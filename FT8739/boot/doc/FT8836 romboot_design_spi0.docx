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E49" w:rsidRPr="0044441A" w:rsidRDefault="00EC4E49" w:rsidP="008016E7">
      <w:pPr>
        <w:jc w:val="center"/>
        <w:rPr>
          <w:rFonts w:ascii="Calibri" w:hAnsi="Calibri"/>
        </w:rPr>
      </w:pPr>
    </w:p>
    <w:p w:rsidR="00B17483" w:rsidRPr="0044441A" w:rsidRDefault="00B17483" w:rsidP="00F26C3B">
      <w:pPr>
        <w:jc w:val="center"/>
        <w:rPr>
          <w:rFonts w:ascii="Calibri" w:hAnsi="Calibri"/>
          <w:lang w:val="en-GB"/>
        </w:rPr>
      </w:pPr>
    </w:p>
    <w:p w:rsidR="00B17483" w:rsidRPr="0044441A" w:rsidRDefault="00B17483" w:rsidP="00F26C3B">
      <w:pPr>
        <w:jc w:val="center"/>
        <w:rPr>
          <w:rFonts w:ascii="Calibri" w:hAnsi="Calibri"/>
          <w:lang w:val="en-GB"/>
        </w:rPr>
      </w:pPr>
    </w:p>
    <w:p w:rsidR="00B17483" w:rsidRPr="0044441A" w:rsidRDefault="00B17483" w:rsidP="00F26C3B">
      <w:pPr>
        <w:jc w:val="center"/>
        <w:rPr>
          <w:rFonts w:ascii="Calibri" w:hAnsi="Calibri"/>
          <w:lang w:val="en-GB"/>
        </w:rPr>
      </w:pPr>
    </w:p>
    <w:p w:rsidR="00DB0D17" w:rsidRPr="0044441A" w:rsidRDefault="00DB0D17" w:rsidP="00F26C3B">
      <w:pPr>
        <w:jc w:val="center"/>
        <w:rPr>
          <w:rFonts w:ascii="Calibri" w:eastAsia="DFKai-SB" w:hAnsi="Calibri"/>
          <w:lang w:val="en-GB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40"/>
        <w:gridCol w:w="6501"/>
      </w:tblGrid>
      <w:tr w:rsidR="0041101B" w:rsidRPr="0044441A" w:rsidTr="0041101B">
        <w:tc>
          <w:tcPr>
            <w:tcW w:w="854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41101B" w:rsidRPr="0044441A" w:rsidRDefault="00E2287B" w:rsidP="0041101B">
            <w:pPr>
              <w:rPr>
                <w:rFonts w:ascii="Calibri" w:hAnsi="Calibri"/>
                <w:sz w:val="36"/>
                <w:szCs w:val="36"/>
                <w:lang w:eastAsia="zh-CN"/>
              </w:rPr>
            </w:pPr>
            <w:r>
              <w:rPr>
                <w:rFonts w:ascii="Calibri" w:hAnsi="Calibri" w:hint="eastAsia"/>
                <w:sz w:val="36"/>
                <w:szCs w:val="36"/>
                <w:lang w:val="en-GB" w:eastAsia="zh-CN"/>
              </w:rPr>
              <w:t>FT8836 ROMBOOT</w:t>
            </w:r>
            <w:r>
              <w:rPr>
                <w:rFonts w:ascii="Calibri" w:hAnsi="Calibri" w:hint="eastAsia"/>
                <w:sz w:val="36"/>
                <w:szCs w:val="36"/>
                <w:lang w:val="en-GB" w:eastAsia="zh-CN"/>
              </w:rPr>
              <w:t>设计</w:t>
            </w:r>
            <w:r w:rsidR="0041101B" w:rsidRPr="003563DD">
              <w:rPr>
                <w:rFonts w:ascii="Calibri" w:hAnsi="Calibri" w:hint="eastAsia"/>
                <w:sz w:val="36"/>
                <w:szCs w:val="36"/>
                <w:lang w:val="en-GB" w:eastAsia="zh-CN"/>
              </w:rPr>
              <w:t>文档</w:t>
            </w:r>
          </w:p>
        </w:tc>
      </w:tr>
      <w:tr w:rsidR="0041101B" w:rsidRPr="0044441A" w:rsidTr="0041101B">
        <w:tc>
          <w:tcPr>
            <w:tcW w:w="2040" w:type="dxa"/>
            <w:tcBorders>
              <w:left w:val="nil"/>
              <w:right w:val="nil"/>
            </w:tcBorders>
          </w:tcPr>
          <w:p w:rsidR="0041101B" w:rsidRPr="0044441A" w:rsidRDefault="0041101B" w:rsidP="0041101B">
            <w:pPr>
              <w:rPr>
                <w:rFonts w:ascii="Calibri" w:hAnsi="Calibri"/>
                <w:lang w:val="en-GB"/>
              </w:rPr>
            </w:pPr>
            <w:r w:rsidRPr="0044441A">
              <w:rPr>
                <w:rFonts w:ascii="Calibri" w:hAnsi="Calibri"/>
                <w:lang w:val="en-GB"/>
              </w:rPr>
              <w:t>Project name</w:t>
            </w:r>
          </w:p>
        </w:tc>
        <w:tc>
          <w:tcPr>
            <w:tcW w:w="6501" w:type="dxa"/>
            <w:tcBorders>
              <w:left w:val="nil"/>
              <w:right w:val="nil"/>
            </w:tcBorders>
          </w:tcPr>
          <w:p w:rsidR="0041101B" w:rsidRPr="0044441A" w:rsidRDefault="00504AE8" w:rsidP="0041101B">
            <w:pPr>
              <w:rPr>
                <w:rFonts w:ascii="Calibri" w:hAnsi="Calibri"/>
                <w:lang w:val="en-GB"/>
              </w:rPr>
            </w:pPr>
            <w:r w:rsidRPr="0044441A">
              <w:rPr>
                <w:rFonts w:ascii="Calibri" w:hAnsi="Calibri"/>
                <w:lang w:val="en-GB"/>
              </w:rPr>
              <w:fldChar w:fldCharType="begin"/>
            </w:r>
            <w:r w:rsidR="0041101B" w:rsidRPr="0044441A">
              <w:rPr>
                <w:rFonts w:ascii="Calibri" w:hAnsi="Calibri"/>
                <w:lang w:val="en-GB"/>
              </w:rPr>
              <w:instrText xml:space="preserve"> MACROBUTTON  DoFieldClick </w:instrText>
            </w:r>
            <w:r w:rsidRPr="0044441A">
              <w:rPr>
                <w:rFonts w:ascii="Calibri" w:hAnsi="Calibri"/>
                <w:lang w:val="en-GB"/>
              </w:rPr>
              <w:fldChar w:fldCharType="end"/>
            </w:r>
            <w:bookmarkStart w:id="0" w:name="ProjectName"/>
            <w:r w:rsidR="0041101B" w:rsidRPr="0044441A">
              <w:rPr>
                <w:rFonts w:ascii="Calibri" w:hAnsi="Calibri"/>
                <w:lang w:val="en-GB" w:eastAsia="zh-CN"/>
              </w:rPr>
              <w:t>FT</w:t>
            </w:r>
            <w:bookmarkEnd w:id="0"/>
            <w:r w:rsidR="004C3594">
              <w:rPr>
                <w:rFonts w:ascii="Calibri" w:hAnsi="Calibri" w:hint="eastAsia"/>
                <w:lang w:val="en-GB" w:eastAsia="zh-CN"/>
              </w:rPr>
              <w:t>883</w:t>
            </w:r>
            <w:r w:rsidR="0041101B">
              <w:rPr>
                <w:rFonts w:ascii="Calibri" w:hAnsi="Calibri" w:hint="eastAsia"/>
                <w:lang w:val="en-GB" w:eastAsia="zh-CN"/>
              </w:rPr>
              <w:t>6</w:t>
            </w:r>
          </w:p>
        </w:tc>
      </w:tr>
      <w:tr w:rsidR="0041101B" w:rsidRPr="0044441A" w:rsidTr="0041101B">
        <w:tc>
          <w:tcPr>
            <w:tcW w:w="2040" w:type="dxa"/>
            <w:tcBorders>
              <w:left w:val="nil"/>
              <w:right w:val="nil"/>
            </w:tcBorders>
          </w:tcPr>
          <w:p w:rsidR="0041101B" w:rsidRPr="0044441A" w:rsidRDefault="0041101B" w:rsidP="0041101B">
            <w:pPr>
              <w:rPr>
                <w:rFonts w:ascii="Calibri" w:hAnsi="Calibri"/>
                <w:lang w:val="en-GB"/>
              </w:rPr>
            </w:pPr>
            <w:r w:rsidRPr="0044441A">
              <w:rPr>
                <w:rFonts w:ascii="Calibri" w:hAnsi="Calibri"/>
                <w:lang w:val="en-GB"/>
              </w:rPr>
              <w:t>Document ref</w:t>
            </w:r>
          </w:p>
        </w:tc>
        <w:bookmarkStart w:id="1" w:name="DocumentRef"/>
        <w:tc>
          <w:tcPr>
            <w:tcW w:w="6501" w:type="dxa"/>
            <w:tcBorders>
              <w:left w:val="nil"/>
              <w:right w:val="nil"/>
            </w:tcBorders>
          </w:tcPr>
          <w:p w:rsidR="0041101B" w:rsidRPr="0044441A" w:rsidRDefault="00504AE8" w:rsidP="0041101B">
            <w:pPr>
              <w:rPr>
                <w:rFonts w:ascii="Calibri" w:hAnsi="Calibri"/>
                <w:lang w:val="en-GB"/>
              </w:rPr>
            </w:pPr>
            <w:r w:rsidRPr="0044441A">
              <w:rPr>
                <w:rFonts w:ascii="Calibri" w:hAnsi="Calibri"/>
                <w:lang w:val="en-GB"/>
              </w:rPr>
              <w:fldChar w:fldCharType="begin"/>
            </w:r>
            <w:r w:rsidR="0041101B" w:rsidRPr="0044441A">
              <w:rPr>
                <w:rFonts w:ascii="Calibri" w:hAnsi="Calibri"/>
                <w:lang w:val="en-GB"/>
              </w:rPr>
              <w:instrText xml:space="preserve"> MACROBUTTON  DoFieldClick [Document ref] </w:instrText>
            </w:r>
            <w:r w:rsidRPr="0044441A">
              <w:rPr>
                <w:rFonts w:ascii="Calibri" w:hAnsi="Calibri"/>
                <w:lang w:val="en-GB"/>
              </w:rPr>
              <w:fldChar w:fldCharType="end"/>
            </w:r>
            <w:r w:rsidR="0041101B" w:rsidRPr="0044441A">
              <w:rPr>
                <w:rFonts w:ascii="Calibri" w:hAnsi="Calibri"/>
                <w:lang w:val="en-GB"/>
              </w:rPr>
              <w:t xml:space="preserve"> </w:t>
            </w:r>
            <w:bookmarkEnd w:id="1"/>
          </w:p>
        </w:tc>
      </w:tr>
      <w:tr w:rsidR="0041101B" w:rsidRPr="0044441A" w:rsidTr="0041101B">
        <w:tc>
          <w:tcPr>
            <w:tcW w:w="2040" w:type="dxa"/>
            <w:tcBorders>
              <w:left w:val="nil"/>
              <w:right w:val="nil"/>
            </w:tcBorders>
          </w:tcPr>
          <w:p w:rsidR="0041101B" w:rsidRPr="0044441A" w:rsidRDefault="0041101B" w:rsidP="0041101B">
            <w:pPr>
              <w:rPr>
                <w:rFonts w:ascii="Calibri" w:hAnsi="Calibri"/>
                <w:lang w:val="en-GB"/>
              </w:rPr>
            </w:pPr>
            <w:r w:rsidRPr="0044441A">
              <w:rPr>
                <w:rFonts w:ascii="Calibri" w:hAnsi="Calibri"/>
                <w:lang w:val="en-GB"/>
              </w:rPr>
              <w:t>Version</w:t>
            </w:r>
          </w:p>
        </w:tc>
        <w:tc>
          <w:tcPr>
            <w:tcW w:w="6501" w:type="dxa"/>
            <w:tcBorders>
              <w:left w:val="nil"/>
              <w:right w:val="nil"/>
            </w:tcBorders>
          </w:tcPr>
          <w:p w:rsidR="0041101B" w:rsidRPr="0044441A" w:rsidRDefault="0041101B" w:rsidP="0041101B">
            <w:pPr>
              <w:rPr>
                <w:rFonts w:ascii="Calibri" w:hAnsi="Calibri"/>
                <w:lang w:val="en-GB"/>
              </w:rPr>
            </w:pPr>
            <w:bookmarkStart w:id="2" w:name="Version"/>
            <w:r w:rsidRPr="0044441A">
              <w:rPr>
                <w:rFonts w:ascii="Calibri" w:hAnsi="Calibri"/>
                <w:lang w:val="en-GB" w:eastAsia="zh-CN"/>
              </w:rPr>
              <w:t>V0</w:t>
            </w:r>
            <w:r w:rsidRPr="0044441A">
              <w:rPr>
                <w:rFonts w:ascii="Calibri" w:hAnsi="Calibri"/>
                <w:lang w:val="en-GB"/>
              </w:rPr>
              <w:t>.</w:t>
            </w:r>
            <w:r>
              <w:rPr>
                <w:rFonts w:ascii="Calibri" w:hAnsi="Calibri" w:hint="eastAsia"/>
                <w:lang w:val="en-GB" w:eastAsia="zh-CN"/>
              </w:rPr>
              <w:t>1</w:t>
            </w:r>
            <w:r w:rsidRPr="0044441A">
              <w:rPr>
                <w:rFonts w:ascii="Calibri" w:hAnsi="Calibri"/>
                <w:lang w:val="en-GB"/>
              </w:rPr>
              <w:t xml:space="preserve"> </w:t>
            </w:r>
            <w:bookmarkEnd w:id="2"/>
          </w:p>
        </w:tc>
      </w:tr>
      <w:tr w:rsidR="0041101B" w:rsidRPr="0044441A" w:rsidTr="0041101B">
        <w:tc>
          <w:tcPr>
            <w:tcW w:w="2040" w:type="dxa"/>
            <w:tcBorders>
              <w:left w:val="nil"/>
              <w:right w:val="nil"/>
            </w:tcBorders>
          </w:tcPr>
          <w:p w:rsidR="0041101B" w:rsidRPr="0044441A" w:rsidRDefault="0041101B" w:rsidP="0041101B">
            <w:pPr>
              <w:rPr>
                <w:rFonts w:ascii="Calibri" w:hAnsi="Calibri"/>
                <w:lang w:val="en-GB"/>
              </w:rPr>
            </w:pPr>
            <w:r w:rsidRPr="0044441A">
              <w:rPr>
                <w:rFonts w:ascii="Calibri" w:hAnsi="Calibri"/>
                <w:lang w:val="en-GB"/>
              </w:rPr>
              <w:t>Release date</w:t>
            </w:r>
          </w:p>
        </w:tc>
        <w:tc>
          <w:tcPr>
            <w:tcW w:w="6501" w:type="dxa"/>
            <w:tcBorders>
              <w:left w:val="nil"/>
              <w:right w:val="nil"/>
            </w:tcBorders>
          </w:tcPr>
          <w:p w:rsidR="0041101B" w:rsidRPr="0044441A" w:rsidRDefault="004C3594" w:rsidP="0041101B">
            <w:pPr>
              <w:rPr>
                <w:rFonts w:ascii="Calibri" w:hAnsi="Calibri"/>
                <w:lang w:eastAsia="zh-CN"/>
              </w:rPr>
            </w:pPr>
            <w:r>
              <w:rPr>
                <w:rFonts w:ascii="Calibri" w:hAnsi="Calibri" w:hint="eastAsia"/>
                <w:lang w:val="en-GB" w:eastAsia="zh-CN"/>
              </w:rPr>
              <w:t>3</w:t>
            </w:r>
            <w:r w:rsidR="0041101B">
              <w:rPr>
                <w:rFonts w:ascii="Calibri" w:hAnsi="Calibri" w:hint="eastAsia"/>
                <w:lang w:val="en-GB" w:eastAsia="zh-CN"/>
              </w:rPr>
              <w:t xml:space="preserve"> </w:t>
            </w:r>
            <w:r w:rsidR="0041101B" w:rsidRPr="0044441A">
              <w:rPr>
                <w:rFonts w:ascii="Calibri" w:hAnsi="Calibri"/>
                <w:lang w:val="en-GB" w:eastAsia="zh-CN"/>
              </w:rPr>
              <w:t xml:space="preserve"> </w:t>
            </w:r>
            <w:r>
              <w:rPr>
                <w:rFonts w:ascii="Calibri" w:hAnsi="Calibri" w:hint="eastAsia"/>
                <w:lang w:val="en-GB" w:eastAsia="zh-CN"/>
              </w:rPr>
              <w:t>Jan</w:t>
            </w:r>
            <w:r w:rsidR="0041101B">
              <w:rPr>
                <w:rFonts w:ascii="Calibri" w:hAnsi="Calibri" w:hint="eastAsia"/>
                <w:lang w:val="en-GB" w:eastAsia="zh-CN"/>
              </w:rPr>
              <w:t xml:space="preserve"> </w:t>
            </w:r>
            <w:r w:rsidR="0041101B" w:rsidRPr="0044441A">
              <w:rPr>
                <w:rFonts w:ascii="Calibri" w:hAnsi="Calibri"/>
                <w:lang w:val="en-GB" w:eastAsia="zh-CN"/>
              </w:rPr>
              <w:t xml:space="preserve"> 201</w:t>
            </w:r>
            <w:r>
              <w:rPr>
                <w:rFonts w:ascii="Calibri" w:hAnsi="Calibri" w:hint="eastAsia"/>
                <w:lang w:val="en-GB" w:eastAsia="zh-CN"/>
              </w:rPr>
              <w:t>7</w:t>
            </w:r>
          </w:p>
        </w:tc>
      </w:tr>
      <w:tr w:rsidR="0041101B" w:rsidRPr="0044441A" w:rsidTr="0041101B">
        <w:tc>
          <w:tcPr>
            <w:tcW w:w="2040" w:type="dxa"/>
            <w:tcBorders>
              <w:left w:val="nil"/>
              <w:right w:val="nil"/>
            </w:tcBorders>
          </w:tcPr>
          <w:p w:rsidR="0041101B" w:rsidRPr="0044441A" w:rsidRDefault="0041101B" w:rsidP="0041101B">
            <w:pPr>
              <w:rPr>
                <w:rFonts w:ascii="Calibri" w:hAnsi="Calibri"/>
                <w:lang w:val="en-GB"/>
              </w:rPr>
            </w:pPr>
            <w:r w:rsidRPr="0044441A">
              <w:rPr>
                <w:rFonts w:ascii="Calibri" w:hAnsi="Calibri"/>
                <w:lang w:val="en-GB"/>
              </w:rPr>
              <w:t>Owner</w:t>
            </w:r>
          </w:p>
        </w:tc>
        <w:tc>
          <w:tcPr>
            <w:tcW w:w="6501" w:type="dxa"/>
            <w:tcBorders>
              <w:left w:val="nil"/>
              <w:right w:val="nil"/>
            </w:tcBorders>
          </w:tcPr>
          <w:p w:rsidR="0041101B" w:rsidRPr="0044441A" w:rsidRDefault="0041101B" w:rsidP="0041101B">
            <w:pPr>
              <w:rPr>
                <w:rFonts w:ascii="Calibri" w:hAnsi="Calibri"/>
                <w:lang w:val="en-GB" w:eastAsia="zh-CN"/>
              </w:rPr>
            </w:pPr>
            <w:r>
              <w:rPr>
                <w:rFonts w:ascii="Calibri" w:hAnsi="Calibri" w:hint="eastAsia"/>
                <w:lang w:val="en-GB" w:eastAsia="zh-CN"/>
              </w:rPr>
              <w:t>tangsujun</w:t>
            </w:r>
          </w:p>
        </w:tc>
      </w:tr>
      <w:tr w:rsidR="0041101B" w:rsidRPr="0044441A" w:rsidTr="0041101B">
        <w:tc>
          <w:tcPr>
            <w:tcW w:w="2040" w:type="dxa"/>
            <w:tcBorders>
              <w:left w:val="nil"/>
              <w:right w:val="nil"/>
            </w:tcBorders>
          </w:tcPr>
          <w:p w:rsidR="0041101B" w:rsidRPr="0044441A" w:rsidRDefault="0041101B" w:rsidP="0041101B">
            <w:pPr>
              <w:rPr>
                <w:rFonts w:ascii="Calibri" w:hAnsi="Calibri"/>
                <w:lang w:val="en-GB"/>
              </w:rPr>
            </w:pPr>
            <w:r w:rsidRPr="0044441A">
              <w:rPr>
                <w:rFonts w:ascii="Calibri" w:hAnsi="Calibri"/>
                <w:lang w:val="en-GB"/>
              </w:rPr>
              <w:t>Classification</w:t>
            </w:r>
          </w:p>
        </w:tc>
        <w:tc>
          <w:tcPr>
            <w:tcW w:w="6501" w:type="dxa"/>
            <w:tcBorders>
              <w:left w:val="nil"/>
              <w:right w:val="nil"/>
            </w:tcBorders>
          </w:tcPr>
          <w:p w:rsidR="0041101B" w:rsidRPr="0044441A" w:rsidRDefault="0041101B" w:rsidP="0041101B">
            <w:pPr>
              <w:rPr>
                <w:rFonts w:ascii="Calibri" w:hAnsi="Calibri"/>
                <w:caps/>
                <w:lang w:val="en-GB"/>
              </w:rPr>
            </w:pPr>
            <w:bookmarkStart w:id="3" w:name="Classification"/>
            <w:r w:rsidRPr="0044441A">
              <w:rPr>
                <w:rFonts w:ascii="Calibri" w:hAnsi="Calibri"/>
                <w:caps/>
                <w:lang w:val="en-GB" w:eastAsia="zh-CN"/>
              </w:rPr>
              <w:t>INTERNAL USE ONLY</w:t>
            </w:r>
            <w:r w:rsidRPr="0044441A">
              <w:rPr>
                <w:rFonts w:ascii="Calibri" w:hAnsi="Calibri"/>
                <w:caps/>
                <w:lang w:val="en-GB"/>
              </w:rPr>
              <w:t xml:space="preserve">  </w:t>
            </w:r>
            <w:bookmarkEnd w:id="3"/>
          </w:p>
        </w:tc>
      </w:tr>
      <w:tr w:rsidR="0041101B" w:rsidRPr="0044441A" w:rsidTr="0041101B">
        <w:tc>
          <w:tcPr>
            <w:tcW w:w="2040" w:type="dxa"/>
            <w:tcBorders>
              <w:left w:val="nil"/>
              <w:right w:val="nil"/>
            </w:tcBorders>
          </w:tcPr>
          <w:p w:rsidR="0041101B" w:rsidRPr="0044441A" w:rsidRDefault="0041101B" w:rsidP="0041101B">
            <w:pPr>
              <w:rPr>
                <w:rFonts w:ascii="Calibri" w:hAnsi="Calibri"/>
                <w:lang w:val="en-GB"/>
              </w:rPr>
            </w:pPr>
            <w:r w:rsidRPr="0044441A">
              <w:rPr>
                <w:rFonts w:ascii="Calibri" w:hAnsi="Calibri"/>
                <w:lang w:val="en-GB"/>
              </w:rPr>
              <w:t>Distribution List</w:t>
            </w:r>
          </w:p>
        </w:tc>
        <w:tc>
          <w:tcPr>
            <w:tcW w:w="6501" w:type="dxa"/>
            <w:tcBorders>
              <w:left w:val="nil"/>
              <w:right w:val="nil"/>
            </w:tcBorders>
          </w:tcPr>
          <w:p w:rsidR="0041101B" w:rsidRPr="0044441A" w:rsidRDefault="00504AE8" w:rsidP="0041101B">
            <w:pPr>
              <w:rPr>
                <w:rFonts w:ascii="Calibri" w:hAnsi="Calibri"/>
                <w:caps/>
                <w:lang w:val="en-GB"/>
              </w:rPr>
            </w:pPr>
            <w:r w:rsidRPr="0044441A">
              <w:rPr>
                <w:rFonts w:ascii="Calibri" w:hAnsi="Calibri"/>
                <w:caps/>
                <w:lang w:val="en-GB"/>
              </w:rPr>
              <w:fldChar w:fldCharType="begin"/>
            </w:r>
            <w:r w:rsidR="0041101B" w:rsidRPr="0044441A">
              <w:rPr>
                <w:rFonts w:ascii="Calibri" w:hAnsi="Calibri"/>
                <w:caps/>
                <w:lang w:val="en-GB"/>
              </w:rPr>
              <w:instrText xml:space="preserve"> MACROBUTTON  DoFieldClick [Distribution list] </w:instrText>
            </w:r>
            <w:r w:rsidRPr="0044441A">
              <w:rPr>
                <w:rFonts w:ascii="Calibri" w:hAnsi="Calibri"/>
                <w:caps/>
                <w:lang w:val="en-GB"/>
              </w:rPr>
              <w:fldChar w:fldCharType="end"/>
            </w:r>
          </w:p>
        </w:tc>
      </w:tr>
      <w:tr w:rsidR="0041101B" w:rsidRPr="0044441A" w:rsidTr="0041101B">
        <w:tc>
          <w:tcPr>
            <w:tcW w:w="2040" w:type="dxa"/>
            <w:tcBorders>
              <w:left w:val="nil"/>
              <w:right w:val="nil"/>
            </w:tcBorders>
          </w:tcPr>
          <w:p w:rsidR="0041101B" w:rsidRPr="0044441A" w:rsidRDefault="0041101B" w:rsidP="0041101B">
            <w:pPr>
              <w:rPr>
                <w:rFonts w:ascii="Calibri" w:hAnsi="Calibri"/>
                <w:lang w:val="en-GB"/>
              </w:rPr>
            </w:pPr>
            <w:r w:rsidRPr="0044441A">
              <w:rPr>
                <w:rFonts w:ascii="Calibri" w:hAnsi="Calibri"/>
                <w:lang w:val="en-GB"/>
              </w:rPr>
              <w:t>Approval</w:t>
            </w:r>
          </w:p>
        </w:tc>
        <w:tc>
          <w:tcPr>
            <w:tcW w:w="6501" w:type="dxa"/>
            <w:tcBorders>
              <w:left w:val="nil"/>
              <w:right w:val="nil"/>
            </w:tcBorders>
          </w:tcPr>
          <w:p w:rsidR="0041101B" w:rsidRPr="0044441A" w:rsidRDefault="0041101B" w:rsidP="0041101B">
            <w:pPr>
              <w:rPr>
                <w:rFonts w:ascii="Calibri" w:hAnsi="Calibri"/>
                <w:caps/>
                <w:lang w:val="en-GB"/>
              </w:rPr>
            </w:pPr>
          </w:p>
        </w:tc>
      </w:tr>
    </w:tbl>
    <w:p w:rsidR="0041101B" w:rsidRPr="0044441A" w:rsidRDefault="0041101B" w:rsidP="0041101B">
      <w:pPr>
        <w:outlineLvl w:val="0"/>
        <w:rPr>
          <w:rFonts w:ascii="Calibri" w:eastAsia="DFKai-SB" w:hAnsi="Calibri"/>
          <w:b/>
          <w:bCs/>
          <w:lang w:val="en-GB"/>
        </w:rPr>
      </w:pPr>
    </w:p>
    <w:p w:rsidR="0041101B" w:rsidRPr="0044441A" w:rsidRDefault="00504AE8" w:rsidP="0041101B">
      <w:pPr>
        <w:tabs>
          <w:tab w:val="left" w:pos="1728"/>
        </w:tabs>
        <w:ind w:left="600" w:right="753"/>
        <w:jc w:val="center"/>
        <w:rPr>
          <w:rFonts w:ascii="Calibri" w:hAnsi="Calibri"/>
          <w:caps/>
          <w:lang w:val="en-GB"/>
        </w:rPr>
      </w:pPr>
      <w:r w:rsidRPr="0044441A">
        <w:rPr>
          <w:rFonts w:ascii="Calibri" w:eastAsia="DFKai-SB" w:hAnsi="Calibri"/>
          <w:sz w:val="22"/>
          <w:szCs w:val="22"/>
          <w:lang w:val="en-GB"/>
        </w:rPr>
        <w:fldChar w:fldCharType="begin"/>
      </w:r>
      <w:r w:rsidR="0041101B" w:rsidRPr="0044441A">
        <w:rPr>
          <w:rFonts w:ascii="Calibri" w:eastAsia="DFKai-SB" w:hAnsi="Calibri"/>
          <w:sz w:val="22"/>
          <w:szCs w:val="22"/>
          <w:lang w:val="en-GB"/>
        </w:rPr>
        <w:instrText xml:space="preserve"> MACROBUTTON  EditBookmark </w:instrText>
      </w:r>
      <w:r w:rsidRPr="0044441A">
        <w:rPr>
          <w:rFonts w:ascii="Calibri" w:eastAsia="DFKai-SB" w:hAnsi="Calibri"/>
          <w:sz w:val="22"/>
          <w:szCs w:val="22"/>
          <w:lang w:val="en-GB"/>
        </w:rPr>
        <w:fldChar w:fldCharType="end"/>
      </w:r>
      <w:r w:rsidR="0041101B" w:rsidRPr="0044441A">
        <w:rPr>
          <w:rFonts w:ascii="Calibri" w:hAnsi="Calibri"/>
          <w:caps/>
          <w:lang w:val="en-GB"/>
        </w:rPr>
        <w:t>This document contains information proprietary to FocalTech Systems, Ltd., and may not be reproduced, disclosed or used in whole or part without the express written permission of FocalTech Systems, Ltd.</w:t>
      </w:r>
    </w:p>
    <w:p w:rsidR="0041101B" w:rsidRPr="0044441A" w:rsidRDefault="0041101B" w:rsidP="0041101B">
      <w:pPr>
        <w:spacing w:before="0"/>
        <w:jc w:val="center"/>
        <w:rPr>
          <w:rFonts w:ascii="Calibri" w:hAnsi="Calibri" w:cs="Arial"/>
          <w:bCs/>
          <w:sz w:val="16"/>
          <w:szCs w:val="16"/>
          <w:lang w:val="en-GB"/>
        </w:rPr>
      </w:pPr>
    </w:p>
    <w:p w:rsidR="0041101B" w:rsidRPr="0044441A" w:rsidRDefault="0041101B" w:rsidP="0041101B">
      <w:pPr>
        <w:jc w:val="center"/>
        <w:rPr>
          <w:rFonts w:ascii="Calibri" w:hAnsi="Calibri"/>
          <w:lang w:val="en-GB"/>
        </w:rPr>
      </w:pPr>
      <w:r w:rsidRPr="0044441A">
        <w:rPr>
          <w:rFonts w:ascii="Calibri" w:hAnsi="Calibri"/>
          <w:lang w:val="en-GB"/>
        </w:rPr>
        <w:t xml:space="preserve">Copyright © </w:t>
      </w:r>
      <w:r w:rsidR="00504AE8" w:rsidRPr="0044441A">
        <w:rPr>
          <w:rFonts w:ascii="Calibri" w:hAnsi="Calibri"/>
          <w:lang w:val="en-GB"/>
        </w:rPr>
        <w:fldChar w:fldCharType="begin"/>
      </w:r>
      <w:r w:rsidRPr="0044441A">
        <w:rPr>
          <w:rFonts w:ascii="Calibri" w:hAnsi="Calibri"/>
          <w:lang w:val="en-GB"/>
        </w:rPr>
        <w:instrText xml:space="preserve"> SAVEDATE  \@ "yyyy"  \* MERGEFORMAT </w:instrText>
      </w:r>
      <w:r w:rsidR="00504AE8" w:rsidRPr="0044441A">
        <w:rPr>
          <w:rFonts w:ascii="Calibri" w:hAnsi="Calibri"/>
          <w:lang w:val="en-GB"/>
        </w:rPr>
        <w:fldChar w:fldCharType="separate"/>
      </w:r>
      <w:r w:rsidR="000B438E">
        <w:rPr>
          <w:rFonts w:ascii="Calibri" w:hAnsi="Calibri"/>
          <w:noProof/>
          <w:lang w:val="en-GB"/>
        </w:rPr>
        <w:t>2017</w:t>
      </w:r>
      <w:r w:rsidR="00504AE8" w:rsidRPr="0044441A">
        <w:rPr>
          <w:rFonts w:ascii="Calibri" w:hAnsi="Calibri"/>
          <w:lang w:val="en-GB"/>
        </w:rPr>
        <w:fldChar w:fldCharType="end"/>
      </w:r>
      <w:r w:rsidRPr="0044441A">
        <w:rPr>
          <w:rFonts w:ascii="Calibri" w:hAnsi="Calibri"/>
          <w:lang w:val="en-GB"/>
        </w:rPr>
        <w:t>, FocalTech Systems, Ltd</w:t>
      </w:r>
    </w:p>
    <w:p w:rsidR="0041101B" w:rsidRPr="0044441A" w:rsidRDefault="0041101B" w:rsidP="0041101B">
      <w:pPr>
        <w:jc w:val="center"/>
        <w:rPr>
          <w:rFonts w:ascii="Calibri" w:hAnsi="Calibri"/>
          <w:lang w:val="en-GB"/>
        </w:rPr>
      </w:pPr>
      <w:r w:rsidRPr="0044441A">
        <w:rPr>
          <w:rFonts w:ascii="Calibri" w:hAnsi="Calibri"/>
          <w:lang w:val="en-GB"/>
        </w:rPr>
        <w:t>All rights reserved</w:t>
      </w:r>
    </w:p>
    <w:p w:rsidR="0041101B" w:rsidRPr="0044441A" w:rsidRDefault="0041101B" w:rsidP="0041101B">
      <w:pPr>
        <w:jc w:val="center"/>
        <w:rPr>
          <w:rFonts w:ascii="Calibri" w:hAnsi="Calibri"/>
          <w:lang w:val="en-GB"/>
        </w:rPr>
      </w:pPr>
    </w:p>
    <w:p w:rsidR="0041101B" w:rsidRPr="0044441A" w:rsidRDefault="0041101B" w:rsidP="0041101B">
      <w:pPr>
        <w:spacing w:before="0"/>
        <w:jc w:val="center"/>
        <w:rPr>
          <w:rFonts w:ascii="Calibri" w:hAnsi="Calibri" w:cs="Arial"/>
          <w:bCs/>
          <w:lang w:val="de-DE"/>
        </w:rPr>
      </w:pPr>
      <w:r w:rsidRPr="0044441A">
        <w:rPr>
          <w:rFonts w:ascii="Calibri" w:hAnsi="Calibri" w:cs="Arial"/>
          <w:bCs/>
          <w:lang w:val="de-DE"/>
        </w:rPr>
        <w:t>Shenzhen, Gungdong, P.R. China</w:t>
      </w:r>
    </w:p>
    <w:p w:rsidR="0041101B" w:rsidRPr="0044441A" w:rsidRDefault="0041101B" w:rsidP="0041101B">
      <w:pPr>
        <w:spacing w:before="0"/>
        <w:jc w:val="center"/>
        <w:rPr>
          <w:rFonts w:ascii="Calibri" w:hAnsi="Calibri" w:cs="Arial"/>
          <w:bCs/>
          <w:lang w:val="de-DE"/>
        </w:rPr>
      </w:pPr>
      <w:r w:rsidRPr="0044441A">
        <w:rPr>
          <w:rFonts w:ascii="Calibri" w:hAnsi="Calibri" w:cs="Arial"/>
          <w:bCs/>
          <w:lang w:val="de-DE"/>
        </w:rPr>
        <w:t xml:space="preserve">ZIP :518057 </w:t>
      </w:r>
    </w:p>
    <w:p w:rsidR="0041101B" w:rsidRPr="0044441A" w:rsidRDefault="0041101B" w:rsidP="0041101B">
      <w:pPr>
        <w:spacing w:before="0"/>
        <w:jc w:val="center"/>
        <w:rPr>
          <w:rFonts w:ascii="Calibri" w:hAnsi="Calibri" w:cs="Arial"/>
          <w:bCs/>
          <w:lang w:val="de-DE"/>
        </w:rPr>
      </w:pPr>
      <w:r w:rsidRPr="0044441A">
        <w:rPr>
          <w:rFonts w:ascii="Calibri" w:hAnsi="Calibri" w:cs="Arial"/>
          <w:bCs/>
          <w:lang w:val="de-DE"/>
        </w:rPr>
        <w:t>T +86 755 26588222</w:t>
      </w:r>
    </w:p>
    <w:p w:rsidR="0041101B" w:rsidRPr="0044441A" w:rsidRDefault="0041101B" w:rsidP="0041101B">
      <w:pPr>
        <w:spacing w:before="0"/>
        <w:jc w:val="center"/>
        <w:rPr>
          <w:rFonts w:ascii="Calibri" w:hAnsi="Calibri" w:cs="Arial"/>
          <w:bCs/>
          <w:lang w:val="de-DE"/>
        </w:rPr>
      </w:pPr>
      <w:r w:rsidRPr="0044441A">
        <w:rPr>
          <w:rFonts w:ascii="Calibri" w:hAnsi="Calibri" w:cs="Arial"/>
          <w:bCs/>
          <w:lang w:val="de-DE"/>
        </w:rPr>
        <w:t>F +86 755 26712499</w:t>
      </w:r>
    </w:p>
    <w:p w:rsidR="0041101B" w:rsidRPr="0044441A" w:rsidRDefault="0041101B" w:rsidP="0041101B">
      <w:pPr>
        <w:spacing w:before="0"/>
        <w:jc w:val="center"/>
        <w:rPr>
          <w:rFonts w:ascii="Calibri" w:hAnsi="Calibri" w:cs="Arial"/>
          <w:lang w:val="de-DE"/>
        </w:rPr>
      </w:pPr>
      <w:r w:rsidRPr="0044441A">
        <w:rPr>
          <w:rFonts w:ascii="Calibri" w:hAnsi="Calibri" w:cs="Arial"/>
          <w:bCs/>
          <w:lang w:val="de-DE"/>
        </w:rPr>
        <w:t xml:space="preserve">E </w:t>
      </w:r>
      <w:hyperlink r:id="rId8" w:history="1">
        <w:r w:rsidRPr="0044441A">
          <w:rPr>
            <w:rStyle w:val="ab"/>
            <w:rFonts w:ascii="Calibri" w:hAnsi="Calibri" w:cs="Arial"/>
            <w:bCs/>
            <w:lang w:val="de-DE"/>
          </w:rPr>
          <w:t>support@focaltech-systems.com</w:t>
        </w:r>
      </w:hyperlink>
    </w:p>
    <w:p w:rsidR="0041101B" w:rsidRPr="0044441A" w:rsidRDefault="0041101B" w:rsidP="0041101B">
      <w:pPr>
        <w:spacing w:before="0"/>
        <w:jc w:val="center"/>
        <w:rPr>
          <w:rFonts w:ascii="Calibri" w:hAnsi="Calibri" w:cs="Arial"/>
          <w:bCs/>
          <w:lang w:val="de-DE"/>
        </w:rPr>
      </w:pPr>
    </w:p>
    <w:p w:rsidR="0041101B" w:rsidRPr="0044441A" w:rsidRDefault="00504AE8" w:rsidP="0041101B">
      <w:pPr>
        <w:spacing w:before="0"/>
        <w:jc w:val="center"/>
        <w:rPr>
          <w:rFonts w:ascii="Calibri" w:hAnsi="Calibri"/>
          <w:lang w:val="de-DE"/>
        </w:rPr>
      </w:pPr>
      <w:hyperlink r:id="rId9" w:history="1">
        <w:r w:rsidR="0041101B" w:rsidRPr="0044441A">
          <w:rPr>
            <w:rStyle w:val="ab"/>
            <w:rFonts w:ascii="Calibri" w:hAnsi="Calibri" w:cs="Arial"/>
            <w:bCs/>
            <w:lang w:val="de-DE"/>
          </w:rPr>
          <w:t>www.focaltech-systems.com</w:t>
        </w:r>
      </w:hyperlink>
    </w:p>
    <w:p w:rsidR="0041101B" w:rsidRDefault="0041101B" w:rsidP="0041101B">
      <w:pPr>
        <w:jc w:val="left"/>
        <w:rPr>
          <w:rFonts w:ascii="Calibri" w:eastAsia="宋体" w:hAnsi="Calibri"/>
          <w:sz w:val="24"/>
          <w:szCs w:val="24"/>
          <w:lang w:val="en-GB" w:eastAsia="zh-CN"/>
        </w:rPr>
      </w:pPr>
    </w:p>
    <w:p w:rsidR="0041101B" w:rsidRDefault="0041101B" w:rsidP="0041101B">
      <w:pPr>
        <w:jc w:val="left"/>
        <w:rPr>
          <w:rFonts w:ascii="Calibri" w:eastAsia="宋体" w:hAnsi="Calibri"/>
          <w:sz w:val="24"/>
          <w:szCs w:val="24"/>
          <w:lang w:val="en-GB" w:eastAsia="zh-CN"/>
        </w:rPr>
      </w:pPr>
    </w:p>
    <w:p w:rsidR="0041101B" w:rsidRDefault="0041101B" w:rsidP="0041101B">
      <w:pPr>
        <w:jc w:val="left"/>
        <w:rPr>
          <w:rFonts w:ascii="Calibri" w:eastAsia="宋体" w:hAnsi="Calibri"/>
          <w:sz w:val="24"/>
          <w:szCs w:val="24"/>
          <w:lang w:val="en-GB" w:eastAsia="zh-CN"/>
        </w:rPr>
      </w:pPr>
    </w:p>
    <w:p w:rsidR="0041101B" w:rsidRDefault="0041101B" w:rsidP="0041101B">
      <w:pPr>
        <w:jc w:val="left"/>
        <w:rPr>
          <w:rFonts w:ascii="Calibri" w:eastAsia="宋体" w:hAnsi="Calibri"/>
          <w:sz w:val="24"/>
          <w:szCs w:val="24"/>
          <w:lang w:val="en-GB" w:eastAsia="zh-CN"/>
        </w:rPr>
      </w:pPr>
    </w:p>
    <w:p w:rsidR="0041101B" w:rsidRDefault="0041101B" w:rsidP="0041101B">
      <w:pPr>
        <w:jc w:val="left"/>
        <w:rPr>
          <w:rFonts w:ascii="Calibri" w:eastAsia="宋体" w:hAnsi="Calibri"/>
          <w:sz w:val="24"/>
          <w:szCs w:val="24"/>
          <w:lang w:val="en-GB" w:eastAsia="zh-CN"/>
        </w:rPr>
      </w:pPr>
    </w:p>
    <w:p w:rsidR="0041101B" w:rsidRDefault="0041101B" w:rsidP="0041101B">
      <w:pPr>
        <w:jc w:val="left"/>
        <w:rPr>
          <w:rFonts w:ascii="Calibri" w:eastAsia="宋体" w:hAnsi="Calibri"/>
          <w:sz w:val="24"/>
          <w:szCs w:val="24"/>
          <w:lang w:val="en-GB" w:eastAsia="zh-CN"/>
        </w:rPr>
      </w:pPr>
    </w:p>
    <w:p w:rsidR="0041101B" w:rsidRDefault="0041101B" w:rsidP="0041101B">
      <w:pPr>
        <w:jc w:val="left"/>
        <w:rPr>
          <w:rFonts w:ascii="Calibri" w:eastAsia="宋体" w:hAnsi="Calibri"/>
          <w:sz w:val="24"/>
          <w:szCs w:val="24"/>
          <w:lang w:val="en-GB" w:eastAsia="zh-CN"/>
        </w:rPr>
      </w:pPr>
    </w:p>
    <w:p w:rsidR="0041101B" w:rsidRDefault="0041101B" w:rsidP="0041101B">
      <w:pPr>
        <w:jc w:val="left"/>
        <w:rPr>
          <w:rFonts w:ascii="Calibri" w:eastAsia="宋体" w:hAnsi="Calibri"/>
          <w:sz w:val="24"/>
          <w:szCs w:val="24"/>
          <w:lang w:val="en-GB" w:eastAsia="zh-CN"/>
        </w:rPr>
      </w:pPr>
    </w:p>
    <w:p w:rsidR="0041101B" w:rsidRDefault="0041101B" w:rsidP="0041101B">
      <w:pPr>
        <w:jc w:val="left"/>
        <w:rPr>
          <w:rFonts w:ascii="Calibri" w:eastAsia="宋体" w:hAnsi="Calibri"/>
          <w:sz w:val="24"/>
          <w:szCs w:val="24"/>
          <w:lang w:val="en-GB" w:eastAsia="zh-CN"/>
        </w:rPr>
      </w:pPr>
    </w:p>
    <w:p w:rsidR="0041101B" w:rsidRDefault="0041101B" w:rsidP="0041101B">
      <w:pPr>
        <w:jc w:val="left"/>
        <w:rPr>
          <w:rFonts w:ascii="Calibri" w:eastAsia="宋体" w:hAnsi="Calibri"/>
          <w:sz w:val="24"/>
          <w:szCs w:val="24"/>
          <w:lang w:val="en-GB" w:eastAsia="zh-CN"/>
        </w:rPr>
      </w:pPr>
    </w:p>
    <w:p w:rsidR="0041101B" w:rsidRDefault="0041101B" w:rsidP="0041101B">
      <w:pPr>
        <w:jc w:val="left"/>
        <w:rPr>
          <w:rFonts w:ascii="Calibri" w:eastAsia="宋体" w:hAnsi="Calibri"/>
          <w:sz w:val="24"/>
          <w:szCs w:val="24"/>
          <w:lang w:val="en-GB" w:eastAsia="zh-CN"/>
        </w:rPr>
      </w:pPr>
    </w:p>
    <w:p w:rsidR="0041101B" w:rsidRDefault="0041101B" w:rsidP="0041101B">
      <w:pPr>
        <w:jc w:val="left"/>
        <w:rPr>
          <w:rFonts w:ascii="Calibri" w:eastAsia="宋体" w:hAnsi="Calibri"/>
          <w:sz w:val="24"/>
          <w:szCs w:val="24"/>
          <w:lang w:val="en-GB" w:eastAsia="zh-CN"/>
        </w:rPr>
      </w:pPr>
    </w:p>
    <w:p w:rsidR="00EC4E49" w:rsidRPr="0044441A" w:rsidRDefault="00E81282" w:rsidP="0041101B">
      <w:pPr>
        <w:jc w:val="left"/>
        <w:rPr>
          <w:rFonts w:ascii="Calibri" w:hAnsi="Calibri"/>
          <w:sz w:val="24"/>
          <w:szCs w:val="24"/>
          <w:lang w:val="en-GB"/>
        </w:rPr>
      </w:pPr>
      <w:r w:rsidRPr="00E81282">
        <w:rPr>
          <w:rFonts w:ascii="Calibri" w:eastAsia="宋体" w:hAnsi="Calibri"/>
          <w:sz w:val="24"/>
          <w:szCs w:val="24"/>
          <w:lang w:val="en-GB" w:eastAsia="zh-CN"/>
        </w:rPr>
        <w:lastRenderedPageBreak/>
        <w:t>Revision History</w:t>
      </w:r>
    </w:p>
    <w:tbl>
      <w:tblPr>
        <w:tblW w:w="997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386"/>
        <w:gridCol w:w="831"/>
        <w:gridCol w:w="4171"/>
        <w:gridCol w:w="1600"/>
        <w:gridCol w:w="1990"/>
      </w:tblGrid>
      <w:tr w:rsidR="0000370C" w:rsidRPr="0044441A" w:rsidTr="00481093">
        <w:tc>
          <w:tcPr>
            <w:tcW w:w="1386" w:type="dxa"/>
            <w:shd w:val="clear" w:color="auto" w:fill="C0C0C0"/>
          </w:tcPr>
          <w:p w:rsidR="0000370C" w:rsidRPr="0044441A" w:rsidRDefault="00E81282" w:rsidP="00160983">
            <w:pPr>
              <w:jc w:val="center"/>
              <w:rPr>
                <w:rFonts w:ascii="Calibri" w:eastAsia="DFKai-SB" w:hAnsi="Calibri" w:cs="Arial"/>
                <w:b/>
                <w:bCs/>
                <w:lang w:val="en-GB"/>
              </w:rPr>
            </w:pPr>
            <w:r w:rsidRPr="00E81282">
              <w:rPr>
                <w:rFonts w:ascii="Calibri" w:eastAsia="宋体" w:hAnsi="Calibri" w:cs="Arial"/>
                <w:b/>
                <w:bCs/>
                <w:lang w:val="en-GB" w:eastAsia="zh-CN"/>
              </w:rPr>
              <w:t>Date</w:t>
            </w:r>
          </w:p>
        </w:tc>
        <w:tc>
          <w:tcPr>
            <w:tcW w:w="831" w:type="dxa"/>
            <w:shd w:val="clear" w:color="auto" w:fill="C0C0C0"/>
          </w:tcPr>
          <w:p w:rsidR="0000370C" w:rsidRPr="0044441A" w:rsidRDefault="00E81282" w:rsidP="00160983">
            <w:pPr>
              <w:jc w:val="center"/>
              <w:rPr>
                <w:rFonts w:ascii="Calibri" w:eastAsia="DFKai-SB" w:hAnsi="Calibri" w:cs="Arial"/>
                <w:b/>
                <w:bCs/>
                <w:lang w:val="en-GB"/>
              </w:rPr>
            </w:pPr>
            <w:r w:rsidRPr="00E81282">
              <w:rPr>
                <w:rFonts w:ascii="Calibri" w:eastAsia="宋体" w:hAnsi="Calibri" w:cs="Arial"/>
                <w:b/>
                <w:bCs/>
                <w:lang w:val="en-GB" w:eastAsia="zh-CN"/>
              </w:rPr>
              <w:t>Version</w:t>
            </w:r>
          </w:p>
        </w:tc>
        <w:tc>
          <w:tcPr>
            <w:tcW w:w="4171" w:type="dxa"/>
            <w:shd w:val="clear" w:color="auto" w:fill="C0C0C0"/>
          </w:tcPr>
          <w:p w:rsidR="0000370C" w:rsidRPr="0044441A" w:rsidRDefault="00E81282" w:rsidP="00160983">
            <w:pPr>
              <w:jc w:val="center"/>
              <w:rPr>
                <w:rFonts w:ascii="Calibri" w:eastAsia="DFKai-SB" w:hAnsi="Calibri" w:cs="Arial"/>
                <w:b/>
                <w:bCs/>
                <w:lang w:val="en-GB"/>
              </w:rPr>
            </w:pPr>
            <w:r w:rsidRPr="00E81282">
              <w:rPr>
                <w:rFonts w:ascii="Calibri" w:eastAsia="宋体" w:hAnsi="Calibri" w:cs="Arial"/>
                <w:b/>
                <w:bCs/>
                <w:lang w:val="en-GB" w:eastAsia="zh-CN"/>
              </w:rPr>
              <w:t>List of changes</w:t>
            </w:r>
          </w:p>
        </w:tc>
        <w:tc>
          <w:tcPr>
            <w:tcW w:w="1600" w:type="dxa"/>
            <w:shd w:val="clear" w:color="auto" w:fill="C0C0C0"/>
          </w:tcPr>
          <w:p w:rsidR="0000370C" w:rsidRPr="0044441A" w:rsidRDefault="00E81282" w:rsidP="00160983">
            <w:pPr>
              <w:jc w:val="center"/>
              <w:rPr>
                <w:rFonts w:ascii="Calibri" w:hAnsi="Calibri" w:cs="Arial"/>
                <w:b/>
                <w:bCs/>
                <w:lang w:val="en-GB" w:eastAsia="zh-CN"/>
              </w:rPr>
            </w:pPr>
            <w:r w:rsidRPr="00E81282">
              <w:rPr>
                <w:rFonts w:ascii="Calibri" w:eastAsia="宋体" w:hAnsi="Calibri" w:cs="Arial"/>
                <w:b/>
                <w:bCs/>
                <w:lang w:val="en-GB" w:eastAsia="zh-CN"/>
              </w:rPr>
              <w:t>Author</w:t>
            </w:r>
          </w:p>
        </w:tc>
        <w:tc>
          <w:tcPr>
            <w:tcW w:w="1990" w:type="dxa"/>
            <w:shd w:val="clear" w:color="auto" w:fill="C0C0C0"/>
          </w:tcPr>
          <w:p w:rsidR="0000370C" w:rsidRPr="0044441A" w:rsidRDefault="00E81282" w:rsidP="00160983">
            <w:pPr>
              <w:jc w:val="center"/>
              <w:rPr>
                <w:rFonts w:ascii="Calibri" w:hAnsi="Calibri" w:cs="Arial"/>
                <w:b/>
                <w:bCs/>
                <w:lang w:val="en-GB" w:eastAsia="zh-CN"/>
              </w:rPr>
            </w:pPr>
            <w:r w:rsidRPr="00E81282">
              <w:rPr>
                <w:rFonts w:ascii="Calibri" w:eastAsia="宋体" w:hAnsi="Calibri" w:cs="Arial"/>
                <w:b/>
                <w:bCs/>
                <w:lang w:val="en-GB" w:eastAsia="zh-CN"/>
              </w:rPr>
              <w:t>Approved by</w:t>
            </w:r>
          </w:p>
        </w:tc>
      </w:tr>
      <w:tr w:rsidR="0000370C" w:rsidRPr="0044441A" w:rsidTr="00481093">
        <w:tc>
          <w:tcPr>
            <w:tcW w:w="1386" w:type="dxa"/>
            <w:vAlign w:val="center"/>
          </w:tcPr>
          <w:p w:rsidR="0000370C" w:rsidRPr="0044441A" w:rsidRDefault="00211DE4" w:rsidP="00211DE4">
            <w:pPr>
              <w:spacing w:before="0"/>
              <w:jc w:val="center"/>
              <w:rPr>
                <w:rFonts w:ascii="Calibri" w:eastAsia="PMingLiU" w:hAnsi="Calibri" w:cs="Arial"/>
                <w:lang w:val="en-GB"/>
              </w:rPr>
            </w:pPr>
            <w:r>
              <w:rPr>
                <w:rFonts w:ascii="Calibri" w:eastAsia="宋体" w:hAnsi="Calibri" w:cs="Arial" w:hint="eastAsia"/>
                <w:lang w:val="en-GB" w:eastAsia="zh-CN"/>
              </w:rPr>
              <w:t>3  Jan ,</w:t>
            </w:r>
            <w:r>
              <w:rPr>
                <w:rFonts w:ascii="Calibri" w:eastAsia="宋体" w:hAnsi="Calibri" w:cs="Arial"/>
                <w:lang w:val="en-GB" w:eastAsia="zh-CN"/>
              </w:rPr>
              <w:t>201</w:t>
            </w:r>
            <w:r>
              <w:rPr>
                <w:rFonts w:ascii="Calibri" w:eastAsia="宋体" w:hAnsi="Calibri" w:cs="Arial" w:hint="eastAsia"/>
                <w:lang w:val="en-GB" w:eastAsia="zh-CN"/>
              </w:rPr>
              <w:t>7</w:t>
            </w:r>
          </w:p>
        </w:tc>
        <w:tc>
          <w:tcPr>
            <w:tcW w:w="831" w:type="dxa"/>
            <w:vAlign w:val="center"/>
          </w:tcPr>
          <w:p w:rsidR="0000370C" w:rsidRPr="0044441A" w:rsidRDefault="00E81282" w:rsidP="004E2D3B">
            <w:pPr>
              <w:spacing w:before="0"/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 w:cs="Arial"/>
                <w:lang w:val="en-GB" w:eastAsia="zh-CN"/>
              </w:rPr>
              <w:t>0.1</w:t>
            </w:r>
          </w:p>
        </w:tc>
        <w:tc>
          <w:tcPr>
            <w:tcW w:w="4171" w:type="dxa"/>
            <w:vAlign w:val="center"/>
          </w:tcPr>
          <w:p w:rsidR="0000370C" w:rsidRPr="0044441A" w:rsidRDefault="00E81282" w:rsidP="00B2548C">
            <w:pPr>
              <w:ind w:firstLineChars="700" w:firstLine="1400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Initial draft</w:t>
            </w:r>
          </w:p>
        </w:tc>
        <w:tc>
          <w:tcPr>
            <w:tcW w:w="1600" w:type="dxa"/>
            <w:vAlign w:val="center"/>
          </w:tcPr>
          <w:p w:rsidR="0000370C" w:rsidRPr="00EF595D" w:rsidRDefault="00E2287B" w:rsidP="005D2CB7">
            <w:pPr>
              <w:spacing w:before="0"/>
              <w:jc w:val="center"/>
              <w:rPr>
                <w:rFonts w:ascii="Calibri" w:eastAsia="PMingLiU" w:hAnsi="Calibri" w:cs="Arial"/>
                <w:lang w:val="en-GB"/>
              </w:rPr>
            </w:pPr>
            <w:r>
              <w:rPr>
                <w:rFonts w:ascii="Calibri" w:eastAsia="宋体" w:hAnsi="Calibri" w:hint="eastAsia"/>
                <w:kern w:val="2"/>
                <w:lang w:val="en-GB" w:eastAsia="zh-CN"/>
              </w:rPr>
              <w:t>Tangsujun</w:t>
            </w:r>
          </w:p>
        </w:tc>
        <w:tc>
          <w:tcPr>
            <w:tcW w:w="1990" w:type="dxa"/>
            <w:vAlign w:val="center"/>
          </w:tcPr>
          <w:p w:rsidR="0000370C" w:rsidRPr="0044441A" w:rsidRDefault="0000370C" w:rsidP="004E2D3B">
            <w:pPr>
              <w:spacing w:before="0"/>
              <w:jc w:val="center"/>
              <w:rPr>
                <w:rFonts w:ascii="Calibri" w:eastAsia="PMingLiU" w:hAnsi="Calibri" w:cs="Arial"/>
                <w:lang w:val="en-GB"/>
              </w:rPr>
            </w:pPr>
          </w:p>
        </w:tc>
      </w:tr>
      <w:tr w:rsidR="00E2287B" w:rsidRPr="0044441A" w:rsidTr="00481093">
        <w:tc>
          <w:tcPr>
            <w:tcW w:w="1386" w:type="dxa"/>
            <w:vAlign w:val="center"/>
          </w:tcPr>
          <w:p w:rsidR="00E2287B" w:rsidRPr="0044441A" w:rsidRDefault="00E2287B" w:rsidP="00912174">
            <w:pPr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831" w:type="dxa"/>
            <w:vAlign w:val="center"/>
          </w:tcPr>
          <w:p w:rsidR="00E2287B" w:rsidRPr="0044441A" w:rsidRDefault="00E2287B" w:rsidP="00912174">
            <w:pPr>
              <w:spacing w:before="0"/>
              <w:jc w:val="center"/>
              <w:rPr>
                <w:rFonts w:ascii="Calibri" w:hAnsi="Calibri"/>
                <w:lang w:eastAsia="zh-CN"/>
              </w:rPr>
            </w:pPr>
          </w:p>
        </w:tc>
        <w:tc>
          <w:tcPr>
            <w:tcW w:w="4171" w:type="dxa"/>
            <w:vAlign w:val="center"/>
          </w:tcPr>
          <w:p w:rsidR="00E2287B" w:rsidRPr="004405B9" w:rsidRDefault="00E2287B" w:rsidP="00912174">
            <w:pPr>
              <w:pStyle w:val="DefaultText"/>
              <w:widowControl w:val="0"/>
              <w:spacing w:before="0"/>
              <w:rPr>
                <w:rFonts w:ascii="Calibri" w:eastAsia="SimSun" w:hAnsi="Calibri"/>
                <w:kern w:val="2"/>
                <w:lang w:val="en-GB" w:eastAsia="zh-CN"/>
              </w:rPr>
            </w:pPr>
          </w:p>
        </w:tc>
        <w:tc>
          <w:tcPr>
            <w:tcW w:w="1600" w:type="dxa"/>
            <w:vAlign w:val="center"/>
          </w:tcPr>
          <w:p w:rsidR="00E2287B" w:rsidRPr="004405B9" w:rsidRDefault="00E2287B" w:rsidP="00912174">
            <w:pPr>
              <w:pStyle w:val="12"/>
              <w:widowControl w:val="0"/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="Calibri" w:hAnsi="Calibri"/>
                <w:kern w:val="2"/>
                <w:lang w:val="en-GB" w:eastAsia="zh-CN"/>
              </w:rPr>
            </w:pPr>
          </w:p>
        </w:tc>
        <w:tc>
          <w:tcPr>
            <w:tcW w:w="1990" w:type="dxa"/>
            <w:vAlign w:val="center"/>
          </w:tcPr>
          <w:p w:rsidR="00E2287B" w:rsidRPr="0044441A" w:rsidRDefault="00E2287B" w:rsidP="00912174">
            <w:pPr>
              <w:pStyle w:val="12"/>
              <w:widowControl w:val="0"/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="Calibri" w:hAnsi="Calibri"/>
                <w:kern w:val="2"/>
                <w:lang w:val="en-GB" w:eastAsia="zh-CN"/>
              </w:rPr>
            </w:pPr>
          </w:p>
        </w:tc>
      </w:tr>
      <w:tr w:rsidR="003448A1" w:rsidRPr="0044441A" w:rsidTr="00481093">
        <w:tc>
          <w:tcPr>
            <w:tcW w:w="1386" w:type="dxa"/>
            <w:vAlign w:val="center"/>
          </w:tcPr>
          <w:p w:rsidR="003448A1" w:rsidRPr="0044441A" w:rsidRDefault="003448A1" w:rsidP="00597D37">
            <w:pPr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831" w:type="dxa"/>
            <w:vAlign w:val="center"/>
          </w:tcPr>
          <w:p w:rsidR="003448A1" w:rsidRPr="0044441A" w:rsidRDefault="003448A1" w:rsidP="003448A1">
            <w:pPr>
              <w:spacing w:before="0"/>
              <w:jc w:val="center"/>
              <w:rPr>
                <w:rFonts w:ascii="Calibri" w:hAnsi="Calibri"/>
                <w:lang w:eastAsia="zh-CN"/>
              </w:rPr>
            </w:pPr>
          </w:p>
        </w:tc>
        <w:tc>
          <w:tcPr>
            <w:tcW w:w="4171" w:type="dxa"/>
            <w:vAlign w:val="center"/>
          </w:tcPr>
          <w:p w:rsidR="003448A1" w:rsidRPr="004405B9" w:rsidRDefault="003448A1" w:rsidP="004405B9">
            <w:pPr>
              <w:pStyle w:val="DefaultText"/>
              <w:widowControl w:val="0"/>
              <w:spacing w:before="0"/>
              <w:rPr>
                <w:rFonts w:ascii="Calibri" w:eastAsia="SimSun" w:hAnsi="Calibri"/>
                <w:kern w:val="2"/>
                <w:lang w:val="en-GB" w:eastAsia="zh-CN"/>
              </w:rPr>
            </w:pPr>
          </w:p>
        </w:tc>
        <w:tc>
          <w:tcPr>
            <w:tcW w:w="1600" w:type="dxa"/>
            <w:vAlign w:val="center"/>
          </w:tcPr>
          <w:p w:rsidR="003448A1" w:rsidRPr="004405B9" w:rsidRDefault="003448A1" w:rsidP="0091504E">
            <w:pPr>
              <w:pStyle w:val="12"/>
              <w:widowControl w:val="0"/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="Calibri" w:hAnsi="Calibri"/>
                <w:kern w:val="2"/>
                <w:lang w:val="en-GB" w:eastAsia="zh-CN"/>
              </w:rPr>
            </w:pPr>
          </w:p>
        </w:tc>
        <w:tc>
          <w:tcPr>
            <w:tcW w:w="1990" w:type="dxa"/>
            <w:vAlign w:val="center"/>
          </w:tcPr>
          <w:p w:rsidR="003448A1" w:rsidRPr="0044441A" w:rsidRDefault="003448A1" w:rsidP="004E2D3B">
            <w:pPr>
              <w:pStyle w:val="12"/>
              <w:widowControl w:val="0"/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="Calibri" w:hAnsi="Calibri"/>
                <w:kern w:val="2"/>
                <w:lang w:val="en-GB" w:eastAsia="zh-CN"/>
              </w:rPr>
            </w:pPr>
          </w:p>
        </w:tc>
      </w:tr>
      <w:tr w:rsidR="003448A1" w:rsidRPr="0044441A" w:rsidTr="00481093">
        <w:tc>
          <w:tcPr>
            <w:tcW w:w="1386" w:type="dxa"/>
            <w:vAlign w:val="center"/>
          </w:tcPr>
          <w:p w:rsidR="003448A1" w:rsidRPr="0044441A" w:rsidRDefault="003448A1" w:rsidP="00026E83">
            <w:pPr>
              <w:spacing w:before="0"/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831" w:type="dxa"/>
            <w:vAlign w:val="center"/>
          </w:tcPr>
          <w:p w:rsidR="003448A1" w:rsidRPr="0044441A" w:rsidRDefault="003448A1" w:rsidP="004E2D3B">
            <w:pPr>
              <w:spacing w:before="0"/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4171" w:type="dxa"/>
            <w:vAlign w:val="center"/>
          </w:tcPr>
          <w:p w:rsidR="003448A1" w:rsidRPr="0044441A" w:rsidRDefault="003448A1" w:rsidP="004E2D3B">
            <w:pPr>
              <w:pStyle w:val="DefaultText"/>
              <w:widowControl w:val="0"/>
              <w:spacing w:before="0"/>
              <w:rPr>
                <w:rFonts w:ascii="Calibri" w:eastAsia="SimSun" w:hAnsi="Calibri"/>
                <w:kern w:val="2"/>
                <w:lang w:val="en-GB" w:eastAsia="zh-CN"/>
              </w:rPr>
            </w:pPr>
          </w:p>
        </w:tc>
        <w:tc>
          <w:tcPr>
            <w:tcW w:w="1600" w:type="dxa"/>
            <w:vAlign w:val="center"/>
          </w:tcPr>
          <w:p w:rsidR="003448A1" w:rsidRPr="0044441A" w:rsidRDefault="003448A1" w:rsidP="004E2D3B">
            <w:pPr>
              <w:pStyle w:val="12"/>
              <w:widowControl w:val="0"/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="Calibri" w:hAnsi="Calibri"/>
                <w:kern w:val="2"/>
                <w:lang w:val="en-GB" w:eastAsia="zh-CN"/>
              </w:rPr>
            </w:pPr>
          </w:p>
        </w:tc>
        <w:tc>
          <w:tcPr>
            <w:tcW w:w="1990" w:type="dxa"/>
            <w:vAlign w:val="center"/>
          </w:tcPr>
          <w:p w:rsidR="003448A1" w:rsidRPr="0044441A" w:rsidRDefault="003448A1" w:rsidP="004E2D3B">
            <w:pPr>
              <w:pStyle w:val="12"/>
              <w:widowControl w:val="0"/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="Calibri" w:hAnsi="Calibri"/>
                <w:kern w:val="2"/>
                <w:lang w:val="en-GB" w:eastAsia="zh-CN"/>
              </w:rPr>
            </w:pPr>
          </w:p>
        </w:tc>
      </w:tr>
      <w:tr w:rsidR="003448A1" w:rsidRPr="0044441A" w:rsidTr="00481093">
        <w:tc>
          <w:tcPr>
            <w:tcW w:w="1386" w:type="dxa"/>
            <w:vAlign w:val="center"/>
          </w:tcPr>
          <w:p w:rsidR="003448A1" w:rsidRPr="0044441A" w:rsidRDefault="003448A1" w:rsidP="004E2D3B">
            <w:pPr>
              <w:spacing w:before="0"/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831" w:type="dxa"/>
            <w:vAlign w:val="center"/>
          </w:tcPr>
          <w:p w:rsidR="003448A1" w:rsidRPr="0044441A" w:rsidRDefault="003448A1" w:rsidP="004E2D3B">
            <w:pPr>
              <w:spacing w:before="0"/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4171" w:type="dxa"/>
            <w:vAlign w:val="center"/>
          </w:tcPr>
          <w:p w:rsidR="003448A1" w:rsidRPr="0044441A" w:rsidRDefault="003448A1" w:rsidP="004E2D3B">
            <w:pPr>
              <w:pStyle w:val="DefaultText"/>
              <w:widowControl w:val="0"/>
              <w:spacing w:before="0"/>
              <w:rPr>
                <w:rFonts w:ascii="Calibri" w:eastAsia="SimSun" w:hAnsi="Calibri"/>
                <w:kern w:val="2"/>
                <w:lang w:val="en-GB" w:eastAsia="zh-CN"/>
              </w:rPr>
            </w:pPr>
          </w:p>
        </w:tc>
        <w:tc>
          <w:tcPr>
            <w:tcW w:w="1600" w:type="dxa"/>
            <w:vAlign w:val="center"/>
          </w:tcPr>
          <w:p w:rsidR="003448A1" w:rsidRPr="0044441A" w:rsidRDefault="003448A1" w:rsidP="004E2D3B">
            <w:pPr>
              <w:pStyle w:val="12"/>
              <w:widowControl w:val="0"/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="Calibri" w:hAnsi="Calibri"/>
                <w:kern w:val="2"/>
                <w:lang w:val="en-GB" w:eastAsia="zh-CN"/>
              </w:rPr>
            </w:pPr>
          </w:p>
        </w:tc>
        <w:tc>
          <w:tcPr>
            <w:tcW w:w="1990" w:type="dxa"/>
            <w:vAlign w:val="center"/>
          </w:tcPr>
          <w:p w:rsidR="003448A1" w:rsidRPr="0044441A" w:rsidRDefault="003448A1" w:rsidP="004E2D3B">
            <w:pPr>
              <w:pStyle w:val="12"/>
              <w:widowControl w:val="0"/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="Calibri" w:hAnsi="Calibri"/>
                <w:kern w:val="2"/>
                <w:lang w:val="en-GB" w:eastAsia="zh-CN"/>
              </w:rPr>
            </w:pPr>
          </w:p>
        </w:tc>
      </w:tr>
      <w:tr w:rsidR="003448A1" w:rsidRPr="0044441A" w:rsidTr="00481093">
        <w:tc>
          <w:tcPr>
            <w:tcW w:w="1386" w:type="dxa"/>
            <w:vAlign w:val="center"/>
          </w:tcPr>
          <w:p w:rsidR="003448A1" w:rsidRPr="0044441A" w:rsidRDefault="003448A1" w:rsidP="004E2D3B">
            <w:pPr>
              <w:spacing w:before="0"/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831" w:type="dxa"/>
            <w:vAlign w:val="center"/>
          </w:tcPr>
          <w:p w:rsidR="003448A1" w:rsidRPr="0044441A" w:rsidRDefault="003448A1" w:rsidP="004E2D3B">
            <w:pPr>
              <w:spacing w:before="0"/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4171" w:type="dxa"/>
            <w:vAlign w:val="center"/>
          </w:tcPr>
          <w:p w:rsidR="003448A1" w:rsidRPr="0044441A" w:rsidRDefault="003448A1" w:rsidP="004E2D3B">
            <w:pPr>
              <w:pStyle w:val="DefaultText"/>
              <w:widowControl w:val="0"/>
              <w:spacing w:before="0"/>
              <w:rPr>
                <w:rFonts w:ascii="Calibri" w:eastAsia="SimSun" w:hAnsi="Calibri"/>
                <w:kern w:val="2"/>
                <w:lang w:val="en-GB" w:eastAsia="zh-CN"/>
              </w:rPr>
            </w:pPr>
          </w:p>
        </w:tc>
        <w:tc>
          <w:tcPr>
            <w:tcW w:w="1600" w:type="dxa"/>
            <w:vAlign w:val="center"/>
          </w:tcPr>
          <w:p w:rsidR="003448A1" w:rsidRPr="0044441A" w:rsidRDefault="003448A1" w:rsidP="004E2D3B">
            <w:pPr>
              <w:pStyle w:val="12"/>
              <w:widowControl w:val="0"/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="Calibri" w:hAnsi="Calibri"/>
                <w:kern w:val="2"/>
                <w:lang w:val="en-GB" w:eastAsia="zh-CN"/>
              </w:rPr>
            </w:pPr>
          </w:p>
        </w:tc>
        <w:tc>
          <w:tcPr>
            <w:tcW w:w="1990" w:type="dxa"/>
            <w:vAlign w:val="center"/>
          </w:tcPr>
          <w:p w:rsidR="003448A1" w:rsidRPr="0044441A" w:rsidRDefault="003448A1" w:rsidP="004E2D3B">
            <w:pPr>
              <w:pStyle w:val="12"/>
              <w:widowControl w:val="0"/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ascii="Calibri" w:hAnsi="Calibri"/>
                <w:kern w:val="2"/>
                <w:lang w:val="en-GB" w:eastAsia="zh-CN"/>
              </w:rPr>
            </w:pPr>
          </w:p>
        </w:tc>
      </w:tr>
    </w:tbl>
    <w:p w:rsidR="00EC4E49" w:rsidRPr="0044441A" w:rsidRDefault="00EC4E49">
      <w:pPr>
        <w:rPr>
          <w:rFonts w:ascii="Calibri" w:eastAsia="Times New Roman" w:hAnsi="Calibri"/>
          <w:lang w:val="en-GB"/>
        </w:rPr>
      </w:pPr>
    </w:p>
    <w:p w:rsidR="00EC4E49" w:rsidRPr="0044441A" w:rsidRDefault="00EC4E49">
      <w:pPr>
        <w:rPr>
          <w:rFonts w:ascii="Calibri" w:eastAsia="Times New Roman" w:hAnsi="Calibri"/>
          <w:lang w:val="en-GB"/>
        </w:rPr>
      </w:pPr>
    </w:p>
    <w:p w:rsidR="00EC4E49" w:rsidRPr="0044441A" w:rsidRDefault="00EC4E49">
      <w:pPr>
        <w:rPr>
          <w:rFonts w:ascii="Calibri" w:eastAsia="Times New Roman" w:hAnsi="Calibri"/>
          <w:lang w:val="en-GB"/>
        </w:rPr>
      </w:pPr>
    </w:p>
    <w:p w:rsidR="00EC4E49" w:rsidRPr="0044441A" w:rsidRDefault="00EC4E49" w:rsidP="00D34C83">
      <w:pPr>
        <w:autoSpaceDE w:val="0"/>
        <w:autoSpaceDN w:val="0"/>
        <w:snapToGrid w:val="0"/>
        <w:rPr>
          <w:rFonts w:ascii="Calibri" w:hAnsi="Calibri"/>
          <w:bCs/>
          <w:sz w:val="24"/>
          <w:szCs w:val="24"/>
          <w:lang w:val="en-GB"/>
        </w:rPr>
      </w:pPr>
      <w:r w:rsidRPr="0044441A">
        <w:rPr>
          <w:rFonts w:ascii="Calibri" w:eastAsia="Times New Roman" w:hAnsi="Calibri"/>
          <w:lang w:val="en-GB"/>
        </w:rPr>
        <w:br w:type="page"/>
      </w:r>
      <w:r w:rsidR="00E81282" w:rsidRPr="00E81282">
        <w:rPr>
          <w:rFonts w:ascii="Calibri" w:eastAsia="宋体" w:hAnsi="Calibri"/>
          <w:bCs/>
          <w:sz w:val="24"/>
          <w:szCs w:val="24"/>
          <w:lang w:val="en-GB" w:eastAsia="zh-CN"/>
        </w:rPr>
        <w:lastRenderedPageBreak/>
        <w:t>Table of Contents</w:t>
      </w:r>
    </w:p>
    <w:p w:rsidR="00A75663" w:rsidRDefault="00504AE8">
      <w:pPr>
        <w:pStyle w:val="10"/>
        <w:rPr>
          <w:rFonts w:asciiTheme="minorHAnsi" w:hAnsiTheme="minorHAnsi" w:cstheme="minorBidi"/>
          <w:bCs w:val="0"/>
          <w:noProof/>
          <w:kern w:val="2"/>
          <w:sz w:val="21"/>
          <w:szCs w:val="22"/>
          <w:lang w:eastAsia="zh-CN"/>
        </w:rPr>
      </w:pPr>
      <w:r w:rsidRPr="00504AE8">
        <w:rPr>
          <w:rFonts w:ascii="Calibri" w:hAnsi="Calibri"/>
          <w:b/>
          <w:lang w:val="en-GB"/>
        </w:rPr>
        <w:fldChar w:fldCharType="begin"/>
      </w:r>
      <w:r w:rsidR="0032176D" w:rsidRPr="0044441A">
        <w:rPr>
          <w:rFonts w:ascii="Calibri" w:hAnsi="Calibri"/>
          <w:b/>
          <w:lang w:val="en-GB"/>
        </w:rPr>
        <w:instrText xml:space="preserve"> TOC \o "1-5" \h \z \u </w:instrText>
      </w:r>
      <w:r w:rsidRPr="00504AE8">
        <w:rPr>
          <w:rFonts w:ascii="Calibri" w:hAnsi="Calibri"/>
          <w:b/>
          <w:lang w:val="en-GB"/>
        </w:rPr>
        <w:fldChar w:fldCharType="separate"/>
      </w:r>
      <w:hyperlink w:anchor="_Toc471308481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1</w:t>
        </w:r>
        <w:r w:rsidR="00A75663">
          <w:rPr>
            <w:rFonts w:asciiTheme="minorHAnsi" w:hAnsiTheme="minorHAnsi" w:cstheme="minorBidi"/>
            <w:b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概述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5663" w:rsidRDefault="00504AE8">
      <w:pPr>
        <w:pStyle w:val="10"/>
        <w:rPr>
          <w:rFonts w:asciiTheme="minorHAnsi" w:hAnsiTheme="minorHAnsi" w:cstheme="minorBidi"/>
          <w:bCs w:val="0"/>
          <w:noProof/>
          <w:kern w:val="2"/>
          <w:sz w:val="21"/>
          <w:szCs w:val="22"/>
          <w:lang w:eastAsia="zh-CN"/>
        </w:rPr>
      </w:pPr>
      <w:hyperlink w:anchor="_Toc471308482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2</w:t>
        </w:r>
        <w:r w:rsidR="00A75663">
          <w:rPr>
            <w:rFonts w:asciiTheme="minorHAnsi" w:hAnsiTheme="minorHAnsi" w:cstheme="minorBidi"/>
            <w:b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接口方式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5663" w:rsidRDefault="00504AE8">
      <w:pPr>
        <w:pStyle w:val="10"/>
        <w:rPr>
          <w:rFonts w:asciiTheme="minorHAnsi" w:hAnsiTheme="minorHAnsi" w:cstheme="minorBidi"/>
          <w:bCs w:val="0"/>
          <w:noProof/>
          <w:kern w:val="2"/>
          <w:sz w:val="21"/>
          <w:szCs w:val="22"/>
          <w:lang w:eastAsia="zh-CN"/>
        </w:rPr>
      </w:pPr>
      <w:hyperlink w:anchor="_Toc471308483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3</w:t>
        </w:r>
        <w:r w:rsidR="00A75663">
          <w:rPr>
            <w:rFonts w:asciiTheme="minorHAnsi" w:hAnsiTheme="minorHAnsi" w:cstheme="minorBidi"/>
            <w:b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升级流程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5663" w:rsidRDefault="00504AE8">
      <w:pPr>
        <w:pStyle w:val="20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1308484" w:history="1">
        <w:r w:rsidR="00A75663" w:rsidRPr="00F57478">
          <w:rPr>
            <w:rStyle w:val="ab"/>
            <w:rFonts w:ascii="Calibri" w:eastAsia="SimSun" w:hAnsi="Calibri" w:cs="SimSun"/>
            <w:noProof/>
            <w:lang w:val="en-GB" w:eastAsia="zh-CN"/>
          </w:rPr>
          <w:t>3.1</w:t>
        </w:r>
        <w:r w:rsidR="00A75663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cs="SimSun"/>
            <w:noProof/>
            <w:lang w:val="en-GB" w:eastAsia="zh-CN"/>
          </w:rPr>
          <w:t>BOOTLOADER</w:t>
        </w:r>
        <w:r w:rsidR="00A75663" w:rsidRPr="00F57478">
          <w:rPr>
            <w:rStyle w:val="ab"/>
            <w:rFonts w:ascii="Calibri" w:eastAsia="宋体" w:hAnsi="Calibri" w:cs="SimSun" w:hint="eastAsia"/>
            <w:noProof/>
            <w:lang w:val="en-GB" w:eastAsia="zh-CN"/>
          </w:rPr>
          <w:t>基本流程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5663" w:rsidRDefault="00504AE8">
      <w:pPr>
        <w:pStyle w:val="20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1308485" w:history="1">
        <w:r w:rsidR="00A75663" w:rsidRPr="00F57478">
          <w:rPr>
            <w:rStyle w:val="ab"/>
            <w:rFonts w:ascii="Calibri" w:eastAsia="SimSun" w:hAnsi="Calibri" w:cs="SimSun"/>
            <w:noProof/>
            <w:lang w:val="en-GB" w:eastAsia="zh-CN"/>
          </w:rPr>
          <w:t>3.2</w:t>
        </w:r>
        <w:r w:rsidR="00A75663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cs="SimSun"/>
            <w:noProof/>
            <w:lang w:val="en-GB" w:eastAsia="zh-CN"/>
          </w:rPr>
          <w:t>HOST</w:t>
        </w:r>
        <w:r w:rsidR="00A75663" w:rsidRPr="00F57478">
          <w:rPr>
            <w:rStyle w:val="ab"/>
            <w:rFonts w:ascii="Calibri" w:eastAsia="宋体" w:hAnsi="Calibri" w:cs="SimSun" w:hint="eastAsia"/>
            <w:noProof/>
            <w:lang w:val="en-GB" w:eastAsia="zh-CN"/>
          </w:rPr>
          <w:t>基本流程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5663" w:rsidRDefault="00504AE8">
      <w:pPr>
        <w:pStyle w:val="20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1308486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3.3</w:t>
        </w:r>
        <w:r w:rsidR="00A75663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/>
            <w:noProof/>
            <w:lang w:val="en-GB" w:eastAsia="zh-CN"/>
          </w:rPr>
          <w:t>APP</w:t>
        </w:r>
        <w:r w:rsidR="00A75663" w:rsidRPr="00F57478">
          <w:rPr>
            <w:rStyle w:val="ab"/>
            <w:rFonts w:ascii="PMingLiU" w:eastAsia="宋体" w:hAnsi="PMingLiU" w:cs="PMingLiU" w:hint="eastAsia"/>
            <w:noProof/>
            <w:lang w:val="en-GB" w:eastAsia="zh-CN"/>
          </w:rPr>
          <w:t>合法性检测</w:t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流程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5663" w:rsidRDefault="00504AE8">
      <w:pPr>
        <w:pStyle w:val="10"/>
        <w:rPr>
          <w:rFonts w:asciiTheme="minorHAnsi" w:hAnsiTheme="minorHAnsi" w:cstheme="minorBidi"/>
          <w:bCs w:val="0"/>
          <w:noProof/>
          <w:kern w:val="2"/>
          <w:sz w:val="21"/>
          <w:szCs w:val="22"/>
          <w:lang w:eastAsia="zh-CN"/>
        </w:rPr>
      </w:pPr>
      <w:hyperlink w:anchor="_Toc471308487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4</w:t>
        </w:r>
        <w:r w:rsidR="00A75663">
          <w:rPr>
            <w:rFonts w:asciiTheme="minorHAnsi" w:hAnsiTheme="minorHAnsi" w:cstheme="minorBidi"/>
            <w:b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/>
            <w:noProof/>
            <w:lang w:val="en-GB" w:eastAsia="zh-CN"/>
          </w:rPr>
          <w:t xml:space="preserve">Pram </w:t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结构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5663" w:rsidRDefault="00504AE8">
      <w:pPr>
        <w:pStyle w:val="20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1308488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4.1</w:t>
        </w:r>
        <w:r w:rsidR="00A75663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/>
            <w:noProof/>
            <w:lang w:val="en-GB" w:eastAsia="zh-CN"/>
          </w:rPr>
          <w:t>Pram Map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5663" w:rsidRDefault="00504AE8">
      <w:pPr>
        <w:pStyle w:val="20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1308489" w:history="1">
        <w:r w:rsidR="00A75663" w:rsidRPr="00F57478">
          <w:rPr>
            <w:rStyle w:val="ab"/>
            <w:rFonts w:ascii="Calibri" w:eastAsia="宋体" w:hAnsi="Calibri"/>
            <w:noProof/>
            <w:lang w:val="en-GB" w:eastAsia="zh-CN"/>
          </w:rPr>
          <w:t xml:space="preserve">APP </w:t>
        </w:r>
        <w:r w:rsidR="00A75663" w:rsidRPr="00F57478">
          <w:rPr>
            <w:rStyle w:val="ab"/>
            <w:rFonts w:ascii="Calibri" w:eastAsia="宋体" w:hAnsi="Calibri" w:cs="SimSun" w:hint="eastAsia"/>
            <w:noProof/>
            <w:lang w:val="en-GB" w:eastAsia="zh-CN"/>
          </w:rPr>
          <w:t>验证信息</w:t>
        </w:r>
        <w:r w:rsidR="00A75663" w:rsidRPr="00F57478">
          <w:rPr>
            <w:rStyle w:val="ab"/>
            <w:rFonts w:ascii="Calibri" w:eastAsia="宋体" w:hAnsi="Calibri" w:cs="SimSun"/>
            <w:noProof/>
            <w:lang w:val="en-GB" w:eastAsia="zh-CN"/>
          </w:rPr>
          <w:t>(</w:t>
        </w:r>
        <w:r w:rsidR="00A75663" w:rsidRPr="00F57478">
          <w:rPr>
            <w:rStyle w:val="ab"/>
            <w:rFonts w:ascii="Cambria" w:eastAsia="宋体" w:hAnsi="Cambria" w:cs="SimSun"/>
            <w:noProof/>
            <w:lang w:eastAsia="zh-CN"/>
          </w:rPr>
          <w:t>App info</w:t>
        </w:r>
        <w:r w:rsidR="00A75663" w:rsidRPr="00F57478">
          <w:rPr>
            <w:rStyle w:val="ab"/>
            <w:rFonts w:ascii="Calibri" w:eastAsia="宋体" w:hAnsi="Calibri" w:cs="SimSun"/>
            <w:noProof/>
            <w:lang w:val="en-GB" w:eastAsia="zh-CN"/>
          </w:rPr>
          <w:t>)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5663" w:rsidRDefault="00504AE8">
      <w:pPr>
        <w:pStyle w:val="10"/>
        <w:rPr>
          <w:rFonts w:asciiTheme="minorHAnsi" w:hAnsiTheme="minorHAnsi" w:cstheme="minorBidi"/>
          <w:bCs w:val="0"/>
          <w:noProof/>
          <w:kern w:val="2"/>
          <w:sz w:val="21"/>
          <w:szCs w:val="22"/>
          <w:lang w:eastAsia="zh-CN"/>
        </w:rPr>
      </w:pPr>
      <w:hyperlink w:anchor="_Toc471308490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5</w:t>
        </w:r>
        <w:r w:rsidR="00A75663">
          <w:rPr>
            <w:rFonts w:asciiTheme="minorHAnsi" w:hAnsiTheme="minorHAnsi" w:cstheme="minorBidi"/>
            <w:b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/>
            <w:noProof/>
            <w:lang w:val="en-GB" w:eastAsia="zh-CN"/>
          </w:rPr>
          <w:t xml:space="preserve">Spi-flash </w:t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结构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5663" w:rsidRDefault="00504AE8">
      <w:pPr>
        <w:pStyle w:val="20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1308491" w:history="1">
        <w:r w:rsidR="00A75663" w:rsidRPr="00F57478">
          <w:rPr>
            <w:rStyle w:val="ab"/>
            <w:rFonts w:ascii="Calibri" w:eastAsia="PMingLiU" w:hAnsi="Calibri"/>
            <w:noProof/>
            <w:lang w:val="en-GB"/>
          </w:rPr>
          <w:t>5.1</w:t>
        </w:r>
        <w:r w:rsidR="00A75663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/>
            <w:noProof/>
            <w:lang w:val="en-GB" w:eastAsia="zh-CN"/>
          </w:rPr>
          <w:t>Spi-Flash Map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5663" w:rsidRDefault="00504AE8">
      <w:pPr>
        <w:pStyle w:val="20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1308492" w:history="1">
        <w:r w:rsidR="00A75663" w:rsidRPr="00F57478">
          <w:rPr>
            <w:rStyle w:val="ab"/>
            <w:rFonts w:ascii="Calibri" w:eastAsia="SimSun" w:hAnsi="Calibri" w:cs="SimSun"/>
            <w:noProof/>
            <w:lang w:val="en-GB" w:eastAsia="zh-CN"/>
          </w:rPr>
          <w:t>5.2</w:t>
        </w:r>
        <w:r w:rsidR="00A75663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/>
            <w:noProof/>
            <w:lang w:val="en-GB" w:eastAsia="zh-CN"/>
          </w:rPr>
          <w:t xml:space="preserve">FW </w:t>
        </w:r>
        <w:r w:rsidR="00A75663" w:rsidRPr="00F57478">
          <w:rPr>
            <w:rStyle w:val="ab"/>
            <w:rFonts w:ascii="Calibri" w:eastAsia="宋体" w:hAnsi="Calibri" w:cs="SimSun" w:hint="eastAsia"/>
            <w:noProof/>
            <w:lang w:val="en-GB" w:eastAsia="zh-CN"/>
          </w:rPr>
          <w:t>配置信息</w:t>
        </w:r>
        <w:r w:rsidR="00A75663" w:rsidRPr="00F57478">
          <w:rPr>
            <w:rStyle w:val="ab"/>
            <w:rFonts w:ascii="Calibri" w:eastAsia="宋体" w:hAnsi="Calibri" w:cs="SimSun"/>
            <w:noProof/>
            <w:lang w:val="en-GB" w:eastAsia="zh-CN"/>
          </w:rPr>
          <w:t>(</w:t>
        </w:r>
        <w:r w:rsidR="00A75663" w:rsidRPr="00F57478">
          <w:rPr>
            <w:rStyle w:val="ab"/>
            <w:rFonts w:ascii="Cambria" w:eastAsia="宋体" w:hAnsi="Cambria" w:cs="PMingLiU"/>
            <w:noProof/>
            <w:lang w:eastAsia="zh-CN"/>
          </w:rPr>
          <w:t>Configuration</w:t>
        </w:r>
        <w:r w:rsidR="00A75663" w:rsidRPr="00F57478">
          <w:rPr>
            <w:rStyle w:val="ab"/>
            <w:rFonts w:ascii="Calibri" w:eastAsia="宋体" w:hAnsi="Calibri" w:cs="SimSun"/>
            <w:noProof/>
            <w:lang w:val="en-GB" w:eastAsia="zh-CN"/>
          </w:rPr>
          <w:t>)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5663" w:rsidRDefault="00504AE8">
      <w:pPr>
        <w:pStyle w:val="10"/>
        <w:rPr>
          <w:rFonts w:asciiTheme="minorHAnsi" w:hAnsiTheme="minorHAnsi" w:cstheme="minorBidi"/>
          <w:bCs w:val="0"/>
          <w:noProof/>
          <w:kern w:val="2"/>
          <w:sz w:val="21"/>
          <w:szCs w:val="22"/>
          <w:lang w:eastAsia="zh-CN"/>
        </w:rPr>
      </w:pPr>
      <w:hyperlink w:anchor="_Toc471308493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6</w:t>
        </w:r>
        <w:r w:rsidR="00A75663">
          <w:rPr>
            <w:rFonts w:asciiTheme="minorHAnsi" w:hAnsiTheme="minorHAnsi" w:cstheme="minorBidi"/>
            <w:b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通讯协议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5663" w:rsidRDefault="00504AE8">
      <w:pPr>
        <w:pStyle w:val="20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1308494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6.1</w:t>
        </w:r>
        <w:r w:rsidR="00A75663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通讯的基本步骤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5663" w:rsidRDefault="00504AE8">
      <w:pPr>
        <w:pStyle w:val="30"/>
        <w:rPr>
          <w:rFonts w:asciiTheme="minorHAnsi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71308495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6.1.1</w:t>
        </w:r>
        <w:r w:rsidR="00A75663">
          <w:rPr>
            <w:rFonts w:asciiTheme="minorHAnsi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读</w:t>
        </w:r>
        <w:r w:rsidR="00A75663" w:rsidRPr="00F57478">
          <w:rPr>
            <w:rStyle w:val="ab"/>
            <w:rFonts w:ascii="Calibri" w:eastAsia="宋体" w:hAnsi="Calibri"/>
            <w:noProof/>
            <w:lang w:val="en-GB" w:eastAsia="zh-CN"/>
          </w:rPr>
          <w:t>ID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5663" w:rsidRDefault="00504AE8">
      <w:pPr>
        <w:pStyle w:val="30"/>
        <w:rPr>
          <w:rFonts w:asciiTheme="minorHAnsi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71308496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6.1.2</w:t>
        </w:r>
        <w:r w:rsidR="00A75663">
          <w:rPr>
            <w:rFonts w:asciiTheme="minorHAnsi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解</w:t>
        </w:r>
        <w:r w:rsidR="00A75663" w:rsidRPr="00F57478">
          <w:rPr>
            <w:rStyle w:val="ab"/>
            <w:rFonts w:ascii="SimSun" w:eastAsia="宋体" w:hAnsi="SimSun" w:cs="SimSun" w:hint="eastAsia"/>
            <w:noProof/>
            <w:lang w:eastAsia="zh-CN"/>
          </w:rPr>
          <w:t>锁停止搬运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5663" w:rsidRDefault="00504AE8">
      <w:pPr>
        <w:pStyle w:val="30"/>
        <w:rPr>
          <w:rFonts w:asciiTheme="minorHAnsi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71308497" w:history="1">
        <w:r w:rsidR="00A75663" w:rsidRPr="00F57478">
          <w:rPr>
            <w:rStyle w:val="ab"/>
            <w:noProof/>
            <w:lang w:val="en-GB" w:eastAsia="zh-CN"/>
          </w:rPr>
          <w:t>6.1.3</w:t>
        </w:r>
        <w:r w:rsidR="00A75663">
          <w:rPr>
            <w:rFonts w:asciiTheme="minorHAnsi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SimSun" w:eastAsia="宋体" w:hAnsi="SimSun" w:cs="SimSun" w:hint="eastAsia"/>
            <w:noProof/>
            <w:lang w:val="en-GB" w:eastAsia="zh-CN"/>
          </w:rPr>
          <w:t>发送数据报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5663" w:rsidRDefault="00504AE8">
      <w:pPr>
        <w:pStyle w:val="30"/>
        <w:rPr>
          <w:rFonts w:asciiTheme="minorHAnsi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71308498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6.1.4</w:t>
        </w:r>
        <w:r w:rsidR="00A75663">
          <w:rPr>
            <w:rFonts w:asciiTheme="minorHAnsi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校验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5663" w:rsidRDefault="00504AE8">
      <w:pPr>
        <w:pStyle w:val="30"/>
        <w:rPr>
          <w:rFonts w:asciiTheme="minorHAnsi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71308499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6.1.5</w:t>
        </w:r>
        <w:r w:rsidR="00A75663">
          <w:rPr>
            <w:rFonts w:asciiTheme="minorHAnsi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读操作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75663" w:rsidRDefault="00504AE8">
      <w:pPr>
        <w:pStyle w:val="30"/>
        <w:rPr>
          <w:rFonts w:asciiTheme="minorHAnsi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71308500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6.1.6</w:t>
        </w:r>
        <w:r w:rsidR="00A75663">
          <w:rPr>
            <w:rFonts w:asciiTheme="minorHAnsi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启动</w:t>
        </w:r>
        <w:r w:rsidR="00A75663" w:rsidRPr="00F57478">
          <w:rPr>
            <w:rStyle w:val="ab"/>
            <w:rFonts w:ascii="Calibri" w:eastAsia="宋体" w:hAnsi="Calibri"/>
            <w:noProof/>
            <w:lang w:val="en-GB" w:eastAsia="zh-CN"/>
          </w:rPr>
          <w:t>app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75663" w:rsidRDefault="00504AE8">
      <w:pPr>
        <w:pStyle w:val="30"/>
        <w:rPr>
          <w:rFonts w:asciiTheme="minorHAnsi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71308501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6.1.7</w:t>
        </w:r>
        <w:r w:rsidR="00A75663">
          <w:rPr>
            <w:rFonts w:asciiTheme="minorHAnsi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复位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75663" w:rsidRDefault="00504AE8">
      <w:pPr>
        <w:pStyle w:val="30"/>
        <w:rPr>
          <w:rFonts w:asciiTheme="minorHAnsi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71308502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6.1.8</w:t>
        </w:r>
        <w:r w:rsidR="00A75663">
          <w:rPr>
            <w:rFonts w:asciiTheme="minorHAnsi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查询状态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5663" w:rsidRDefault="00504AE8">
      <w:pPr>
        <w:pStyle w:val="30"/>
        <w:rPr>
          <w:rFonts w:asciiTheme="minorHAnsi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71308503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6.1.9</w:t>
        </w:r>
        <w:r w:rsidR="00A75663">
          <w:rPr>
            <w:rFonts w:asciiTheme="minorHAnsi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读</w:t>
        </w:r>
        <w:r w:rsidR="00A75663" w:rsidRPr="00F57478">
          <w:rPr>
            <w:rStyle w:val="ab"/>
            <w:rFonts w:ascii="Calibri" w:eastAsia="宋体" w:hAnsi="Calibri"/>
            <w:noProof/>
            <w:lang w:val="en-GB" w:eastAsia="zh-CN"/>
          </w:rPr>
          <w:t>Vendor ID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5663" w:rsidRDefault="00504AE8">
      <w:pPr>
        <w:pStyle w:val="10"/>
        <w:rPr>
          <w:rFonts w:asciiTheme="minorHAnsi" w:hAnsiTheme="minorHAnsi" w:cstheme="minorBidi"/>
          <w:bCs w:val="0"/>
          <w:noProof/>
          <w:kern w:val="2"/>
          <w:sz w:val="21"/>
          <w:szCs w:val="22"/>
          <w:lang w:eastAsia="zh-CN"/>
        </w:rPr>
      </w:pPr>
      <w:hyperlink w:anchor="_Toc471308504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7</w:t>
        </w:r>
        <w:r w:rsidR="00A75663">
          <w:rPr>
            <w:rFonts w:asciiTheme="minorHAnsi" w:hAnsiTheme="minorHAnsi" w:cstheme="minorBidi"/>
            <w:b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基本时序图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75663" w:rsidRDefault="00504AE8">
      <w:pPr>
        <w:pStyle w:val="30"/>
        <w:rPr>
          <w:rFonts w:asciiTheme="minorHAnsi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71308505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7.1.1</w:t>
        </w:r>
        <w:r w:rsidR="00A75663">
          <w:rPr>
            <w:rFonts w:asciiTheme="minorHAnsi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上电时序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75663" w:rsidRDefault="00504AE8">
      <w:pPr>
        <w:pStyle w:val="30"/>
        <w:rPr>
          <w:rFonts w:asciiTheme="minorHAnsi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71308506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7.1.2</w:t>
        </w:r>
        <w:r w:rsidR="00A75663">
          <w:rPr>
            <w:rFonts w:asciiTheme="minorHAnsi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/>
            <w:noProof/>
            <w:lang w:val="en-GB" w:eastAsia="zh-CN"/>
          </w:rPr>
          <w:t xml:space="preserve">Reset </w:t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时序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75663" w:rsidRDefault="00504AE8">
      <w:pPr>
        <w:pStyle w:val="30"/>
        <w:rPr>
          <w:rFonts w:asciiTheme="minorHAnsi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71308507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7.1.3</w:t>
        </w:r>
        <w:r w:rsidR="00A75663">
          <w:rPr>
            <w:rFonts w:asciiTheme="minorHAnsi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/>
            <w:noProof/>
            <w:lang w:val="en-GB" w:eastAsia="zh-CN"/>
          </w:rPr>
          <w:t xml:space="preserve">I2C  </w:t>
        </w:r>
        <w:r w:rsidR="00A75663" w:rsidRPr="00F57478">
          <w:rPr>
            <w:rStyle w:val="ab"/>
            <w:rFonts w:ascii="Calibri" w:eastAsia="宋体" w:hAnsi="Calibri" w:cs="SimSun" w:hint="eastAsia"/>
            <w:noProof/>
            <w:lang w:val="en-GB" w:eastAsia="zh-CN"/>
          </w:rPr>
          <w:t>时序图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75663" w:rsidRDefault="00504AE8">
      <w:pPr>
        <w:pStyle w:val="10"/>
        <w:rPr>
          <w:rFonts w:asciiTheme="minorHAnsi" w:hAnsiTheme="minorHAnsi" w:cstheme="minorBidi"/>
          <w:bCs w:val="0"/>
          <w:noProof/>
          <w:kern w:val="2"/>
          <w:sz w:val="21"/>
          <w:szCs w:val="22"/>
          <w:lang w:eastAsia="zh-CN"/>
        </w:rPr>
      </w:pPr>
      <w:hyperlink w:anchor="_Toc471308508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8</w:t>
        </w:r>
        <w:r w:rsidR="00A75663">
          <w:rPr>
            <w:rFonts w:asciiTheme="minorHAnsi" w:hAnsiTheme="minorHAnsi" w:cstheme="minorBidi"/>
            <w:b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/>
            <w:noProof/>
            <w:lang w:val="en-GB" w:eastAsia="zh-CN"/>
          </w:rPr>
          <w:t>Upgrade</w:t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使用方式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75663" w:rsidRDefault="00504AE8">
      <w:pPr>
        <w:pStyle w:val="10"/>
        <w:rPr>
          <w:rFonts w:asciiTheme="minorHAnsi" w:hAnsiTheme="minorHAnsi" w:cstheme="minorBidi"/>
          <w:bCs w:val="0"/>
          <w:noProof/>
          <w:kern w:val="2"/>
          <w:sz w:val="21"/>
          <w:szCs w:val="22"/>
          <w:lang w:eastAsia="zh-CN"/>
        </w:rPr>
      </w:pPr>
      <w:hyperlink w:anchor="_Toc471308509" w:history="1">
        <w:r w:rsidR="00A75663" w:rsidRPr="00F57478">
          <w:rPr>
            <w:rStyle w:val="ab"/>
            <w:rFonts w:ascii="Calibri" w:eastAsia="SimSun" w:hAnsi="Calibri"/>
            <w:noProof/>
            <w:lang w:val="en-GB" w:eastAsia="zh-CN"/>
          </w:rPr>
          <w:t>9</w:t>
        </w:r>
        <w:r w:rsidR="00A75663">
          <w:rPr>
            <w:rFonts w:asciiTheme="minorHAnsi" w:hAnsiTheme="minorHAnsi" w:cstheme="minorBidi"/>
            <w:bCs w:val="0"/>
            <w:noProof/>
            <w:kern w:val="2"/>
            <w:sz w:val="21"/>
            <w:szCs w:val="22"/>
            <w:lang w:eastAsia="zh-CN"/>
          </w:rPr>
          <w:tab/>
        </w:r>
        <w:r w:rsidR="00A75663" w:rsidRPr="00F57478">
          <w:rPr>
            <w:rStyle w:val="ab"/>
            <w:rFonts w:ascii="Calibri" w:eastAsia="宋体" w:hAnsi="Calibri" w:hint="eastAsia"/>
            <w:noProof/>
            <w:lang w:val="en-GB" w:eastAsia="zh-CN"/>
          </w:rPr>
          <w:t>启动时间</w:t>
        </w:r>
        <w:r w:rsidR="00A75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663">
          <w:rPr>
            <w:noProof/>
            <w:webHidden/>
          </w:rPr>
          <w:instrText xml:space="preserve"> PAGEREF _Toc471308509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66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2176D" w:rsidRPr="0044441A" w:rsidRDefault="00504AE8" w:rsidP="0032176D">
      <w:pPr>
        <w:rPr>
          <w:rFonts w:ascii="Calibri" w:hAnsi="Calibri"/>
          <w:lang w:val="en-GB"/>
        </w:rPr>
        <w:sectPr w:rsidR="0032176D" w:rsidRPr="0044441A" w:rsidSect="00EE64C4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134" w:right="964" w:bottom="1021" w:left="1021" w:header="454" w:footer="0" w:gutter="0"/>
          <w:pgNumType w:fmt="lowerRoman" w:start="1"/>
          <w:cols w:space="425"/>
          <w:titlePg/>
          <w:docGrid w:linePitch="326"/>
        </w:sectPr>
      </w:pPr>
      <w:r w:rsidRPr="0044441A">
        <w:rPr>
          <w:rFonts w:ascii="Calibri" w:hAnsi="Calibri"/>
          <w:lang w:val="en-GB"/>
        </w:rPr>
        <w:fldChar w:fldCharType="end"/>
      </w:r>
    </w:p>
    <w:p w:rsidR="002444CD" w:rsidRPr="0044441A" w:rsidRDefault="00E81282" w:rsidP="002444CD">
      <w:pPr>
        <w:pStyle w:val="1"/>
        <w:numPr>
          <w:ilvl w:val="0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4" w:name="_Toc471308481"/>
      <w:bookmarkStart w:id="5" w:name="_Toc279150115"/>
      <w:r w:rsidRPr="00E81282">
        <w:rPr>
          <w:rFonts w:ascii="Calibri" w:eastAsia="宋体" w:hAnsi="Calibri" w:hint="eastAsia"/>
          <w:lang w:val="en-GB" w:eastAsia="zh-CN"/>
        </w:rPr>
        <w:lastRenderedPageBreak/>
        <w:t>概述</w:t>
      </w:r>
      <w:bookmarkEnd w:id="4"/>
    </w:p>
    <w:p w:rsidR="00BD1D4D" w:rsidRDefault="00E81282" w:rsidP="0067084F">
      <w:pPr>
        <w:rPr>
          <w:rFonts w:ascii="Calibri" w:hAnsi="Calibri"/>
          <w:lang w:val="en-GB"/>
        </w:rPr>
      </w:pPr>
      <w:r w:rsidRPr="00E81282">
        <w:rPr>
          <w:rFonts w:ascii="Calibri" w:eastAsia="宋体" w:hAnsi="Calibri" w:hint="eastAsia"/>
          <w:lang w:val="en-GB" w:eastAsia="zh-CN"/>
        </w:rPr>
        <w:t>该文文件描述了</w:t>
      </w:r>
      <w:r w:rsidRPr="00E81282">
        <w:rPr>
          <w:rFonts w:ascii="Calibri" w:eastAsia="宋体" w:hAnsi="Calibri"/>
          <w:lang w:val="en-GB" w:eastAsia="zh-CN"/>
        </w:rPr>
        <w:t>FT8</w:t>
      </w:r>
      <w:r>
        <w:rPr>
          <w:rFonts w:ascii="Calibri" w:hAnsi="Calibri"/>
          <w:lang w:val="en-GB" w:eastAsia="zh-CN"/>
        </w:rPr>
        <w:t>836</w:t>
      </w:r>
      <w:r w:rsidRPr="00E81282">
        <w:rPr>
          <w:rFonts w:ascii="Calibri" w:eastAsia="宋体" w:hAnsi="Calibri" w:hint="eastAsia"/>
          <w:lang w:val="en-GB" w:eastAsia="zh-CN"/>
        </w:rPr>
        <w:t>的内部</w:t>
      </w:r>
      <w:r w:rsidRPr="00E81282">
        <w:rPr>
          <w:rFonts w:ascii="Calibri" w:eastAsia="宋体" w:hAnsi="Calibri"/>
          <w:lang w:val="en-GB" w:eastAsia="zh-CN"/>
        </w:rPr>
        <w:t>romboot</w:t>
      </w:r>
      <w:r w:rsidRPr="00E81282">
        <w:rPr>
          <w:rFonts w:ascii="Calibri" w:eastAsia="宋体" w:hAnsi="Calibri" w:hint="eastAsia"/>
          <w:lang w:val="en-GB" w:eastAsia="zh-CN"/>
        </w:rPr>
        <w:t>程序工作流程。当</w:t>
      </w:r>
      <w:r w:rsidRPr="00E81282">
        <w:rPr>
          <w:rFonts w:ascii="Calibri" w:eastAsia="宋体" w:hAnsi="Calibri"/>
          <w:lang w:val="en-GB" w:eastAsia="zh-CN"/>
        </w:rPr>
        <w:t>FT8836</w:t>
      </w:r>
      <w:r w:rsidRPr="00E81282">
        <w:rPr>
          <w:rFonts w:ascii="Calibri" w:eastAsia="宋体" w:hAnsi="Calibri" w:hint="eastAsia"/>
          <w:lang w:val="en-GB" w:eastAsia="zh-CN"/>
        </w:rPr>
        <w:t>启动后，首先运行内部</w:t>
      </w:r>
      <w:r w:rsidRPr="00E81282">
        <w:rPr>
          <w:rFonts w:ascii="Calibri" w:eastAsia="宋体" w:hAnsi="Calibri"/>
          <w:lang w:val="en-GB" w:eastAsia="zh-CN"/>
        </w:rPr>
        <w:t>romboot</w:t>
      </w:r>
      <w:r w:rsidRPr="00E81282">
        <w:rPr>
          <w:rFonts w:ascii="Calibri" w:eastAsia="宋体" w:hAnsi="Calibri" w:hint="eastAsia"/>
          <w:lang w:val="en-GB" w:eastAsia="zh-CN"/>
        </w:rPr>
        <w:t>程序。</w:t>
      </w:r>
      <w:r w:rsidRPr="00E81282">
        <w:rPr>
          <w:rFonts w:ascii="Calibri" w:eastAsia="宋体" w:hAnsi="Calibri"/>
          <w:lang w:val="en-GB" w:eastAsia="zh-CN"/>
        </w:rPr>
        <w:t>romboot</w:t>
      </w:r>
      <w:r w:rsidRPr="00E81282">
        <w:rPr>
          <w:rFonts w:ascii="Calibri" w:eastAsia="宋体" w:hAnsi="Calibri" w:hint="eastAsia"/>
          <w:lang w:val="en-GB" w:eastAsia="zh-CN"/>
        </w:rPr>
        <w:t>程序启动后，会从</w:t>
      </w:r>
      <w:r w:rsidRPr="00E81282">
        <w:rPr>
          <w:rFonts w:ascii="Calibri" w:eastAsia="宋体" w:hAnsi="Calibri"/>
          <w:lang w:val="en-GB" w:eastAsia="zh-CN"/>
        </w:rPr>
        <w:t>host</w:t>
      </w:r>
      <w:r w:rsidRPr="00E81282">
        <w:rPr>
          <w:rFonts w:ascii="Calibri" w:eastAsia="宋体" w:hAnsi="Calibri" w:hint="eastAsia"/>
          <w:lang w:val="en-GB" w:eastAsia="zh-CN"/>
        </w:rPr>
        <w:t>接收</w:t>
      </w:r>
      <w:r w:rsidRPr="00E81282">
        <w:rPr>
          <w:rFonts w:ascii="Calibri" w:eastAsia="宋体" w:hAnsi="Calibri"/>
          <w:lang w:val="en-GB" w:eastAsia="zh-CN"/>
        </w:rPr>
        <w:t>fw</w:t>
      </w:r>
      <w:r w:rsidRPr="00E81282">
        <w:rPr>
          <w:rFonts w:ascii="Calibri" w:eastAsia="宋体" w:hAnsi="Calibri" w:hint="eastAsia"/>
          <w:lang w:val="en-GB" w:eastAsia="zh-CN"/>
        </w:rPr>
        <w:t>到</w:t>
      </w:r>
      <w:r w:rsidRPr="00E81282">
        <w:rPr>
          <w:rFonts w:ascii="Calibri" w:eastAsia="宋体" w:hAnsi="Calibri"/>
          <w:lang w:val="en-GB" w:eastAsia="zh-CN"/>
        </w:rPr>
        <w:t>pram,</w:t>
      </w:r>
      <w:r w:rsidRPr="00E81282">
        <w:rPr>
          <w:rFonts w:ascii="Calibri" w:eastAsia="宋体" w:hAnsi="Calibri" w:hint="eastAsia"/>
          <w:lang w:val="en-GB" w:eastAsia="zh-CN"/>
        </w:rPr>
        <w:t>或者从</w:t>
      </w:r>
      <w:r w:rsidRPr="00E81282">
        <w:rPr>
          <w:rFonts w:ascii="Calibri" w:eastAsia="宋体" w:hAnsi="Calibri"/>
          <w:lang w:val="en-GB" w:eastAsia="zh-CN"/>
        </w:rPr>
        <w:t>spi-flash</w:t>
      </w:r>
      <w:r w:rsidRPr="00E81282">
        <w:rPr>
          <w:rFonts w:ascii="Calibri" w:eastAsia="宋体" w:hAnsi="Calibri" w:hint="eastAsia"/>
          <w:lang w:val="en-GB" w:eastAsia="zh-CN"/>
        </w:rPr>
        <w:t>导入</w:t>
      </w:r>
      <w:r w:rsidRPr="00E81282">
        <w:rPr>
          <w:rFonts w:ascii="Calibri" w:eastAsia="宋体" w:hAnsi="Calibri"/>
          <w:lang w:val="en-GB" w:eastAsia="zh-CN"/>
        </w:rPr>
        <w:t>fw</w:t>
      </w:r>
      <w:r w:rsidRPr="00E81282">
        <w:rPr>
          <w:rFonts w:ascii="Calibri" w:eastAsia="宋体" w:hAnsi="Calibri" w:hint="eastAsia"/>
          <w:lang w:val="en-GB" w:eastAsia="zh-CN"/>
        </w:rPr>
        <w:t>到</w:t>
      </w:r>
      <w:r w:rsidRPr="00E81282">
        <w:rPr>
          <w:rFonts w:ascii="Calibri" w:eastAsia="宋体" w:hAnsi="Calibri"/>
          <w:lang w:val="en-GB" w:eastAsia="zh-CN"/>
        </w:rPr>
        <w:t>pram,</w:t>
      </w:r>
      <w:r w:rsidRPr="00E81282">
        <w:rPr>
          <w:rFonts w:ascii="Calibri" w:eastAsia="宋体" w:hAnsi="Calibri" w:hint="eastAsia"/>
          <w:lang w:val="en-GB" w:eastAsia="zh-CN"/>
        </w:rPr>
        <w:t>然后</w:t>
      </w:r>
      <w:r w:rsidRPr="00E81282">
        <w:rPr>
          <w:rFonts w:ascii="Calibri" w:eastAsia="宋体" w:hAnsi="Calibri"/>
          <w:lang w:val="en-GB" w:eastAsia="zh-CN"/>
        </w:rPr>
        <w:t>remap</w:t>
      </w:r>
      <w:r w:rsidRPr="00E81282">
        <w:rPr>
          <w:rFonts w:ascii="Calibri" w:eastAsia="宋体" w:hAnsi="Calibri" w:hint="eastAsia"/>
          <w:lang w:val="en-GB" w:eastAsia="zh-CN"/>
        </w:rPr>
        <w:t>运行</w:t>
      </w:r>
      <w:r w:rsidRPr="00E81282">
        <w:rPr>
          <w:rFonts w:ascii="Calibri" w:eastAsia="宋体" w:hAnsi="Calibri"/>
          <w:lang w:val="en-GB" w:eastAsia="zh-CN"/>
        </w:rPr>
        <w:t>app</w:t>
      </w:r>
      <w:r w:rsidRPr="00E81282">
        <w:rPr>
          <w:rFonts w:ascii="Calibri" w:eastAsia="宋体" w:hAnsi="Calibri" w:hint="eastAsia"/>
          <w:lang w:val="en-GB" w:eastAsia="zh-CN"/>
        </w:rPr>
        <w:t>程序。</w:t>
      </w:r>
    </w:p>
    <w:p w:rsidR="0058013E" w:rsidRDefault="00E81282" w:rsidP="00415044">
      <w:pPr>
        <w:rPr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>romboot</w:t>
      </w:r>
      <w:r w:rsidRPr="00E81282">
        <w:rPr>
          <w:rFonts w:eastAsia="宋体" w:hint="eastAsia"/>
          <w:lang w:val="en-GB" w:eastAsia="zh-CN"/>
        </w:rPr>
        <w:t>将实现如下的功能</w:t>
      </w:r>
      <w:r w:rsidRPr="00E81282">
        <w:rPr>
          <w:rFonts w:eastAsia="宋体"/>
          <w:lang w:val="en-GB" w:eastAsia="zh-CN"/>
        </w:rPr>
        <w:t>:</w:t>
      </w:r>
    </w:p>
    <w:p w:rsidR="001E3304" w:rsidRDefault="00E81282" w:rsidP="00E11971">
      <w:pPr>
        <w:numPr>
          <w:ilvl w:val="0"/>
          <w:numId w:val="26"/>
        </w:num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>Host</w:t>
      </w:r>
      <w:r w:rsidRPr="00E81282">
        <w:rPr>
          <w:rFonts w:ascii="Calibri" w:eastAsia="宋体" w:hAnsi="Calibri" w:hint="eastAsia"/>
          <w:lang w:val="en-GB" w:eastAsia="zh-CN"/>
        </w:rPr>
        <w:t>导入程序到</w:t>
      </w:r>
      <w:r w:rsidRPr="00E81282">
        <w:rPr>
          <w:rFonts w:ascii="Calibri" w:eastAsia="宋体" w:hAnsi="Calibri"/>
          <w:lang w:val="en-GB" w:eastAsia="zh-CN"/>
        </w:rPr>
        <w:t>pram</w:t>
      </w:r>
    </w:p>
    <w:p w:rsidR="00180B3F" w:rsidRDefault="00E81282" w:rsidP="00180B3F">
      <w:pPr>
        <w:numPr>
          <w:ilvl w:val="1"/>
          <w:numId w:val="26"/>
        </w:num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支持</w:t>
      </w:r>
      <w:r w:rsidRPr="00E81282">
        <w:rPr>
          <w:rFonts w:ascii="Calibri" w:eastAsia="宋体" w:hAnsi="Calibri"/>
          <w:lang w:val="en-GB" w:eastAsia="zh-CN"/>
        </w:rPr>
        <w:t>I2C</w:t>
      </w:r>
      <w:r w:rsidRPr="00E81282">
        <w:rPr>
          <w:rFonts w:ascii="Calibri" w:eastAsia="宋体" w:hAnsi="Calibri" w:hint="eastAsia"/>
          <w:lang w:val="en-GB" w:eastAsia="zh-CN"/>
        </w:rPr>
        <w:t>协议</w:t>
      </w:r>
    </w:p>
    <w:p w:rsidR="001E3304" w:rsidRPr="001976DC" w:rsidRDefault="00E81282" w:rsidP="001E3304">
      <w:pPr>
        <w:numPr>
          <w:ilvl w:val="0"/>
          <w:numId w:val="26"/>
        </w:num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把</w:t>
      </w:r>
      <w:r w:rsidRPr="00E81282">
        <w:rPr>
          <w:rFonts w:ascii="Calibri" w:eastAsia="宋体" w:hAnsi="Calibri"/>
          <w:lang w:val="en-GB" w:eastAsia="zh-CN"/>
        </w:rPr>
        <w:t>app</w:t>
      </w:r>
      <w:r w:rsidRPr="00E81282">
        <w:rPr>
          <w:rFonts w:ascii="Calibri" w:eastAsia="宋体" w:hAnsi="Calibri" w:hint="eastAsia"/>
          <w:lang w:val="en-GB" w:eastAsia="zh-CN"/>
        </w:rPr>
        <w:t>从</w:t>
      </w:r>
      <w:r w:rsidRPr="00E81282">
        <w:rPr>
          <w:rFonts w:ascii="Calibri" w:eastAsia="宋体" w:hAnsi="Calibri"/>
          <w:lang w:val="en-GB" w:eastAsia="zh-CN"/>
        </w:rPr>
        <w:t>spi-flash</w:t>
      </w:r>
      <w:r w:rsidRPr="00E81282">
        <w:rPr>
          <w:rFonts w:ascii="Calibri" w:eastAsia="宋体" w:hAnsi="Calibri" w:hint="eastAsia"/>
          <w:lang w:val="en-GB" w:eastAsia="zh-CN"/>
        </w:rPr>
        <w:t>导入到</w:t>
      </w:r>
      <w:r w:rsidRPr="00E81282">
        <w:rPr>
          <w:rFonts w:ascii="Calibri" w:eastAsia="宋体" w:hAnsi="Calibri"/>
          <w:lang w:val="en-GB" w:eastAsia="zh-CN"/>
        </w:rPr>
        <w:t>pram</w:t>
      </w:r>
    </w:p>
    <w:p w:rsidR="001976DC" w:rsidRPr="001976DC" w:rsidRDefault="00E81282" w:rsidP="001976DC">
      <w:pPr>
        <w:numPr>
          <w:ilvl w:val="0"/>
          <w:numId w:val="26"/>
        </w:numPr>
        <w:rPr>
          <w:rFonts w:ascii="Calibri" w:hAnsi="Calibri"/>
          <w:color w:val="000000" w:themeColor="text1"/>
          <w:lang w:val="en-GB" w:eastAsia="zh-CN"/>
        </w:rPr>
      </w:pP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可配置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>system</w:t>
      </w: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时钟</w:t>
      </w:r>
      <w:r w:rsidR="00E94D87">
        <w:rPr>
          <w:rFonts w:ascii="Calibri" w:eastAsia="宋体" w:hAnsi="Calibri"/>
          <w:color w:val="000000" w:themeColor="text1"/>
          <w:lang w:val="en-GB" w:eastAsia="zh-CN"/>
        </w:rPr>
        <w:t xml:space="preserve"> 24</w:t>
      </w:r>
      <w:r w:rsidR="00E94D87">
        <w:rPr>
          <w:rFonts w:ascii="Calibri" w:eastAsia="宋体" w:hAnsi="Calibri" w:hint="eastAsia"/>
          <w:color w:val="000000" w:themeColor="text1"/>
          <w:lang w:val="en-GB" w:eastAsia="zh-CN"/>
        </w:rPr>
        <w:t>/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 xml:space="preserve"> 48MHz, </w:t>
      </w: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默认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>24MHz</w:t>
      </w:r>
    </w:p>
    <w:p w:rsidR="001723B6" w:rsidRPr="00033005" w:rsidRDefault="00E81282" w:rsidP="001E3304">
      <w:pPr>
        <w:numPr>
          <w:ilvl w:val="0"/>
          <w:numId w:val="26"/>
        </w:numPr>
        <w:rPr>
          <w:rFonts w:ascii="Calibri" w:hAnsi="Calibri"/>
          <w:color w:val="000000" w:themeColor="text1"/>
          <w:lang w:val="en-GB" w:eastAsia="zh-CN"/>
        </w:rPr>
      </w:pP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可配置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>spi</w:t>
      </w: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时钟分频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 xml:space="preserve"> (8 , 16 ,32), </w:t>
      </w: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默认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>DIV4</w:t>
      </w:r>
    </w:p>
    <w:p w:rsidR="0048014F" w:rsidRPr="00033005" w:rsidRDefault="00E81282" w:rsidP="001E3304">
      <w:pPr>
        <w:numPr>
          <w:ilvl w:val="0"/>
          <w:numId w:val="26"/>
        </w:numPr>
        <w:rPr>
          <w:rFonts w:ascii="Calibri" w:hAnsi="Calibri"/>
          <w:color w:val="000000" w:themeColor="text1"/>
          <w:lang w:val="en-GB" w:eastAsia="zh-CN"/>
        </w:rPr>
      </w:pP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可配置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>XSI</w:t>
      </w: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接口时钟分频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 xml:space="preserve"> (2 , 4 ,8 ,16)</w:t>
      </w:r>
    </w:p>
    <w:p w:rsidR="007F7804" w:rsidRPr="00033005" w:rsidRDefault="00E81282" w:rsidP="001E3304">
      <w:pPr>
        <w:numPr>
          <w:ilvl w:val="0"/>
          <w:numId w:val="26"/>
        </w:numPr>
        <w:rPr>
          <w:rFonts w:ascii="Calibri" w:hAnsi="Calibri"/>
          <w:color w:val="000000" w:themeColor="text1"/>
          <w:lang w:val="en-GB" w:eastAsia="zh-CN"/>
        </w:rPr>
      </w:pPr>
      <w:r w:rsidRPr="00E81282">
        <w:rPr>
          <w:rFonts w:ascii="Calibri" w:eastAsia="宋体" w:hAnsi="Calibri"/>
          <w:color w:val="000000" w:themeColor="text1"/>
          <w:lang w:val="en-GB" w:eastAsia="zh-CN"/>
        </w:rPr>
        <w:t>Remap</w:t>
      </w: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，启动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>app</w:t>
      </w: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程序</w:t>
      </w:r>
    </w:p>
    <w:p w:rsidR="00591418" w:rsidRPr="00033005" w:rsidRDefault="00E81282" w:rsidP="001E3304">
      <w:pPr>
        <w:numPr>
          <w:ilvl w:val="0"/>
          <w:numId w:val="26"/>
        </w:numPr>
        <w:rPr>
          <w:rFonts w:ascii="Calibri" w:hAnsi="Calibri"/>
          <w:color w:val="000000" w:themeColor="text1"/>
          <w:lang w:val="en-GB" w:eastAsia="zh-CN"/>
        </w:rPr>
      </w:pP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软复位或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>wdt</w:t>
      </w: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复位时，校验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>pram</w:t>
      </w: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中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>app</w:t>
      </w: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的有效性。</w:t>
      </w:r>
    </w:p>
    <w:p w:rsidR="004466E9" w:rsidRPr="00033005" w:rsidRDefault="00E81282" w:rsidP="001E3304">
      <w:pPr>
        <w:numPr>
          <w:ilvl w:val="0"/>
          <w:numId w:val="26"/>
        </w:numPr>
        <w:rPr>
          <w:rFonts w:ascii="Calibri" w:hAnsi="Calibri"/>
          <w:color w:val="000000" w:themeColor="text1"/>
          <w:lang w:val="en-GB" w:eastAsia="zh-CN"/>
        </w:rPr>
      </w:pP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复位后，发中断告诉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>host</w:t>
      </w: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，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>host</w:t>
      </w: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读状态位，做相应处理。</w:t>
      </w:r>
    </w:p>
    <w:p w:rsidR="003D376E" w:rsidRPr="00033005" w:rsidRDefault="00E81282" w:rsidP="003C46CA">
      <w:pPr>
        <w:numPr>
          <w:ilvl w:val="0"/>
          <w:numId w:val="26"/>
        </w:numPr>
        <w:rPr>
          <w:rFonts w:ascii="Calibri" w:hAnsi="Calibri"/>
          <w:color w:val="000000" w:themeColor="text1"/>
          <w:lang w:val="en-GB" w:eastAsia="zh-CN"/>
        </w:rPr>
      </w:pP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主机通过读报点帧数据为全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>0xEF</w:t>
      </w: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，识别是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>romboot</w:t>
      </w: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中断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>, app</w:t>
      </w: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丢失</w:t>
      </w:r>
    </w:p>
    <w:p w:rsidR="003C46CA" w:rsidRPr="00033005" w:rsidRDefault="00E81282" w:rsidP="003C46CA">
      <w:pPr>
        <w:numPr>
          <w:ilvl w:val="0"/>
          <w:numId w:val="26"/>
        </w:numPr>
        <w:rPr>
          <w:rFonts w:ascii="Calibri" w:hAnsi="Calibri"/>
          <w:color w:val="000000" w:themeColor="text1"/>
          <w:lang w:val="en-GB" w:eastAsia="zh-CN"/>
        </w:rPr>
      </w:pPr>
      <w:r w:rsidRPr="00E81282">
        <w:rPr>
          <w:rFonts w:ascii="Calibri" w:eastAsia="宋体" w:hAnsi="Calibri"/>
          <w:color w:val="000000" w:themeColor="text1"/>
          <w:lang w:val="en-GB" w:eastAsia="zh-CN"/>
        </w:rPr>
        <w:t>I2C</w:t>
      </w: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接口</w:t>
      </w:r>
      <w:r w:rsidRPr="00E81282">
        <w:rPr>
          <w:rFonts w:ascii="Calibri" w:eastAsia="宋体" w:hAnsi="Calibri"/>
          <w:color w:val="000000" w:themeColor="text1"/>
          <w:lang w:val="en-GB" w:eastAsia="zh-CN"/>
        </w:rPr>
        <w:t>slave</w:t>
      </w:r>
      <w:r w:rsidRPr="00E81282">
        <w:rPr>
          <w:rFonts w:ascii="Calibri" w:eastAsia="宋体" w:hAnsi="Calibri" w:hint="eastAsia"/>
          <w:color w:val="000000" w:themeColor="text1"/>
          <w:lang w:val="en-GB" w:eastAsia="zh-CN"/>
        </w:rPr>
        <w:t>地址可选</w:t>
      </w: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8D7485" w:rsidRDefault="008D7485" w:rsidP="008D7485">
      <w:pPr>
        <w:rPr>
          <w:rFonts w:ascii="Calibri" w:eastAsia="PMingLiU" w:hAnsi="Calibri"/>
          <w:lang w:val="en-GB"/>
        </w:rPr>
      </w:pPr>
    </w:p>
    <w:p w:rsidR="001976DC" w:rsidRDefault="001976DC" w:rsidP="008D7485">
      <w:pPr>
        <w:rPr>
          <w:rFonts w:ascii="Calibri" w:eastAsia="PMingLiU" w:hAnsi="Calibri"/>
          <w:lang w:val="en-GB"/>
        </w:rPr>
      </w:pPr>
    </w:p>
    <w:p w:rsidR="001976DC" w:rsidRDefault="001976DC" w:rsidP="008D7485">
      <w:pPr>
        <w:rPr>
          <w:rFonts w:ascii="Calibri" w:eastAsia="PMingLiU" w:hAnsi="Calibri"/>
          <w:lang w:val="en-GB"/>
        </w:rPr>
      </w:pPr>
    </w:p>
    <w:p w:rsidR="001976DC" w:rsidRPr="001976DC" w:rsidRDefault="001976DC" w:rsidP="008D7485">
      <w:pPr>
        <w:rPr>
          <w:rFonts w:ascii="Calibri" w:eastAsia="PMingLiU" w:hAnsi="Calibri"/>
          <w:lang w:val="en-GB"/>
        </w:rPr>
      </w:pPr>
    </w:p>
    <w:p w:rsidR="002444CD" w:rsidRPr="0044441A" w:rsidRDefault="00E81282" w:rsidP="002444CD">
      <w:pPr>
        <w:pStyle w:val="1"/>
        <w:numPr>
          <w:ilvl w:val="0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6" w:name="_Toc471308482"/>
      <w:bookmarkEnd w:id="5"/>
      <w:r w:rsidRPr="00E81282">
        <w:rPr>
          <w:rFonts w:ascii="Calibri" w:eastAsia="宋体" w:hAnsi="Calibri" w:hint="eastAsia"/>
          <w:lang w:val="en-GB" w:eastAsia="zh-CN"/>
        </w:rPr>
        <w:lastRenderedPageBreak/>
        <w:t>接口方式</w:t>
      </w:r>
      <w:bookmarkEnd w:id="6"/>
    </w:p>
    <w:p w:rsidR="00347A65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>romboot</w:t>
      </w:r>
      <w:r w:rsidRPr="00E81282">
        <w:rPr>
          <w:rFonts w:ascii="Calibri" w:eastAsia="宋体" w:hAnsi="Calibri" w:hint="eastAsia"/>
          <w:lang w:val="en-GB" w:eastAsia="zh-CN"/>
        </w:rPr>
        <w:t>采用标准</w:t>
      </w:r>
      <w:r w:rsidRPr="00E81282">
        <w:rPr>
          <w:rFonts w:ascii="Calibri" w:eastAsia="宋体" w:hAnsi="Calibri"/>
          <w:lang w:val="en-GB" w:eastAsia="zh-CN"/>
        </w:rPr>
        <w:t>I2C</w:t>
      </w:r>
      <w:r w:rsidRPr="00E81282">
        <w:rPr>
          <w:rFonts w:ascii="Calibri" w:eastAsia="宋体" w:hAnsi="Calibri" w:hint="eastAsia"/>
          <w:lang w:val="en-GB" w:eastAsia="zh-CN"/>
        </w:rPr>
        <w:t>接口方式，</w:t>
      </w:r>
      <w:r w:rsidRPr="00E81282">
        <w:rPr>
          <w:rFonts w:ascii="Calibri" w:eastAsia="宋体" w:hAnsi="Calibri"/>
          <w:lang w:val="en-GB" w:eastAsia="zh-CN"/>
        </w:rPr>
        <w:t>FT8836</w:t>
      </w:r>
      <w:r w:rsidRPr="00E81282">
        <w:rPr>
          <w:rFonts w:ascii="Calibri" w:eastAsia="宋体" w:hAnsi="Calibri" w:hint="eastAsia"/>
          <w:lang w:val="en-GB" w:eastAsia="zh-CN"/>
        </w:rPr>
        <w:t>作为</w:t>
      </w:r>
      <w:r w:rsidRPr="00E81282">
        <w:rPr>
          <w:rFonts w:ascii="Calibri" w:eastAsia="宋体" w:hAnsi="Calibri"/>
          <w:lang w:val="en-GB" w:eastAsia="zh-CN"/>
        </w:rPr>
        <w:t xml:space="preserve">slave </w:t>
      </w:r>
      <w:r w:rsidRPr="00E81282">
        <w:rPr>
          <w:rFonts w:ascii="Calibri" w:eastAsia="宋体" w:hAnsi="Calibri" w:hint="eastAsia"/>
          <w:lang w:val="en-GB" w:eastAsia="zh-CN"/>
        </w:rPr>
        <w:t>端。</w:t>
      </w:r>
    </w:p>
    <w:p w:rsidR="003C46CA" w:rsidRPr="00274410" w:rsidRDefault="00E81282" w:rsidP="003C46CA">
      <w:pPr>
        <w:numPr>
          <w:ilvl w:val="0"/>
          <w:numId w:val="26"/>
        </w:num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 xml:space="preserve">slave  address </w:t>
      </w:r>
      <w:r w:rsidR="006106C7">
        <w:rPr>
          <w:rFonts w:ascii="Calibri" w:eastAsia="宋体" w:hAnsi="Calibri" w:hint="eastAsia"/>
          <w:lang w:val="en-GB" w:eastAsia="zh-CN"/>
        </w:rPr>
        <w:t>有二</w:t>
      </w:r>
      <w:r w:rsidRPr="00E81282">
        <w:rPr>
          <w:rFonts w:ascii="Calibri" w:eastAsia="宋体" w:hAnsi="Calibri" w:hint="eastAsia"/>
          <w:lang w:val="en-GB" w:eastAsia="zh-CN"/>
        </w:rPr>
        <w:t>种方式来源：选择优先级</w:t>
      </w:r>
    </w:p>
    <w:p w:rsidR="003C46CA" w:rsidRPr="001976DC" w:rsidRDefault="00E81282" w:rsidP="001976DC">
      <w:pPr>
        <w:numPr>
          <w:ilvl w:val="1"/>
          <w:numId w:val="26"/>
        </w:num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 xml:space="preserve"> Flash</w:t>
      </w:r>
      <w:r w:rsidRPr="00E81282">
        <w:rPr>
          <w:rFonts w:ascii="Calibri" w:eastAsia="宋体" w:hAnsi="Calibri" w:hint="eastAsia"/>
          <w:lang w:val="en-GB" w:eastAsia="zh-CN"/>
        </w:rPr>
        <w:t>中地址有效则从</w:t>
      </w:r>
      <w:r w:rsidRPr="00E81282">
        <w:rPr>
          <w:rFonts w:ascii="Calibri" w:eastAsia="宋体" w:hAnsi="Calibri"/>
          <w:lang w:val="en-GB" w:eastAsia="zh-CN"/>
        </w:rPr>
        <w:t>Flash</w:t>
      </w:r>
      <w:r w:rsidRPr="00E81282">
        <w:rPr>
          <w:rFonts w:ascii="Calibri" w:eastAsia="宋体" w:hAnsi="Calibri" w:hint="eastAsia"/>
          <w:lang w:val="en-GB" w:eastAsia="zh-CN"/>
        </w:rPr>
        <w:t>配置</w:t>
      </w:r>
    </w:p>
    <w:p w:rsidR="003C46CA" w:rsidRPr="00D337B6" w:rsidRDefault="00E81282" w:rsidP="003C46CA">
      <w:pPr>
        <w:numPr>
          <w:ilvl w:val="1"/>
          <w:numId w:val="26"/>
        </w:num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>Flash</w:t>
      </w:r>
      <w:r w:rsidRPr="00E81282">
        <w:rPr>
          <w:rFonts w:ascii="Calibri" w:eastAsia="宋体" w:hAnsi="Calibri" w:hint="eastAsia"/>
          <w:lang w:val="en-GB" w:eastAsia="zh-CN"/>
        </w:rPr>
        <w:t>无效时用默认地址</w:t>
      </w:r>
      <w:r w:rsidRPr="00E81282">
        <w:rPr>
          <w:rFonts w:ascii="Calibri" w:eastAsia="宋体" w:hAnsi="Calibri"/>
          <w:lang w:val="en-GB" w:eastAsia="zh-CN"/>
        </w:rPr>
        <w:t>0x70</w:t>
      </w:r>
    </w:p>
    <w:p w:rsidR="00D337B6" w:rsidRPr="002C3081" w:rsidRDefault="00D337B6" w:rsidP="001976DC">
      <w:pPr>
        <w:ind w:left="1272"/>
        <w:rPr>
          <w:rFonts w:ascii="Calibri" w:hAnsi="Calibri"/>
          <w:color w:val="FF0000"/>
          <w:lang w:val="en-GB" w:eastAsia="zh-CN"/>
        </w:rPr>
      </w:pPr>
    </w:p>
    <w:p w:rsidR="00637F68" w:rsidRDefault="00637F68" w:rsidP="002444CD">
      <w:pPr>
        <w:rPr>
          <w:rFonts w:ascii="Calibri" w:hAnsi="Calibri"/>
          <w:lang w:val="en-GB" w:eastAsia="zh-CN"/>
        </w:rPr>
      </w:pPr>
    </w:p>
    <w:p w:rsidR="002444CD" w:rsidRPr="0044441A" w:rsidRDefault="00E81282" w:rsidP="002444CD">
      <w:pPr>
        <w:pStyle w:val="1"/>
        <w:numPr>
          <w:ilvl w:val="0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7" w:name="_Toc471308483"/>
      <w:r w:rsidRPr="00E81282">
        <w:rPr>
          <w:rFonts w:ascii="Calibri" w:eastAsia="宋体" w:hAnsi="Calibri" w:hint="eastAsia"/>
          <w:lang w:val="en-GB" w:eastAsia="zh-CN"/>
        </w:rPr>
        <w:t>升级流程</w:t>
      </w:r>
      <w:bookmarkEnd w:id="7"/>
    </w:p>
    <w:p w:rsidR="002444CD" w:rsidRPr="0044441A" w:rsidRDefault="00E81282" w:rsidP="007D0F2F">
      <w:pPr>
        <w:pStyle w:val="2"/>
        <w:numPr>
          <w:ilvl w:val="1"/>
          <w:numId w:val="20"/>
        </w:numPr>
        <w:textAlignment w:val="auto"/>
        <w:rPr>
          <w:rFonts w:ascii="Calibri" w:eastAsia="SimSun" w:hAnsi="Calibri" w:cs="SimSun"/>
          <w:lang w:val="en-GB" w:eastAsia="zh-CN"/>
        </w:rPr>
      </w:pPr>
      <w:bookmarkStart w:id="8" w:name="_Toc471308484"/>
      <w:r w:rsidRPr="00E81282">
        <w:rPr>
          <w:rFonts w:ascii="Calibri" w:eastAsia="宋体" w:hAnsi="Calibri" w:cs="SimSun"/>
          <w:lang w:val="en-GB" w:eastAsia="zh-CN"/>
        </w:rPr>
        <w:t>BOOTLOADER</w:t>
      </w:r>
      <w:r w:rsidRPr="00E81282">
        <w:rPr>
          <w:rFonts w:ascii="Calibri" w:eastAsia="宋体" w:hAnsi="Calibri" w:cs="SimSun" w:hint="eastAsia"/>
          <w:lang w:val="en-GB" w:eastAsia="zh-CN"/>
        </w:rPr>
        <w:t>基本流程</w:t>
      </w:r>
      <w:bookmarkEnd w:id="8"/>
    </w:p>
    <w:p w:rsidR="007F0CFF" w:rsidRPr="0044441A" w:rsidRDefault="002C3081" w:rsidP="007F0CFF">
      <w:pPr>
        <w:keepNext/>
        <w:jc w:val="center"/>
        <w:rPr>
          <w:rFonts w:ascii="Calibri" w:hAnsi="Calibri"/>
        </w:rPr>
      </w:pPr>
      <w:r>
        <w:object w:dxaOrig="11560" w:dyaOrig="100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6.1pt;height:432.85pt" o:ole="">
            <v:imagedata r:id="rId15" o:title=""/>
          </v:shape>
          <o:OLEObject Type="Embed" ProgID="Visio.Drawing.11" ShapeID="_x0000_i1026" DrawAspect="Content" ObjectID="_1548865476" r:id="rId16"/>
        </w:object>
      </w:r>
    </w:p>
    <w:p w:rsidR="00502750" w:rsidRDefault="00502750" w:rsidP="007F0CFF">
      <w:pPr>
        <w:pStyle w:val="ad"/>
        <w:rPr>
          <w:lang w:eastAsia="zh-CN"/>
        </w:rPr>
      </w:pPr>
    </w:p>
    <w:p w:rsidR="002250C1" w:rsidRDefault="002627C1" w:rsidP="00FC1663">
      <w:pPr>
        <w:jc w:val="center"/>
        <w:rPr>
          <w:lang w:eastAsia="zh-CN"/>
        </w:rPr>
      </w:pPr>
      <w:r>
        <w:br w:type="page"/>
      </w:r>
      <w:r>
        <w:object w:dxaOrig="11290" w:dyaOrig="15274">
          <v:shape id="_x0000_i1027" type="#_x0000_t75" style="width:495.7pt;height:670.45pt" o:ole="">
            <v:imagedata r:id="rId17" o:title=""/>
          </v:shape>
          <o:OLEObject Type="Embed" ProgID="Visio.Drawing.11" ShapeID="_x0000_i1027" DrawAspect="Content" ObjectID="_1548865477" r:id="rId18"/>
        </w:object>
      </w:r>
      <w:r>
        <w:br w:type="page"/>
      </w:r>
      <w:r w:rsidR="004C3594">
        <w:object w:dxaOrig="3330" w:dyaOrig="4863">
          <v:shape id="_x0000_i1028" type="#_x0000_t75" style="width:167.3pt;height:243.05pt" o:ole="">
            <v:imagedata r:id="rId19" o:title=""/>
          </v:shape>
          <o:OLEObject Type="Embed" ProgID="Visio.Drawing.11" ShapeID="_x0000_i1028" DrawAspect="Content" ObjectID="_1548865478" r:id="rId20"/>
        </w:object>
      </w:r>
    </w:p>
    <w:p w:rsidR="0086323E" w:rsidRPr="008D7485" w:rsidRDefault="002250C1" w:rsidP="008D7485">
      <w:pPr>
        <w:jc w:val="center"/>
        <w:rPr>
          <w:rFonts w:eastAsia="PMingLiU"/>
        </w:rPr>
      </w:pPr>
      <w:r>
        <w:rPr>
          <w:lang w:eastAsia="zh-CN"/>
        </w:rPr>
        <w:br w:type="page"/>
      </w:r>
    </w:p>
    <w:p w:rsidR="00D55B59" w:rsidRDefault="00D55B59" w:rsidP="007F0CFF">
      <w:pPr>
        <w:pStyle w:val="ad"/>
        <w:rPr>
          <w:rFonts w:ascii="Calibri"/>
          <w:lang w:eastAsia="zh-CN"/>
        </w:rPr>
      </w:pPr>
    </w:p>
    <w:p w:rsidR="008462A7" w:rsidRDefault="008462A7" w:rsidP="007F0CFF">
      <w:pPr>
        <w:pStyle w:val="ad"/>
        <w:rPr>
          <w:rFonts w:ascii="Calibri"/>
          <w:lang w:eastAsia="zh-CN"/>
        </w:rPr>
      </w:pPr>
      <w:r>
        <w:object w:dxaOrig="9519" w:dyaOrig="7756">
          <v:shape id="_x0000_i1029" type="#_x0000_t75" style="width:476.55pt;height:387.9pt" o:ole="">
            <v:imagedata r:id="rId21" o:title=""/>
          </v:shape>
          <o:OLEObject Type="Embed" ProgID="Visio.Drawing.11" ShapeID="_x0000_i1029" DrawAspect="Content" ObjectID="_1548865479" r:id="rId22"/>
        </w:object>
      </w:r>
    </w:p>
    <w:p w:rsidR="007F0CFF" w:rsidRDefault="00E81282" w:rsidP="007F0CFF">
      <w:pPr>
        <w:pStyle w:val="ad"/>
        <w:rPr>
          <w:rFonts w:ascii="Calibri"/>
          <w:lang w:eastAsia="zh-CN"/>
        </w:rPr>
      </w:pPr>
      <w:r w:rsidRPr="00E81282">
        <w:rPr>
          <w:rFonts w:ascii="Calibri" w:eastAsia="宋体" w:hint="eastAsia"/>
          <w:lang w:eastAsia="zh-CN"/>
        </w:rPr>
        <w:t>图表</w:t>
      </w:r>
      <w:r w:rsidR="00504AE8" w:rsidRPr="0044441A">
        <w:rPr>
          <w:rFonts w:ascii="Calibri" w:hAnsi="Calibri"/>
        </w:rPr>
        <w:fldChar w:fldCharType="begin"/>
      </w:r>
      <w:r w:rsidR="007F0CFF" w:rsidRPr="0044441A">
        <w:rPr>
          <w:rFonts w:ascii="Calibri" w:hAnsi="Calibri"/>
        </w:rPr>
        <w:instrText xml:space="preserve"> SEQ </w:instrText>
      </w:r>
      <w:r w:rsidR="007F0CFF" w:rsidRPr="0044441A">
        <w:rPr>
          <w:rFonts w:ascii="Calibri"/>
        </w:rPr>
        <w:instrText>图表</w:instrText>
      </w:r>
      <w:r w:rsidR="007F0CFF" w:rsidRPr="0044441A">
        <w:rPr>
          <w:rFonts w:ascii="Calibri" w:hAnsi="Calibri"/>
        </w:rPr>
        <w:instrText xml:space="preserve"> \* ARABIC </w:instrText>
      </w:r>
      <w:r w:rsidR="00504AE8" w:rsidRPr="0044441A">
        <w:rPr>
          <w:rFonts w:ascii="Calibri" w:hAnsi="Calibri"/>
        </w:rPr>
        <w:fldChar w:fldCharType="separate"/>
      </w:r>
      <w:r w:rsidRPr="00E81282">
        <w:rPr>
          <w:rFonts w:ascii="Calibri" w:eastAsia="宋体" w:hAnsi="Calibri"/>
          <w:noProof/>
          <w:lang w:eastAsia="zh-CN"/>
        </w:rPr>
        <w:t>1</w:t>
      </w:r>
      <w:r w:rsidR="00504AE8" w:rsidRPr="0044441A">
        <w:rPr>
          <w:rFonts w:ascii="Calibri" w:hAnsi="Calibri"/>
        </w:rPr>
        <w:fldChar w:fldCharType="end"/>
      </w:r>
      <w:r w:rsidRPr="00E81282">
        <w:rPr>
          <w:rFonts w:ascii="Calibri" w:eastAsia="宋体" w:hAnsi="Calibri"/>
          <w:lang w:eastAsia="zh-CN"/>
        </w:rPr>
        <w:t>Bootloader</w:t>
      </w:r>
      <w:r w:rsidRPr="00E81282">
        <w:rPr>
          <w:rFonts w:ascii="Calibri" w:eastAsia="宋体" w:hint="eastAsia"/>
          <w:lang w:eastAsia="zh-CN"/>
        </w:rPr>
        <w:t>程序流程</w:t>
      </w:r>
    </w:p>
    <w:p w:rsidR="00287B3E" w:rsidRDefault="00287B3E" w:rsidP="00287B3E">
      <w:pPr>
        <w:rPr>
          <w:lang w:eastAsia="zh-CN"/>
        </w:rPr>
      </w:pPr>
    </w:p>
    <w:p w:rsidR="00287B3E" w:rsidRDefault="00287B3E" w:rsidP="00287B3E">
      <w:pPr>
        <w:rPr>
          <w:lang w:eastAsia="zh-CN"/>
        </w:rPr>
      </w:pPr>
    </w:p>
    <w:p w:rsidR="00287B3E" w:rsidRDefault="00287B3E" w:rsidP="00287B3E">
      <w:pPr>
        <w:rPr>
          <w:lang w:eastAsia="zh-CN"/>
        </w:rPr>
      </w:pPr>
    </w:p>
    <w:p w:rsidR="00287B3E" w:rsidRDefault="00287B3E" w:rsidP="00287B3E">
      <w:pPr>
        <w:rPr>
          <w:lang w:eastAsia="zh-CN"/>
        </w:rPr>
      </w:pPr>
    </w:p>
    <w:p w:rsidR="00287B3E" w:rsidRDefault="00287B3E" w:rsidP="00287B3E">
      <w:pPr>
        <w:rPr>
          <w:lang w:eastAsia="zh-CN"/>
        </w:rPr>
      </w:pPr>
    </w:p>
    <w:p w:rsidR="00287B3E" w:rsidRDefault="00287B3E" w:rsidP="00287B3E">
      <w:pPr>
        <w:rPr>
          <w:lang w:eastAsia="zh-CN"/>
        </w:rPr>
      </w:pPr>
    </w:p>
    <w:p w:rsidR="00287B3E" w:rsidRDefault="00287B3E" w:rsidP="00287B3E">
      <w:pPr>
        <w:rPr>
          <w:lang w:eastAsia="zh-CN"/>
        </w:rPr>
      </w:pPr>
    </w:p>
    <w:p w:rsidR="00287B3E" w:rsidRDefault="00287B3E" w:rsidP="00287B3E">
      <w:pPr>
        <w:rPr>
          <w:lang w:eastAsia="zh-CN"/>
        </w:rPr>
      </w:pPr>
    </w:p>
    <w:p w:rsidR="00287B3E" w:rsidRDefault="00287B3E" w:rsidP="00287B3E">
      <w:pPr>
        <w:rPr>
          <w:lang w:eastAsia="zh-CN"/>
        </w:rPr>
      </w:pPr>
    </w:p>
    <w:p w:rsidR="00287B3E" w:rsidRDefault="00287B3E" w:rsidP="00287B3E">
      <w:pPr>
        <w:rPr>
          <w:lang w:eastAsia="zh-CN"/>
        </w:rPr>
      </w:pPr>
    </w:p>
    <w:p w:rsidR="00287B3E" w:rsidRDefault="00287B3E" w:rsidP="00287B3E">
      <w:pPr>
        <w:rPr>
          <w:lang w:eastAsia="zh-CN"/>
        </w:rPr>
      </w:pPr>
    </w:p>
    <w:p w:rsidR="00287B3E" w:rsidRDefault="00287B3E" w:rsidP="00287B3E">
      <w:pPr>
        <w:rPr>
          <w:lang w:eastAsia="zh-CN"/>
        </w:rPr>
      </w:pPr>
    </w:p>
    <w:p w:rsidR="00287B3E" w:rsidRDefault="00287B3E" w:rsidP="00287B3E">
      <w:pPr>
        <w:rPr>
          <w:lang w:eastAsia="zh-CN"/>
        </w:rPr>
      </w:pPr>
    </w:p>
    <w:p w:rsidR="00287B3E" w:rsidRDefault="00287B3E" w:rsidP="00287B3E">
      <w:pPr>
        <w:rPr>
          <w:lang w:eastAsia="zh-CN"/>
        </w:rPr>
      </w:pPr>
    </w:p>
    <w:p w:rsidR="00287B3E" w:rsidRDefault="00287B3E" w:rsidP="00287B3E">
      <w:pPr>
        <w:rPr>
          <w:lang w:eastAsia="zh-CN"/>
        </w:rPr>
      </w:pPr>
    </w:p>
    <w:p w:rsidR="00287B3E" w:rsidRDefault="00287B3E" w:rsidP="00287B3E">
      <w:pPr>
        <w:rPr>
          <w:rFonts w:eastAsia="PMingLiU"/>
        </w:rPr>
      </w:pPr>
    </w:p>
    <w:p w:rsidR="002C3081" w:rsidRDefault="002C3081" w:rsidP="00287B3E">
      <w:pPr>
        <w:rPr>
          <w:rFonts w:eastAsia="PMingLiU"/>
        </w:rPr>
      </w:pPr>
    </w:p>
    <w:p w:rsidR="002C3081" w:rsidRPr="002C3081" w:rsidRDefault="002C3081" w:rsidP="00287B3E">
      <w:pPr>
        <w:rPr>
          <w:rFonts w:eastAsia="PMingLiU"/>
        </w:rPr>
      </w:pPr>
    </w:p>
    <w:p w:rsidR="00782D02" w:rsidRPr="0044441A" w:rsidRDefault="00E81282" w:rsidP="00782D02">
      <w:pPr>
        <w:pStyle w:val="2"/>
        <w:numPr>
          <w:ilvl w:val="1"/>
          <w:numId w:val="20"/>
        </w:numPr>
        <w:textAlignment w:val="auto"/>
        <w:rPr>
          <w:rFonts w:ascii="Calibri" w:eastAsia="SimSun" w:hAnsi="Calibri" w:cs="SimSun"/>
          <w:lang w:val="en-GB" w:eastAsia="zh-CN"/>
        </w:rPr>
      </w:pPr>
      <w:bookmarkStart w:id="9" w:name="_Toc471308485"/>
      <w:r w:rsidRPr="00E81282">
        <w:rPr>
          <w:rFonts w:ascii="Calibri" w:eastAsia="宋体" w:hAnsi="Calibri" w:cs="SimSun"/>
          <w:lang w:val="en-GB" w:eastAsia="zh-CN"/>
        </w:rPr>
        <w:lastRenderedPageBreak/>
        <w:t>HOST</w:t>
      </w:r>
      <w:r w:rsidRPr="00E81282">
        <w:rPr>
          <w:rFonts w:ascii="Calibri" w:eastAsia="宋体" w:hAnsi="Calibri" w:cs="SimSun" w:hint="eastAsia"/>
          <w:lang w:val="en-GB" w:eastAsia="zh-CN"/>
        </w:rPr>
        <w:t>基本流程</w:t>
      </w:r>
      <w:bookmarkEnd w:id="9"/>
    </w:p>
    <w:p w:rsidR="006352BA" w:rsidRPr="0044441A" w:rsidRDefault="00E81282" w:rsidP="006352BA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int="eastAsia"/>
          <w:lang w:val="en-GB" w:eastAsia="zh-CN"/>
        </w:rPr>
        <w:t>下图为</w:t>
      </w:r>
      <w:r w:rsidRPr="00E81282">
        <w:rPr>
          <w:rFonts w:ascii="Calibri" w:eastAsia="宋体" w:hAnsi="Calibri"/>
          <w:lang w:val="en-GB" w:eastAsia="zh-CN"/>
        </w:rPr>
        <w:t xml:space="preserve">HOST </w:t>
      </w:r>
      <w:r w:rsidRPr="00E81282">
        <w:rPr>
          <w:rFonts w:ascii="Calibri" w:eastAsia="宋体" w:hint="eastAsia"/>
          <w:lang w:val="en-GB" w:eastAsia="zh-CN"/>
        </w:rPr>
        <w:t>操作</w:t>
      </w:r>
      <w:r w:rsidRPr="00E81282">
        <w:rPr>
          <w:rFonts w:ascii="Calibri" w:eastAsia="宋体" w:hAnsi="Calibri"/>
          <w:lang w:val="en-GB" w:eastAsia="zh-CN"/>
        </w:rPr>
        <w:t>(TOOLS)</w:t>
      </w:r>
      <w:r w:rsidRPr="00E81282">
        <w:rPr>
          <w:rFonts w:ascii="Calibri" w:eastAsia="宋体" w:hint="eastAsia"/>
          <w:lang w:val="en-GB" w:eastAsia="zh-CN"/>
        </w:rPr>
        <w:t>的基本流程</w:t>
      </w:r>
      <w:r w:rsidRPr="00E81282">
        <w:rPr>
          <w:rFonts w:ascii="Calibri" w:eastAsia="宋体" w:hAnsi="Calibri"/>
          <w:lang w:val="en-GB" w:eastAsia="zh-CN"/>
        </w:rPr>
        <w:t xml:space="preserve">, </w:t>
      </w:r>
      <w:r w:rsidRPr="00E81282">
        <w:rPr>
          <w:rFonts w:ascii="Calibri" w:eastAsia="宋体" w:hint="eastAsia"/>
          <w:lang w:val="en-GB" w:eastAsia="zh-CN"/>
        </w:rPr>
        <w:t>具体通讯协议请参照</w:t>
      </w:r>
      <w:hyperlink w:anchor="_通讯协议" w:history="1">
        <w:r w:rsidRPr="00E81282">
          <w:rPr>
            <w:rStyle w:val="ab"/>
            <w:rFonts w:ascii="Calibri" w:eastAsia="宋体" w:hint="eastAsia"/>
            <w:lang w:val="en-GB" w:eastAsia="zh-CN"/>
          </w:rPr>
          <w:t>通讯协议</w:t>
        </w:r>
      </w:hyperlink>
      <w:r w:rsidRPr="00E81282">
        <w:rPr>
          <w:rFonts w:ascii="Calibri" w:eastAsia="宋体" w:hint="eastAsia"/>
          <w:lang w:val="en-GB" w:eastAsia="zh-CN"/>
        </w:rPr>
        <w:t>。</w:t>
      </w:r>
    </w:p>
    <w:p w:rsidR="00F913BF" w:rsidRPr="0044441A" w:rsidRDefault="00E97804" w:rsidP="00F913BF">
      <w:pPr>
        <w:keepNext/>
        <w:jc w:val="center"/>
        <w:rPr>
          <w:rFonts w:ascii="Calibri" w:hAnsi="Calibri"/>
        </w:rPr>
      </w:pPr>
      <w:r>
        <w:object w:dxaOrig="5356" w:dyaOrig="12900">
          <v:shape id="_x0000_i1030" type="#_x0000_t75" style="width:245.55pt;height:591pt" o:ole="">
            <v:imagedata r:id="rId23" o:title=""/>
          </v:shape>
          <o:OLEObject Type="Embed" ProgID="Visio.Drawing.11" ShapeID="_x0000_i1030" DrawAspect="Content" ObjectID="_1548865480" r:id="rId24"/>
        </w:object>
      </w:r>
    </w:p>
    <w:p w:rsidR="00782D02" w:rsidRDefault="00E81282" w:rsidP="00F913BF">
      <w:pPr>
        <w:pStyle w:val="ad"/>
        <w:rPr>
          <w:rFonts w:ascii="Calibri" w:hAnsi="Calibri"/>
          <w:lang w:eastAsia="zh-CN"/>
        </w:rPr>
      </w:pPr>
      <w:r w:rsidRPr="00E81282">
        <w:rPr>
          <w:rFonts w:ascii="Calibri" w:eastAsia="宋体" w:hint="eastAsia"/>
          <w:lang w:eastAsia="zh-CN"/>
        </w:rPr>
        <w:t>图表</w:t>
      </w:r>
      <w:r w:rsidR="00504AE8" w:rsidRPr="0044441A">
        <w:rPr>
          <w:rFonts w:ascii="Calibri" w:hAnsi="Calibri"/>
        </w:rPr>
        <w:fldChar w:fldCharType="begin"/>
      </w:r>
      <w:r w:rsidR="00F913BF" w:rsidRPr="0044441A">
        <w:rPr>
          <w:rFonts w:ascii="Calibri" w:hAnsi="Calibri"/>
        </w:rPr>
        <w:instrText xml:space="preserve"> SEQ </w:instrText>
      </w:r>
      <w:r w:rsidR="00F913BF" w:rsidRPr="0044441A">
        <w:rPr>
          <w:rFonts w:ascii="Calibri"/>
        </w:rPr>
        <w:instrText>图表</w:instrText>
      </w:r>
      <w:r w:rsidR="00F913BF" w:rsidRPr="0044441A">
        <w:rPr>
          <w:rFonts w:ascii="Calibri" w:hAnsi="Calibri"/>
        </w:rPr>
        <w:instrText xml:space="preserve"> \* ARABIC </w:instrText>
      </w:r>
      <w:r w:rsidR="00504AE8" w:rsidRPr="0044441A">
        <w:rPr>
          <w:rFonts w:ascii="Calibri" w:hAnsi="Calibri"/>
        </w:rPr>
        <w:fldChar w:fldCharType="separate"/>
      </w:r>
      <w:r w:rsidRPr="00E81282">
        <w:rPr>
          <w:rFonts w:ascii="Calibri" w:eastAsia="宋体" w:hAnsi="Calibri"/>
          <w:noProof/>
          <w:lang w:eastAsia="zh-CN"/>
        </w:rPr>
        <w:t>2</w:t>
      </w:r>
      <w:r w:rsidR="00504AE8" w:rsidRPr="0044441A">
        <w:rPr>
          <w:rFonts w:ascii="Calibri" w:hAnsi="Calibri"/>
        </w:rPr>
        <w:fldChar w:fldCharType="end"/>
      </w:r>
      <w:r w:rsidRPr="00E81282">
        <w:rPr>
          <w:rFonts w:ascii="Calibri" w:eastAsia="宋体" w:hAnsi="Calibri"/>
          <w:lang w:eastAsia="zh-CN"/>
        </w:rPr>
        <w:t xml:space="preserve"> Host</w:t>
      </w:r>
      <w:r w:rsidRPr="00E81282">
        <w:rPr>
          <w:rFonts w:ascii="Calibri" w:eastAsia="宋体" w:hAnsi="Calibri" w:hint="eastAsia"/>
          <w:lang w:eastAsia="zh-CN"/>
        </w:rPr>
        <w:t>下载</w:t>
      </w:r>
      <w:r w:rsidRPr="00E81282">
        <w:rPr>
          <w:rFonts w:ascii="Calibri" w:eastAsia="宋体" w:hAnsi="Calibri"/>
          <w:lang w:eastAsia="zh-CN"/>
        </w:rPr>
        <w:t>pram</w:t>
      </w:r>
      <w:r w:rsidRPr="00E81282">
        <w:rPr>
          <w:rFonts w:ascii="Calibri" w:eastAsia="宋体" w:hAnsi="Calibri" w:hint="eastAsia"/>
          <w:lang w:eastAsia="zh-CN"/>
        </w:rPr>
        <w:t>操作流程</w:t>
      </w:r>
    </w:p>
    <w:p w:rsidR="00767360" w:rsidRPr="00767360" w:rsidRDefault="00E97804" w:rsidP="00767360">
      <w:pPr>
        <w:jc w:val="center"/>
        <w:rPr>
          <w:lang w:eastAsia="zh-CN"/>
        </w:rPr>
      </w:pPr>
      <w:r>
        <w:object w:dxaOrig="7840" w:dyaOrig="13387">
          <v:shape id="_x0000_i1031" type="#_x0000_t75" style="width:393.3pt;height:668.8pt" o:ole="">
            <v:imagedata r:id="rId25" o:title=""/>
          </v:shape>
          <o:OLEObject Type="Embed" ProgID="Visio.Drawing.11" ShapeID="_x0000_i1031" DrawAspect="Content" ObjectID="_1548865481" r:id="rId26"/>
        </w:object>
      </w:r>
    </w:p>
    <w:p w:rsidR="00812084" w:rsidRPr="0044441A" w:rsidRDefault="00E81282" w:rsidP="00812084">
      <w:pPr>
        <w:pStyle w:val="2"/>
        <w:numPr>
          <w:ilvl w:val="1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10" w:name="_Toc471308486"/>
      <w:r w:rsidRPr="00E81282">
        <w:rPr>
          <w:rFonts w:ascii="Calibri" w:eastAsia="宋体" w:hAnsi="Calibri"/>
          <w:lang w:val="en-GB" w:eastAsia="zh-CN"/>
        </w:rPr>
        <w:lastRenderedPageBreak/>
        <w:t>APP</w:t>
      </w:r>
      <w:r w:rsidRPr="00E81282">
        <w:rPr>
          <w:rFonts w:ascii="PMingLiU" w:eastAsia="宋体" w:hAnsi="PMingLiU" w:cs="PMingLiU" w:hint="eastAsia"/>
          <w:lang w:val="en-GB" w:eastAsia="zh-CN"/>
        </w:rPr>
        <w:t>合法性检测</w:t>
      </w:r>
      <w:r w:rsidRPr="00E81282">
        <w:rPr>
          <w:rFonts w:ascii="Calibri" w:eastAsia="宋体" w:hAnsi="Calibri" w:hint="eastAsia"/>
          <w:lang w:val="en-GB" w:eastAsia="zh-CN"/>
        </w:rPr>
        <w:t>流程</w:t>
      </w:r>
      <w:bookmarkEnd w:id="10"/>
    </w:p>
    <w:p w:rsidR="00F913BF" w:rsidRPr="0044441A" w:rsidRDefault="00E81282" w:rsidP="00F913BF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下图为</w:t>
      </w:r>
      <w:r>
        <w:rPr>
          <w:rFonts w:ascii="Calibri" w:eastAsia="宋体" w:hAnsi="Calibri"/>
          <w:lang w:val="en-GB" w:eastAsia="zh-CN"/>
        </w:rPr>
        <w:t>romboot</w:t>
      </w:r>
      <w:r w:rsidRPr="00E81282">
        <w:rPr>
          <w:rFonts w:ascii="Calibri" w:eastAsia="宋体" w:hAnsi="Calibri" w:hint="eastAsia"/>
          <w:lang w:val="en-GB" w:eastAsia="zh-CN"/>
        </w:rPr>
        <w:t>进行</w:t>
      </w:r>
      <w:r w:rsidRPr="00E81282">
        <w:rPr>
          <w:rFonts w:ascii="Calibri" w:eastAsia="宋体" w:hAnsi="Calibri"/>
          <w:lang w:val="en-GB" w:eastAsia="zh-CN"/>
        </w:rPr>
        <w:t>APP</w:t>
      </w:r>
      <w:r w:rsidRPr="00E81282">
        <w:rPr>
          <w:rFonts w:ascii="Calibri" w:eastAsia="宋体" w:hAnsi="Calibri" w:hint="eastAsia"/>
          <w:lang w:val="en-GB" w:eastAsia="zh-CN"/>
        </w:rPr>
        <w:t>合法性检测的基本流程</w:t>
      </w:r>
      <w:r w:rsidRPr="00E81282">
        <w:rPr>
          <w:rFonts w:ascii="Calibri" w:eastAsia="宋体" w:hAnsi="Calibri"/>
          <w:lang w:val="en-GB" w:eastAsia="zh-CN"/>
        </w:rPr>
        <w:t xml:space="preserve">, </w:t>
      </w:r>
      <w:r w:rsidRPr="00E81282">
        <w:rPr>
          <w:rFonts w:ascii="Calibri" w:eastAsia="宋体" w:hAnsi="Calibri" w:hint="eastAsia"/>
          <w:lang w:val="en-GB" w:eastAsia="zh-CN"/>
        </w:rPr>
        <w:t>具体</w:t>
      </w:r>
      <w:r w:rsidRPr="00E81282">
        <w:rPr>
          <w:rFonts w:ascii="Calibri" w:eastAsia="宋体" w:hAnsi="Calibri"/>
          <w:lang w:val="en-GB" w:eastAsia="zh-CN"/>
        </w:rPr>
        <w:t>pram</w:t>
      </w:r>
      <w:r w:rsidRPr="00E81282">
        <w:rPr>
          <w:rFonts w:ascii="Calibri" w:eastAsia="宋体" w:hAnsi="Calibri" w:hint="eastAsia"/>
          <w:lang w:val="en-GB" w:eastAsia="zh-CN"/>
        </w:rPr>
        <w:t>的结构请参照</w:t>
      </w:r>
      <w:hyperlink w:anchor="_App合法性检测" w:history="1">
        <w:r w:rsidRPr="00E81282">
          <w:rPr>
            <w:rStyle w:val="ab"/>
            <w:rFonts w:ascii="Calibri" w:eastAsia="宋体" w:hAnsi="Calibri"/>
            <w:lang w:val="en-GB" w:eastAsia="zh-CN"/>
          </w:rPr>
          <w:t>PRAM</w:t>
        </w:r>
        <w:r w:rsidRPr="00E81282">
          <w:rPr>
            <w:rStyle w:val="ab"/>
            <w:rFonts w:ascii="Calibri" w:eastAsia="宋体" w:hAnsi="Calibri" w:hint="eastAsia"/>
            <w:lang w:val="en-GB" w:eastAsia="zh-CN"/>
          </w:rPr>
          <w:t>结构图</w:t>
        </w:r>
      </w:hyperlink>
      <w:r w:rsidRPr="00E81282">
        <w:rPr>
          <w:rFonts w:ascii="Calibri" w:eastAsia="宋体" w:hAnsi="Calibri" w:hint="eastAsia"/>
          <w:lang w:val="en-GB" w:eastAsia="zh-CN"/>
        </w:rPr>
        <w:t>。</w:t>
      </w:r>
    </w:p>
    <w:p w:rsidR="00F913BF" w:rsidRPr="0044441A" w:rsidRDefault="00C63A0E" w:rsidP="00F913BF">
      <w:pPr>
        <w:keepNext/>
        <w:jc w:val="center"/>
        <w:rPr>
          <w:rFonts w:ascii="Calibri" w:hAnsi="Calibri"/>
        </w:rPr>
      </w:pPr>
      <w:r>
        <w:object w:dxaOrig="6362" w:dyaOrig="9920">
          <v:shape id="_x0000_i1032" type="#_x0000_t75" style="width:317.95pt;height:494.85pt" o:ole="">
            <v:imagedata r:id="rId27" o:title=""/>
          </v:shape>
          <o:OLEObject Type="Embed" ProgID="Visio.Drawing.11" ShapeID="_x0000_i1032" DrawAspect="Content" ObjectID="_1548865482" r:id="rId28"/>
        </w:object>
      </w:r>
    </w:p>
    <w:p w:rsidR="00D10E5A" w:rsidRPr="0044441A" w:rsidRDefault="00E81282" w:rsidP="00D10E5A">
      <w:pPr>
        <w:pStyle w:val="ad"/>
        <w:rPr>
          <w:rFonts w:ascii="Calibri" w:hAnsi="Calibri"/>
          <w:lang w:eastAsia="zh-CN"/>
        </w:rPr>
      </w:pPr>
      <w:r w:rsidRPr="00E81282">
        <w:rPr>
          <w:rFonts w:ascii="Calibri" w:eastAsia="宋体" w:hint="eastAsia"/>
          <w:lang w:eastAsia="zh-CN"/>
        </w:rPr>
        <w:t>图表</w:t>
      </w:r>
      <w:r w:rsidRPr="00E81282">
        <w:rPr>
          <w:rFonts w:ascii="Calibri" w:eastAsia="宋体" w:hAnsi="Calibri"/>
          <w:lang w:eastAsia="zh-CN"/>
        </w:rPr>
        <w:t xml:space="preserve"> 5 APP </w:t>
      </w:r>
      <w:r w:rsidRPr="00E81282">
        <w:rPr>
          <w:rFonts w:ascii="Calibri" w:eastAsia="宋体" w:hint="eastAsia"/>
          <w:lang w:eastAsia="zh-CN"/>
        </w:rPr>
        <w:t>合法性检测流程</w:t>
      </w:r>
    </w:p>
    <w:p w:rsidR="00D10E5A" w:rsidRPr="0044441A" w:rsidRDefault="00D10E5A" w:rsidP="00D10E5A">
      <w:pPr>
        <w:rPr>
          <w:rFonts w:ascii="Calibri" w:hAnsi="Calibri"/>
          <w:lang w:eastAsia="zh-CN"/>
        </w:rPr>
      </w:pPr>
    </w:p>
    <w:p w:rsidR="00D10E5A" w:rsidRPr="0044441A" w:rsidRDefault="00D10E5A" w:rsidP="00D10E5A">
      <w:pPr>
        <w:rPr>
          <w:rFonts w:ascii="Calibri" w:hAnsi="Calibri"/>
          <w:lang w:eastAsia="zh-CN"/>
        </w:rPr>
      </w:pPr>
    </w:p>
    <w:p w:rsidR="00D10E5A" w:rsidRPr="0044441A" w:rsidRDefault="00D10E5A" w:rsidP="00D10E5A">
      <w:pPr>
        <w:rPr>
          <w:rFonts w:ascii="Calibri" w:hAnsi="Calibri"/>
          <w:lang w:eastAsia="zh-CN"/>
        </w:rPr>
      </w:pPr>
    </w:p>
    <w:p w:rsidR="00D10E5A" w:rsidRPr="0044441A" w:rsidRDefault="00D10E5A" w:rsidP="00D10E5A">
      <w:pPr>
        <w:rPr>
          <w:rFonts w:ascii="Calibri" w:hAnsi="Calibri"/>
          <w:lang w:eastAsia="zh-CN"/>
        </w:rPr>
      </w:pPr>
    </w:p>
    <w:p w:rsidR="00D10E5A" w:rsidRPr="0044441A" w:rsidRDefault="00D10E5A" w:rsidP="00D10E5A">
      <w:pPr>
        <w:rPr>
          <w:rFonts w:ascii="Calibri" w:hAnsi="Calibri"/>
          <w:lang w:eastAsia="zh-CN"/>
        </w:rPr>
      </w:pPr>
    </w:p>
    <w:p w:rsidR="00F62AAD" w:rsidRPr="0044441A" w:rsidRDefault="00F62AAD" w:rsidP="00F62AAD">
      <w:pPr>
        <w:rPr>
          <w:rFonts w:ascii="Calibri" w:hAnsi="Calibri"/>
          <w:lang w:eastAsia="zh-CN"/>
        </w:rPr>
      </w:pPr>
    </w:p>
    <w:p w:rsidR="00F62AAD" w:rsidRPr="0044441A" w:rsidRDefault="00F62AAD" w:rsidP="00F62AAD">
      <w:pPr>
        <w:rPr>
          <w:rFonts w:ascii="Calibri" w:hAnsi="Calibri"/>
          <w:lang w:eastAsia="zh-CN"/>
        </w:rPr>
      </w:pPr>
    </w:p>
    <w:p w:rsidR="00F62AAD" w:rsidRPr="0044441A" w:rsidRDefault="00F62AAD" w:rsidP="00F62AAD">
      <w:pPr>
        <w:rPr>
          <w:rFonts w:ascii="Calibri" w:hAnsi="Calibri"/>
          <w:lang w:eastAsia="zh-CN"/>
        </w:rPr>
      </w:pPr>
    </w:p>
    <w:p w:rsidR="00F62AAD" w:rsidRPr="0044441A" w:rsidRDefault="00F62AAD" w:rsidP="00F62AAD">
      <w:pPr>
        <w:rPr>
          <w:rFonts w:ascii="Calibri" w:hAnsi="Calibri"/>
          <w:lang w:eastAsia="zh-CN"/>
        </w:rPr>
      </w:pPr>
    </w:p>
    <w:p w:rsidR="002444CD" w:rsidRPr="0044441A" w:rsidRDefault="00E81282" w:rsidP="002444CD">
      <w:pPr>
        <w:pStyle w:val="1"/>
        <w:numPr>
          <w:ilvl w:val="0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11" w:name="_App合法性检测"/>
      <w:bookmarkStart w:id="12" w:name="_Flash_结构"/>
      <w:bookmarkStart w:id="13" w:name="_Toc471308487"/>
      <w:bookmarkEnd w:id="11"/>
      <w:bookmarkEnd w:id="12"/>
      <w:r w:rsidRPr="00E81282">
        <w:rPr>
          <w:rFonts w:ascii="Calibri" w:eastAsia="宋体" w:hAnsi="Calibri"/>
          <w:lang w:val="en-GB" w:eastAsia="zh-CN"/>
        </w:rPr>
        <w:lastRenderedPageBreak/>
        <w:t xml:space="preserve">Pram </w:t>
      </w:r>
      <w:r w:rsidRPr="00E81282">
        <w:rPr>
          <w:rFonts w:ascii="Calibri" w:eastAsia="宋体" w:hAnsi="Calibri" w:hint="eastAsia"/>
          <w:lang w:val="en-GB" w:eastAsia="zh-CN"/>
        </w:rPr>
        <w:t>结构</w:t>
      </w:r>
      <w:bookmarkEnd w:id="13"/>
    </w:p>
    <w:p w:rsidR="002444CD" w:rsidRPr="0044441A" w:rsidRDefault="00E81282" w:rsidP="002444CD">
      <w:pPr>
        <w:pStyle w:val="2"/>
        <w:numPr>
          <w:ilvl w:val="1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14" w:name="_Toc471308488"/>
      <w:r w:rsidRPr="00E81282">
        <w:rPr>
          <w:rFonts w:ascii="Calibri" w:eastAsia="宋体" w:hAnsi="Calibri"/>
          <w:lang w:val="en-GB" w:eastAsia="zh-CN"/>
        </w:rPr>
        <w:t>Pram Map</w:t>
      </w:r>
      <w:bookmarkEnd w:id="14"/>
    </w:p>
    <w:p w:rsidR="006E36C1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下图是</w:t>
      </w:r>
      <w:r w:rsidRPr="00E81282">
        <w:rPr>
          <w:rFonts w:ascii="Calibri" w:eastAsia="宋体" w:hAnsi="Calibri"/>
          <w:lang w:val="en-GB" w:eastAsia="zh-CN"/>
        </w:rPr>
        <w:t>Flash</w:t>
      </w:r>
      <w:r w:rsidRPr="00E81282">
        <w:rPr>
          <w:rFonts w:ascii="Calibri" w:eastAsia="宋体" w:hAnsi="Calibri" w:hint="eastAsia"/>
          <w:lang w:val="en-GB" w:eastAsia="zh-CN"/>
        </w:rPr>
        <w:t>的一个整体结构图：</w:t>
      </w:r>
    </w:p>
    <w:p w:rsidR="00A851B6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由于</w:t>
      </w:r>
      <w:r w:rsidRPr="00E81282">
        <w:rPr>
          <w:rFonts w:ascii="Calibri" w:eastAsia="宋体" w:hAnsi="Calibri"/>
          <w:lang w:val="en-GB" w:eastAsia="zh-CN"/>
        </w:rPr>
        <w:t>romboot</w:t>
      </w:r>
      <w:r w:rsidRPr="00E81282">
        <w:rPr>
          <w:rFonts w:ascii="Calibri" w:eastAsia="宋体" w:hAnsi="Calibri" w:hint="eastAsia"/>
          <w:lang w:val="en-GB" w:eastAsia="zh-CN"/>
        </w:rPr>
        <w:t>阶段，</w:t>
      </w:r>
      <w:r w:rsidRPr="00E81282">
        <w:rPr>
          <w:rFonts w:ascii="Calibri" w:eastAsia="宋体" w:hAnsi="Calibri"/>
          <w:lang w:val="en-GB" w:eastAsia="zh-CN"/>
        </w:rPr>
        <w:t>remap=0</w:t>
      </w:r>
      <w:r w:rsidRPr="00E81282">
        <w:rPr>
          <w:rFonts w:ascii="Calibri" w:eastAsia="宋体" w:hAnsi="Calibri" w:hint="eastAsia"/>
          <w:lang w:val="en-GB" w:eastAsia="zh-CN"/>
        </w:rPr>
        <w:t>，因此地址要加上偏移量</w:t>
      </w:r>
      <w:r w:rsidRPr="00E81282">
        <w:rPr>
          <w:rFonts w:ascii="Calibri" w:eastAsia="宋体" w:hAnsi="Calibri"/>
          <w:color w:val="FF0000"/>
          <w:lang w:val="en-GB" w:eastAsia="zh-CN"/>
        </w:rPr>
        <w:t>0Xf</w:t>
      </w:r>
      <w:r>
        <w:rPr>
          <w:rFonts w:ascii="Calibri" w:hAnsi="Calibri"/>
          <w:color w:val="FF0000"/>
          <w:lang w:val="en-GB" w:eastAsia="zh-CN"/>
        </w:rPr>
        <w:t>ce8</w:t>
      </w:r>
      <w:r w:rsidRPr="00E81282">
        <w:rPr>
          <w:rFonts w:ascii="Calibri" w:eastAsia="宋体" w:hAnsi="Calibri"/>
          <w:color w:val="FF0000"/>
          <w:lang w:val="en-GB" w:eastAsia="zh-CN"/>
        </w:rPr>
        <w:t>00</w:t>
      </w:r>
      <w:r w:rsidRPr="00E81282">
        <w:rPr>
          <w:rFonts w:ascii="Calibri" w:eastAsia="宋体" w:hAnsi="Calibri" w:hint="eastAsia"/>
          <w:lang w:val="en-GB" w:eastAsia="zh-CN"/>
        </w:rPr>
        <w:t>（</w:t>
      </w:r>
      <w:r w:rsidRPr="00E81282">
        <w:rPr>
          <w:rFonts w:ascii="Calibri" w:eastAsia="宋体" w:hAnsi="Calibri"/>
          <w:lang w:val="en-GB" w:eastAsia="zh-CN"/>
        </w:rPr>
        <w:t>romboot</w:t>
      </w:r>
      <w:r w:rsidRPr="00E81282">
        <w:rPr>
          <w:rFonts w:ascii="Calibri" w:eastAsia="宋体" w:hAnsi="Calibri" w:hint="eastAsia"/>
          <w:lang w:val="en-GB" w:eastAsia="zh-CN"/>
        </w:rPr>
        <w:t>内部处理，与</w:t>
      </w:r>
      <w:r w:rsidRPr="00E81282">
        <w:rPr>
          <w:rFonts w:ascii="Calibri" w:eastAsia="宋体" w:hAnsi="Calibri"/>
          <w:lang w:val="en-GB" w:eastAsia="zh-CN"/>
        </w:rPr>
        <w:t>host</w:t>
      </w:r>
      <w:r w:rsidRPr="00E81282">
        <w:rPr>
          <w:rFonts w:ascii="Calibri" w:eastAsia="宋体" w:hAnsi="Calibri" w:hint="eastAsia"/>
          <w:lang w:val="en-GB" w:eastAsia="zh-CN"/>
        </w:rPr>
        <w:t>无关）</w:t>
      </w:r>
      <w:r w:rsidRPr="00E81282">
        <w:rPr>
          <w:rFonts w:ascii="Calibri" w:eastAsia="宋体" w:hAnsi="Calibri"/>
          <w:lang w:val="en-GB" w:eastAsia="zh-CN"/>
        </w:rPr>
        <w:t>.</w:t>
      </w:r>
    </w:p>
    <w:tbl>
      <w:tblPr>
        <w:tblW w:w="9240" w:type="dxa"/>
        <w:tblInd w:w="98" w:type="dxa"/>
        <w:tblLook w:val="04A0"/>
      </w:tblPr>
      <w:tblGrid>
        <w:gridCol w:w="1520"/>
        <w:gridCol w:w="1080"/>
        <w:gridCol w:w="1080"/>
        <w:gridCol w:w="1080"/>
        <w:gridCol w:w="1080"/>
        <w:gridCol w:w="1240"/>
        <w:gridCol w:w="1080"/>
        <w:gridCol w:w="1080"/>
      </w:tblGrid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bookmarkStart w:id="15" w:name="_Toc471308489"/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…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…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1022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1023</w:t>
            </w:r>
          </w:p>
        </w:tc>
      </w:tr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0k=0x0000</w:t>
            </w:r>
          </w:p>
        </w:tc>
        <w:tc>
          <w:tcPr>
            <w:tcW w:w="7720" w:type="dxa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宋体" w:eastAsia="宋体" w:hAnsi="宋体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宋体" w:eastAsia="宋体" w:hAnsi="宋体" w:cs="宋体" w:hint="eastAsia"/>
                <w:b/>
                <w:bCs/>
                <w:color w:val="000000"/>
                <w:lang w:eastAsia="zh-CN"/>
              </w:rPr>
              <w:t xml:space="preserve">　</w:t>
            </w:r>
          </w:p>
        </w:tc>
      </w:tr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0x100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App info</w:t>
            </w:r>
            <w:r w:rsidRPr="00B77C39">
              <w:rPr>
                <w:rFonts w:ascii="宋体" w:eastAsia="宋体" w:hAnsi="宋体" w:cs="宋体" w:hint="eastAsia"/>
                <w:b/>
                <w:bCs/>
                <w:color w:val="000000"/>
                <w:lang w:eastAsia="zh-CN"/>
              </w:rPr>
              <w:t>（</w:t>
            </w: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32B</w:t>
            </w:r>
            <w:r w:rsidRPr="00B77C39">
              <w:rPr>
                <w:rFonts w:ascii="宋体" w:eastAsia="宋体" w:hAnsi="宋体" w:cs="宋体" w:hint="eastAsia"/>
                <w:b/>
                <w:bCs/>
                <w:color w:val="000000"/>
                <w:lang w:eastAsia="zh-CN"/>
              </w:rPr>
              <w:t>）</w:t>
            </w:r>
          </w:p>
        </w:tc>
        <w:tc>
          <w:tcPr>
            <w:tcW w:w="34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lang w:eastAsia="zh-CN"/>
              </w:rPr>
              <w:t>FW</w:t>
            </w:r>
            <w:r w:rsidRPr="00B77C39">
              <w:rPr>
                <w:rFonts w:ascii="宋体" w:eastAsia="宋体" w:hAnsi="宋体" w:cs="宋体" w:hint="eastAsia"/>
                <w:b/>
                <w:bCs/>
                <w:lang w:eastAsia="zh-CN"/>
              </w:rPr>
              <w:t>配置参数备份区</w:t>
            </w:r>
            <w:r w:rsidRPr="00B77C39">
              <w:rPr>
                <w:rFonts w:ascii="Cambria" w:eastAsia="宋体" w:hAnsi="Cambria" w:cs="宋体"/>
                <w:b/>
                <w:bCs/>
                <w:lang w:eastAsia="zh-CN"/>
              </w:rPr>
              <w:t>(0x80)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left"/>
              <w:textAlignment w:val="auto"/>
              <w:rPr>
                <w:rFonts w:ascii="宋体" w:eastAsia="宋体" w:hAnsi="宋体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宋体" w:eastAsia="宋体" w:hAnsi="宋体" w:cs="宋体" w:hint="eastAsia"/>
                <w:b/>
                <w:bCs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left"/>
              <w:textAlignment w:val="auto"/>
              <w:rPr>
                <w:rFonts w:ascii="宋体" w:eastAsia="宋体" w:hAnsi="宋体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宋体" w:eastAsia="宋体" w:hAnsi="宋体" w:cs="宋体" w:hint="eastAsia"/>
                <w:b/>
                <w:bCs/>
                <w:color w:val="000000"/>
                <w:lang w:eastAsia="zh-CN"/>
              </w:rPr>
              <w:t xml:space="preserve">　</w:t>
            </w:r>
          </w:p>
        </w:tc>
      </w:tr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1k=0x0400</w:t>
            </w:r>
          </w:p>
        </w:tc>
        <w:tc>
          <w:tcPr>
            <w:tcW w:w="7720" w:type="dxa"/>
            <w:gridSpan w:val="7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App &lt;=70K</w:t>
            </w:r>
          </w:p>
        </w:tc>
      </w:tr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…</w:t>
            </w:r>
          </w:p>
        </w:tc>
        <w:tc>
          <w:tcPr>
            <w:tcW w:w="772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…</w:t>
            </w:r>
          </w:p>
        </w:tc>
        <w:tc>
          <w:tcPr>
            <w:tcW w:w="772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10k = 0x2800</w:t>
            </w:r>
          </w:p>
        </w:tc>
        <w:tc>
          <w:tcPr>
            <w:tcW w:w="772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11k = 0x2C00</w:t>
            </w:r>
          </w:p>
        </w:tc>
        <w:tc>
          <w:tcPr>
            <w:tcW w:w="772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…</w:t>
            </w:r>
          </w:p>
        </w:tc>
        <w:tc>
          <w:tcPr>
            <w:tcW w:w="772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…</w:t>
            </w:r>
          </w:p>
        </w:tc>
        <w:tc>
          <w:tcPr>
            <w:tcW w:w="772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…</w:t>
            </w:r>
          </w:p>
        </w:tc>
        <w:tc>
          <w:tcPr>
            <w:tcW w:w="772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66k=0x10800</w:t>
            </w:r>
          </w:p>
        </w:tc>
        <w:tc>
          <w:tcPr>
            <w:tcW w:w="772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67k=0x10C00</w:t>
            </w:r>
          </w:p>
        </w:tc>
        <w:tc>
          <w:tcPr>
            <w:tcW w:w="772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68k=0x11000</w:t>
            </w:r>
          </w:p>
        </w:tc>
        <w:tc>
          <w:tcPr>
            <w:tcW w:w="772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</w:tr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69k=0x11400</w:t>
            </w:r>
          </w:p>
        </w:tc>
        <w:tc>
          <w:tcPr>
            <w:tcW w:w="43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  <w:tc>
          <w:tcPr>
            <w:tcW w:w="34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</w:tr>
      <w:tr w:rsidR="00B77C39" w:rsidRPr="00B77C39" w:rsidTr="00B77C39">
        <w:trPr>
          <w:trHeight w:val="300"/>
        </w:trPr>
        <w:tc>
          <w:tcPr>
            <w:tcW w:w="92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7E4BC"/>
            <w:noWrap/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  <w:t>2. App</w:t>
            </w:r>
            <w:r w:rsidRPr="00B77C3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代码验证信息存放在</w:t>
            </w:r>
            <w:r w:rsidRPr="00B77C39"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  <w:t>flash(0x1100~0x1120)</w:t>
            </w:r>
          </w:p>
        </w:tc>
      </w:tr>
      <w:tr w:rsidR="00B77C39" w:rsidRPr="00B77C39" w:rsidTr="00B77C39">
        <w:trPr>
          <w:trHeight w:val="300"/>
        </w:trPr>
        <w:tc>
          <w:tcPr>
            <w:tcW w:w="92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7E4BC"/>
            <w:noWrap/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  <w:t>3. App</w:t>
            </w:r>
            <w:r w:rsidRPr="00B77C3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代码验证信息存放在</w:t>
            </w:r>
            <w:r w:rsidRPr="00B77C39"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  <w:t>pram(0x0100~0x011F)</w:t>
            </w:r>
          </w:p>
        </w:tc>
      </w:tr>
      <w:tr w:rsidR="00B77C39" w:rsidRPr="00B77C39" w:rsidTr="00B77C39">
        <w:trPr>
          <w:trHeight w:val="300"/>
        </w:trPr>
        <w:tc>
          <w:tcPr>
            <w:tcW w:w="92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7E4BC"/>
            <w:noWrap/>
            <w:vAlign w:val="center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  <w:t>4. FW</w:t>
            </w:r>
            <w:r w:rsidRPr="00B77C3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配置信息备份存放在</w:t>
            </w:r>
            <w:r w:rsidRPr="00B77C39"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  <w:t>pram(0x0120~0x019F)</w:t>
            </w:r>
          </w:p>
        </w:tc>
      </w:tr>
    </w:tbl>
    <w:p w:rsidR="00F738DA" w:rsidRDefault="00E81282" w:rsidP="00F738DA">
      <w:pPr>
        <w:pStyle w:val="2"/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 xml:space="preserve">APP </w:t>
      </w:r>
      <w:r w:rsidRPr="00E81282">
        <w:rPr>
          <w:rFonts w:ascii="Calibri" w:eastAsia="宋体" w:hAnsi="Calibri" w:cs="SimSun" w:hint="eastAsia"/>
          <w:lang w:val="en-GB" w:eastAsia="zh-CN"/>
        </w:rPr>
        <w:t>验证信息</w:t>
      </w:r>
      <w:r w:rsidRPr="00E81282">
        <w:rPr>
          <w:rFonts w:ascii="Calibri" w:eastAsia="宋体" w:hAnsi="Calibri" w:cs="SimSun"/>
          <w:lang w:val="en-GB" w:eastAsia="zh-CN"/>
        </w:rPr>
        <w:t>(</w:t>
      </w:r>
      <w:r w:rsidRPr="00E81282">
        <w:rPr>
          <w:rFonts w:ascii="Cambria" w:eastAsia="宋体" w:hAnsi="Cambria" w:cs="SimSun"/>
          <w:color w:val="000000"/>
          <w:sz w:val="18"/>
          <w:szCs w:val="18"/>
          <w:lang w:eastAsia="zh-CN"/>
        </w:rPr>
        <w:t>App info</w:t>
      </w:r>
      <w:r w:rsidRPr="00E81282">
        <w:rPr>
          <w:rFonts w:ascii="Calibri" w:eastAsia="宋体" w:hAnsi="Calibri" w:cs="SimSun"/>
          <w:lang w:val="en-GB" w:eastAsia="zh-CN"/>
        </w:rPr>
        <w:t>)</w:t>
      </w:r>
      <w:bookmarkEnd w:id="15"/>
    </w:p>
    <w:tbl>
      <w:tblPr>
        <w:tblW w:w="9240" w:type="dxa"/>
        <w:tblInd w:w="98" w:type="dxa"/>
        <w:tblLook w:val="04A0"/>
      </w:tblPr>
      <w:tblGrid>
        <w:gridCol w:w="1520"/>
        <w:gridCol w:w="1080"/>
        <w:gridCol w:w="1080"/>
        <w:gridCol w:w="1080"/>
        <w:gridCol w:w="1080"/>
        <w:gridCol w:w="1240"/>
        <w:gridCol w:w="1080"/>
        <w:gridCol w:w="1080"/>
      </w:tblGrid>
      <w:tr w:rsidR="00B77C39" w:rsidRPr="00B77C39" w:rsidTr="00B77C39">
        <w:trPr>
          <w:trHeight w:val="28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sz w:val="18"/>
                <w:szCs w:val="18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sz w:val="18"/>
                <w:szCs w:val="18"/>
                <w:lang w:eastAsia="zh-CN"/>
              </w:rPr>
              <w:t>0x00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sz w:val="18"/>
                <w:szCs w:val="18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sz w:val="18"/>
                <w:szCs w:val="18"/>
                <w:lang w:eastAsia="zh-CN"/>
              </w:rPr>
              <w:t>0x01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0x02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0x03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0x04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0x05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0x06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0x07</w:t>
            </w:r>
          </w:p>
        </w:tc>
      </w:tr>
      <w:tr w:rsidR="00B77C39" w:rsidRPr="00B77C39" w:rsidTr="00B77C39">
        <w:trPr>
          <w:trHeight w:val="285"/>
        </w:trPr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BEEF3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  <w:t>Code length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BEEF3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  <w:t>Negation  of code length</w:t>
            </w:r>
            <w:r w:rsidRPr="00B77C39"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  <w:t xml:space="preserve"> </w:t>
            </w:r>
          </w:p>
        </w:tc>
        <w:tc>
          <w:tcPr>
            <w:tcW w:w="2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BEEF3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  <w:t>App Part1 ECC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BEEF3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  <w:t>Negation of App part1 ECC</w:t>
            </w:r>
          </w:p>
        </w:tc>
      </w:tr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0x0A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0x0B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0x0C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0x0D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0x0E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0x0F</w:t>
            </w:r>
          </w:p>
        </w:tc>
      </w:tr>
      <w:tr w:rsidR="00B77C39" w:rsidRPr="00B77C39" w:rsidTr="00B77C39">
        <w:trPr>
          <w:trHeight w:val="525"/>
        </w:trPr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BEEF3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  <w:t>App Part2 ECC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BEEF3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  <w:t>Negation of App part2 ECC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Vendor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~Vendor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B77C39">
              <w:rPr>
                <w:rFonts w:ascii="宋体" w:eastAsia="宋体" w:hAnsi="宋体" w:cs="宋体" w:hint="eastAsia"/>
                <w:color w:val="000000"/>
                <w:lang w:eastAsia="zh-CN"/>
              </w:rPr>
              <w:t xml:space="preserve">　</w:t>
            </w: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FW Version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~FW Version</w:t>
            </w:r>
          </w:p>
        </w:tc>
      </w:tr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sz w:val="18"/>
                <w:szCs w:val="18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sz w:val="18"/>
                <w:szCs w:val="18"/>
                <w:lang w:eastAsia="zh-CN"/>
              </w:rPr>
              <w:t>0x10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sz w:val="18"/>
                <w:szCs w:val="18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sz w:val="18"/>
                <w:szCs w:val="18"/>
                <w:lang w:eastAsia="zh-CN"/>
              </w:rPr>
              <w:t>0x11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0x17</w:t>
            </w:r>
          </w:p>
        </w:tc>
      </w:tr>
      <w:tr w:rsidR="00B77C39" w:rsidRPr="00B77C39" w:rsidTr="00B77C39">
        <w:trPr>
          <w:trHeight w:val="52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Upgrade flag1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B77C39">
              <w:rPr>
                <w:rFonts w:ascii="宋体" w:eastAsia="宋体" w:hAnsi="宋体" w:cs="宋体" w:hint="eastAsia"/>
                <w:color w:val="000000"/>
                <w:lang w:eastAsia="zh-CN"/>
              </w:rPr>
              <w:t xml:space="preserve">　</w:t>
            </w: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Upgrade flag2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CodeLenH</w:t>
            </w:r>
          </w:p>
        </w:tc>
        <w:tc>
          <w:tcPr>
            <w:tcW w:w="2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~CodeLenH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B77C39">
              <w:rPr>
                <w:rFonts w:ascii="宋体" w:eastAsia="宋体" w:hAnsi="宋体" w:cs="宋体" w:hint="eastAsia"/>
                <w:color w:val="FF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B77C39">
              <w:rPr>
                <w:rFonts w:ascii="宋体" w:eastAsia="宋体" w:hAnsi="宋体" w:cs="宋体" w:hint="eastAsia"/>
                <w:color w:val="FF0000"/>
                <w:lang w:eastAsia="zh-CN"/>
              </w:rPr>
              <w:t xml:space="preserve">　</w:t>
            </w:r>
          </w:p>
        </w:tc>
      </w:tr>
      <w:tr w:rsidR="00B77C39" w:rsidRPr="00B77C39" w:rsidTr="00B77C39">
        <w:trPr>
          <w:trHeight w:val="28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0x1A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0x1B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0x1C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0x1D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0x1E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0x1F</w:t>
            </w:r>
          </w:p>
        </w:tc>
      </w:tr>
      <w:tr w:rsidR="00B77C39" w:rsidRPr="00B77C39" w:rsidTr="00B77C39">
        <w:trPr>
          <w:trHeight w:val="57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B77C39">
              <w:rPr>
                <w:rFonts w:ascii="宋体" w:eastAsia="宋体" w:hAnsi="宋体" w:cs="宋体"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B77C39">
              <w:rPr>
                <w:rFonts w:ascii="宋体" w:eastAsia="宋体" w:hAnsi="宋体" w:cs="宋体"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B77C39">
              <w:rPr>
                <w:rFonts w:ascii="宋体" w:eastAsia="宋体" w:hAnsi="宋体" w:cs="宋体"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B77C39">
              <w:rPr>
                <w:rFonts w:ascii="宋体" w:eastAsia="宋体" w:hAnsi="宋体" w:cs="宋体"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 xml:space="preserve">　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APP_ID_H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B77C39" w:rsidRPr="00B77C39" w:rsidRDefault="00B77C39" w:rsidP="00B77C39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B77C39">
              <w:rPr>
                <w:rFonts w:ascii="Cambria" w:eastAsia="宋体" w:hAnsi="Cambria" w:cs="宋体"/>
                <w:color w:val="000000"/>
                <w:lang w:eastAsia="zh-CN"/>
              </w:rPr>
              <w:t>APP_ID_L</w:t>
            </w:r>
          </w:p>
        </w:tc>
      </w:tr>
    </w:tbl>
    <w:p w:rsidR="00AC3D82" w:rsidRPr="00B77C39" w:rsidRDefault="00AC3D82" w:rsidP="00B77C39">
      <w:pPr>
        <w:rPr>
          <w:lang w:val="en-GB" w:eastAsia="zh-CN"/>
        </w:rPr>
      </w:pPr>
    </w:p>
    <w:p w:rsidR="002444CD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>Ecc</w:t>
      </w:r>
      <w:r w:rsidRPr="00E81282">
        <w:rPr>
          <w:rFonts w:ascii="Calibri" w:eastAsia="宋体" w:hAnsi="Calibri" w:hint="eastAsia"/>
          <w:lang w:val="en-GB" w:eastAsia="zh-CN"/>
        </w:rPr>
        <w:t>表示</w:t>
      </w:r>
      <w:r w:rsidRPr="00E81282">
        <w:rPr>
          <w:rFonts w:ascii="Calibri" w:eastAsia="宋体" w:hAnsi="Calibri"/>
          <w:lang w:val="en-GB" w:eastAsia="zh-CN"/>
        </w:rPr>
        <w:t>APP</w:t>
      </w:r>
      <w:r w:rsidRPr="00E81282">
        <w:rPr>
          <w:rFonts w:ascii="Calibri" w:eastAsia="宋体" w:hAnsi="Calibri" w:hint="eastAsia"/>
          <w:lang w:val="en-GB" w:eastAsia="zh-CN"/>
        </w:rPr>
        <w:t>的所有数据的</w:t>
      </w:r>
      <w:r w:rsidRPr="00E81282">
        <w:rPr>
          <w:rFonts w:ascii="Calibri" w:eastAsia="宋体" w:hAnsi="Calibri"/>
          <w:lang w:val="en-GB" w:eastAsia="zh-CN"/>
        </w:rPr>
        <w:t>CRC</w:t>
      </w:r>
      <w:r w:rsidRPr="00E81282">
        <w:rPr>
          <w:rFonts w:ascii="Calibri" w:eastAsia="宋体" w:hAnsi="Calibri" w:hint="eastAsia"/>
          <w:lang w:val="en-GB" w:eastAsia="zh-CN"/>
        </w:rPr>
        <w:t>校验</w:t>
      </w:r>
      <w:r w:rsidRPr="00E81282">
        <w:rPr>
          <w:rFonts w:ascii="Calibri" w:eastAsia="宋体" w:hAnsi="Calibri"/>
          <w:lang w:val="en-GB" w:eastAsia="zh-CN"/>
        </w:rPr>
        <w:t>,</w:t>
      </w:r>
      <w:r w:rsidRPr="00E81282">
        <w:rPr>
          <w:rFonts w:ascii="Calibri" w:eastAsia="宋体" w:hAnsi="Calibri" w:hint="eastAsia"/>
          <w:lang w:val="en-GB" w:eastAsia="zh-CN"/>
        </w:rPr>
        <w:t>具体数据如何使用请参照</w:t>
      </w:r>
      <w:hyperlink w:anchor="_基本流程" w:history="1">
        <w:r w:rsidRPr="00E81282">
          <w:rPr>
            <w:rStyle w:val="ab"/>
            <w:rFonts w:ascii="Calibri" w:eastAsia="宋体" w:hAnsi="Calibri" w:hint="eastAsia"/>
            <w:lang w:val="en-GB" w:eastAsia="zh-CN"/>
          </w:rPr>
          <w:t>基本流程</w:t>
        </w:r>
      </w:hyperlink>
      <w:r w:rsidRPr="00E81282">
        <w:rPr>
          <w:rFonts w:ascii="Calibri" w:eastAsia="宋体" w:hAnsi="Calibri" w:hint="eastAsia"/>
          <w:lang w:val="en-GB" w:eastAsia="zh-CN"/>
        </w:rPr>
        <w:t>。</w:t>
      </w:r>
    </w:p>
    <w:p w:rsidR="003B2DCC" w:rsidRDefault="003B2DCC" w:rsidP="002444CD">
      <w:pPr>
        <w:rPr>
          <w:rFonts w:ascii="Calibri" w:hAnsi="Calibri"/>
          <w:lang w:val="en-GB" w:eastAsia="zh-CN"/>
        </w:rPr>
      </w:pPr>
    </w:p>
    <w:p w:rsidR="003B2DCC" w:rsidRPr="00A3226E" w:rsidRDefault="003B2DCC" w:rsidP="002444CD">
      <w:pPr>
        <w:rPr>
          <w:rFonts w:ascii="Calibri" w:hAnsi="Calibri"/>
          <w:lang w:val="en-GB" w:eastAsia="zh-CN"/>
        </w:rPr>
      </w:pPr>
    </w:p>
    <w:p w:rsidR="003B2DCC" w:rsidRPr="0044441A" w:rsidRDefault="00F738DA" w:rsidP="00F738DA">
      <w:pPr>
        <w:widowControl/>
        <w:adjustRightInd/>
        <w:spacing w:before="0" w:after="0"/>
        <w:jc w:val="left"/>
        <w:textAlignment w:val="auto"/>
        <w:rPr>
          <w:rFonts w:ascii="Calibri" w:hAnsi="Calibri"/>
          <w:lang w:val="en-GB" w:eastAsia="zh-CN"/>
        </w:rPr>
      </w:pPr>
      <w:r>
        <w:rPr>
          <w:rFonts w:ascii="Calibri" w:hAnsi="Calibri"/>
          <w:lang w:val="en-GB" w:eastAsia="zh-CN"/>
        </w:rPr>
        <w:br w:type="page"/>
      </w:r>
    </w:p>
    <w:p w:rsidR="0037718C" w:rsidRDefault="00E81282" w:rsidP="0037718C">
      <w:pPr>
        <w:pStyle w:val="1"/>
        <w:numPr>
          <w:ilvl w:val="0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16" w:name="_Toc471308490"/>
      <w:r w:rsidRPr="00E81282">
        <w:rPr>
          <w:rFonts w:ascii="Calibri" w:eastAsia="宋体" w:hAnsi="Calibri"/>
          <w:lang w:val="en-GB" w:eastAsia="zh-CN"/>
        </w:rPr>
        <w:lastRenderedPageBreak/>
        <w:t xml:space="preserve">Spi-flash </w:t>
      </w:r>
      <w:r w:rsidRPr="00E81282">
        <w:rPr>
          <w:rFonts w:ascii="Calibri" w:eastAsia="宋体" w:hAnsi="Calibri" w:hint="eastAsia"/>
          <w:lang w:val="en-GB" w:eastAsia="zh-CN"/>
        </w:rPr>
        <w:t>结构</w:t>
      </w:r>
      <w:bookmarkEnd w:id="16"/>
    </w:p>
    <w:p w:rsidR="00F738DA" w:rsidRDefault="00E81282" w:rsidP="00F738DA">
      <w:pPr>
        <w:pStyle w:val="2"/>
        <w:numPr>
          <w:ilvl w:val="1"/>
          <w:numId w:val="20"/>
        </w:numPr>
        <w:textAlignment w:val="auto"/>
        <w:rPr>
          <w:rFonts w:ascii="Calibri" w:eastAsia="PMingLiU" w:hAnsi="Calibri"/>
          <w:lang w:val="en-GB"/>
        </w:rPr>
      </w:pPr>
      <w:bookmarkStart w:id="17" w:name="_Toc471308491"/>
      <w:r w:rsidRPr="00E81282">
        <w:rPr>
          <w:rFonts w:ascii="Calibri" w:eastAsia="宋体" w:hAnsi="Calibri"/>
          <w:lang w:val="en-GB" w:eastAsia="zh-CN"/>
        </w:rPr>
        <w:t>Spi-Flash Map</w:t>
      </w:r>
      <w:bookmarkEnd w:id="17"/>
    </w:p>
    <w:tbl>
      <w:tblPr>
        <w:tblW w:w="10000" w:type="dxa"/>
        <w:tblInd w:w="98" w:type="dxa"/>
        <w:tblLook w:val="04A0"/>
      </w:tblPr>
      <w:tblGrid>
        <w:gridCol w:w="1640"/>
        <w:gridCol w:w="1080"/>
        <w:gridCol w:w="1080"/>
        <w:gridCol w:w="1240"/>
        <w:gridCol w:w="1220"/>
        <w:gridCol w:w="1580"/>
        <w:gridCol w:w="1080"/>
        <w:gridCol w:w="1080"/>
      </w:tblGrid>
      <w:tr w:rsidR="00096DBB" w:rsidRPr="00096DBB" w:rsidTr="00096DBB">
        <w:trPr>
          <w:trHeight w:val="285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096DBB">
              <w:rPr>
                <w:rFonts w:ascii="宋体" w:eastAsia="宋体" w:hAnsi="宋体" w:cs="宋体"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1</w:t>
            </w:r>
          </w:p>
        </w:tc>
        <w:tc>
          <w:tcPr>
            <w:tcW w:w="40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…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1022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1023</w:t>
            </w: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0k=0x0000</w:t>
            </w:r>
          </w:p>
        </w:tc>
        <w:tc>
          <w:tcPr>
            <w:tcW w:w="836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6B9B8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Lcd Init Code</w:t>
            </w:r>
            <w:r w:rsidRPr="00096DBB">
              <w:rPr>
                <w:rFonts w:ascii="宋体" w:eastAsia="宋体" w:hAnsi="宋体" w:cs="宋体" w:hint="eastAsia"/>
                <w:b/>
                <w:bCs/>
                <w:color w:val="000000"/>
                <w:lang w:eastAsia="zh-CN"/>
              </w:rPr>
              <w:t xml:space="preserve">　</w:t>
            </w:r>
          </w:p>
        </w:tc>
      </w:tr>
      <w:tr w:rsidR="00096DBB" w:rsidRPr="00096DBB" w:rsidTr="00096DBB">
        <w:trPr>
          <w:trHeight w:val="30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1k=0x0400</w:t>
            </w:r>
          </w:p>
        </w:tc>
        <w:tc>
          <w:tcPr>
            <w:tcW w:w="836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2k=0x0800</w:t>
            </w:r>
          </w:p>
        </w:tc>
        <w:tc>
          <w:tcPr>
            <w:tcW w:w="836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3k=0x0C00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9B8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9B8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9B8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9B8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  <w:tc>
          <w:tcPr>
            <w:tcW w:w="3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FW</w:t>
            </w:r>
            <w:r w:rsidRPr="00096DBB">
              <w:rPr>
                <w:rFonts w:ascii="宋体" w:eastAsia="宋体" w:hAnsi="宋体" w:cs="宋体" w:hint="eastAsia"/>
                <w:b/>
                <w:bCs/>
                <w:color w:val="000000"/>
                <w:lang w:eastAsia="zh-CN"/>
              </w:rPr>
              <w:t>配置参数区</w:t>
            </w: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(0x80Byte)</w:t>
            </w: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4k=0x1000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FF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FF0000"/>
                <w:lang w:eastAsia="zh-CN"/>
              </w:rPr>
              <w:t>0x1100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C000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sz w:val="18"/>
                <w:szCs w:val="18"/>
                <w:lang w:eastAsia="zh-CN"/>
              </w:rPr>
              <w:t>App info</w:t>
            </w:r>
            <w:r w:rsidRPr="00096DB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eastAsia="zh-CN"/>
              </w:rPr>
              <w:t>（</w:t>
            </w:r>
            <w:r w:rsidRPr="00096DBB">
              <w:rPr>
                <w:rFonts w:ascii="Cambria" w:eastAsia="宋体" w:hAnsi="Cambria" w:cs="宋体"/>
                <w:b/>
                <w:bCs/>
                <w:color w:val="000000"/>
                <w:sz w:val="18"/>
                <w:szCs w:val="18"/>
                <w:lang w:eastAsia="zh-CN"/>
              </w:rPr>
              <w:t>0x20Byte</w:t>
            </w:r>
            <w:r w:rsidRPr="00096DB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4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FW</w:t>
            </w:r>
            <w:r w:rsidRPr="00096DBB">
              <w:rPr>
                <w:rFonts w:ascii="宋体" w:eastAsia="宋体" w:hAnsi="宋体" w:cs="宋体" w:hint="eastAsia"/>
                <w:b/>
                <w:bCs/>
                <w:color w:val="000000"/>
                <w:lang w:eastAsia="zh-CN"/>
              </w:rPr>
              <w:t>配置参数备份区</w:t>
            </w: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(0x80Byte)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5k=0x1400</w:t>
            </w:r>
          </w:p>
        </w:tc>
        <w:tc>
          <w:tcPr>
            <w:tcW w:w="8360" w:type="dxa"/>
            <w:gridSpan w:val="7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 xml:space="preserve">　</w:t>
            </w: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…</w:t>
            </w:r>
          </w:p>
        </w:tc>
        <w:tc>
          <w:tcPr>
            <w:tcW w:w="836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…</w:t>
            </w:r>
          </w:p>
        </w:tc>
        <w:tc>
          <w:tcPr>
            <w:tcW w:w="836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20k=0x5000</w:t>
            </w:r>
          </w:p>
        </w:tc>
        <w:tc>
          <w:tcPr>
            <w:tcW w:w="836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21k=0x5400</w:t>
            </w:r>
          </w:p>
        </w:tc>
        <w:tc>
          <w:tcPr>
            <w:tcW w:w="836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…</w:t>
            </w:r>
          </w:p>
        </w:tc>
        <w:tc>
          <w:tcPr>
            <w:tcW w:w="836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…</w:t>
            </w:r>
          </w:p>
        </w:tc>
        <w:tc>
          <w:tcPr>
            <w:tcW w:w="836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70k=0x11800</w:t>
            </w:r>
          </w:p>
        </w:tc>
        <w:tc>
          <w:tcPr>
            <w:tcW w:w="836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71k=0x11C00</w:t>
            </w:r>
          </w:p>
        </w:tc>
        <w:tc>
          <w:tcPr>
            <w:tcW w:w="836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72k=0x12000</w:t>
            </w:r>
          </w:p>
        </w:tc>
        <w:tc>
          <w:tcPr>
            <w:tcW w:w="836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  <w:t>73k=0x12400</w:t>
            </w:r>
          </w:p>
        </w:tc>
        <w:tc>
          <w:tcPr>
            <w:tcW w:w="8360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b/>
                <w:bCs/>
                <w:color w:val="000000"/>
                <w:lang w:eastAsia="zh-CN"/>
              </w:rPr>
            </w:pPr>
          </w:p>
        </w:tc>
      </w:tr>
      <w:tr w:rsidR="00096DBB" w:rsidRPr="00096DBB" w:rsidTr="00096DBB">
        <w:trPr>
          <w:trHeight w:val="300"/>
        </w:trPr>
        <w:tc>
          <w:tcPr>
            <w:tcW w:w="1000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7E4BC"/>
            <w:noWrap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  <w:t>1. lcd init code</w:t>
            </w:r>
            <w:r w:rsidRPr="00096DBB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信息存放在</w:t>
            </w:r>
            <w:r w:rsidRPr="00096DBB"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  <w:t>flash(0x0000~0x0F7F)</w:t>
            </w:r>
          </w:p>
        </w:tc>
      </w:tr>
      <w:tr w:rsidR="00096DBB" w:rsidRPr="00096DBB" w:rsidTr="00096DBB">
        <w:trPr>
          <w:trHeight w:val="300"/>
        </w:trPr>
        <w:tc>
          <w:tcPr>
            <w:tcW w:w="1000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7E4BC"/>
            <w:noWrap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  <w:t>2. FW</w:t>
            </w:r>
            <w:r w:rsidRPr="00096DBB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配置信息存放在</w:t>
            </w:r>
            <w:r w:rsidRPr="00096DBB"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  <w:t>flash(0x0F80~0x0x0FFF)</w:t>
            </w:r>
          </w:p>
        </w:tc>
      </w:tr>
      <w:tr w:rsidR="00096DBB" w:rsidRPr="00096DBB" w:rsidTr="00096DBB">
        <w:trPr>
          <w:trHeight w:val="300"/>
        </w:trPr>
        <w:tc>
          <w:tcPr>
            <w:tcW w:w="1000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7E4BC"/>
            <w:noWrap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  <w:t>3. App</w:t>
            </w:r>
            <w:r w:rsidRPr="00096DBB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验证信息存放在</w:t>
            </w:r>
            <w:r w:rsidRPr="00096DBB"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  <w:t>Flash(0x1100~0x111F)</w:t>
            </w:r>
          </w:p>
        </w:tc>
      </w:tr>
      <w:tr w:rsidR="00096DBB" w:rsidRPr="00096DBB" w:rsidTr="00096DBB">
        <w:trPr>
          <w:trHeight w:val="300"/>
        </w:trPr>
        <w:tc>
          <w:tcPr>
            <w:tcW w:w="1000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7E4BC"/>
            <w:noWrap/>
            <w:vAlign w:val="center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  <w:t>4. FW</w:t>
            </w:r>
            <w:r w:rsidRPr="00096DBB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配置信息备份存放在</w:t>
            </w:r>
            <w:r w:rsidRPr="00096DBB">
              <w:rPr>
                <w:rFonts w:ascii="Cambria" w:eastAsia="宋体" w:hAnsi="Cambria" w:cs="宋体"/>
                <w:color w:val="000000"/>
                <w:sz w:val="22"/>
                <w:szCs w:val="22"/>
                <w:lang w:eastAsia="zh-CN"/>
              </w:rPr>
              <w:t>Flash(0x1120~0x119F)</w:t>
            </w:r>
          </w:p>
        </w:tc>
      </w:tr>
    </w:tbl>
    <w:p w:rsidR="004530FD" w:rsidRPr="00136D52" w:rsidRDefault="004530FD" w:rsidP="004530FD">
      <w:pPr>
        <w:rPr>
          <w:rFonts w:eastAsia="PMingLiU"/>
        </w:rPr>
      </w:pPr>
    </w:p>
    <w:p w:rsidR="009242F2" w:rsidRDefault="00E81282" w:rsidP="00A75DB6">
      <w:pPr>
        <w:pStyle w:val="2"/>
        <w:numPr>
          <w:ilvl w:val="1"/>
          <w:numId w:val="20"/>
        </w:numPr>
        <w:rPr>
          <w:rFonts w:ascii="Calibri" w:eastAsia="SimSun" w:hAnsi="Calibri" w:cs="SimSun"/>
          <w:lang w:val="en-GB" w:eastAsia="zh-CN"/>
        </w:rPr>
      </w:pPr>
      <w:bookmarkStart w:id="18" w:name="_Toc471308492"/>
      <w:r w:rsidRPr="00E81282">
        <w:rPr>
          <w:rFonts w:ascii="Calibri" w:eastAsia="宋体" w:hAnsi="Calibri"/>
          <w:lang w:val="en-GB" w:eastAsia="zh-CN"/>
        </w:rPr>
        <w:t xml:space="preserve">FW </w:t>
      </w:r>
      <w:r w:rsidRPr="00E81282">
        <w:rPr>
          <w:rFonts w:ascii="Calibri" w:eastAsia="宋体" w:hAnsi="Calibri" w:cs="SimSun" w:hint="eastAsia"/>
          <w:lang w:val="en-GB" w:eastAsia="zh-CN"/>
        </w:rPr>
        <w:t>配置信息</w:t>
      </w:r>
      <w:r w:rsidRPr="00E81282">
        <w:rPr>
          <w:rFonts w:ascii="Calibri" w:eastAsia="宋体" w:hAnsi="Calibri" w:cs="SimSun"/>
          <w:lang w:val="en-GB" w:eastAsia="zh-CN"/>
        </w:rPr>
        <w:t>(</w:t>
      </w:r>
      <w:r w:rsidRPr="00E81282">
        <w:rPr>
          <w:rFonts w:ascii="Cambria" w:eastAsia="宋体" w:hAnsi="Cambria" w:cs="PMingLiU"/>
          <w:color w:val="000000"/>
          <w:lang w:eastAsia="zh-CN"/>
        </w:rPr>
        <w:t>Configuration</w:t>
      </w:r>
      <w:r w:rsidRPr="00E81282">
        <w:rPr>
          <w:rFonts w:ascii="Calibri" w:eastAsia="宋体" w:hAnsi="Calibri" w:cs="SimSun"/>
          <w:lang w:val="en-GB" w:eastAsia="zh-CN"/>
        </w:rPr>
        <w:t>)</w:t>
      </w:r>
      <w:bookmarkEnd w:id="18"/>
    </w:p>
    <w:tbl>
      <w:tblPr>
        <w:tblW w:w="10000" w:type="dxa"/>
        <w:tblInd w:w="98" w:type="dxa"/>
        <w:tblLook w:val="04A0"/>
      </w:tblPr>
      <w:tblGrid>
        <w:gridCol w:w="1640"/>
        <w:gridCol w:w="1080"/>
        <w:gridCol w:w="1080"/>
        <w:gridCol w:w="1240"/>
        <w:gridCol w:w="1220"/>
        <w:gridCol w:w="1580"/>
        <w:gridCol w:w="1080"/>
        <w:gridCol w:w="1080"/>
      </w:tblGrid>
      <w:tr w:rsidR="00096DBB" w:rsidRPr="00096DBB" w:rsidTr="00096DBB">
        <w:trPr>
          <w:trHeight w:val="285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0x01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0x02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0x03</w:t>
            </w:r>
          </w:p>
        </w:tc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0x04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0x05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0x06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0x07</w:t>
            </w:r>
          </w:p>
        </w:tc>
      </w:tr>
      <w:tr w:rsidR="00096DBB" w:rsidRPr="00096DBB" w:rsidTr="00096DBB">
        <w:trPr>
          <w:trHeight w:val="43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EF3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  <w:t>I2c  address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EF3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  <w:t>~  I2c addr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EF3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  <w:t>iovoltage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EF3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  <w:t xml:space="preserve">Negation of Iovoltage </w:t>
            </w:r>
          </w:p>
        </w:tc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EF3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  <w:t>Panel Vendor 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EF3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sz w:val="16"/>
                <w:szCs w:val="16"/>
                <w:lang w:eastAsia="zh-CN"/>
              </w:rPr>
              <w:t>Negation of Panel Vendor 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EF3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  <w:t>Spi clk Select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EF3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  <w:t>~Spi clk Select</w:t>
            </w: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0x09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0x0A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0x0B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0x0C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0x0D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0x0E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0x0F</w:t>
            </w:r>
          </w:p>
        </w:tc>
      </w:tr>
      <w:tr w:rsidR="00096DBB" w:rsidRPr="00096DBB" w:rsidTr="00096DBB">
        <w:trPr>
          <w:trHeight w:val="525"/>
        </w:trPr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EF3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  <w:t>System Clk</w:t>
            </w:r>
            <w:r w:rsidRPr="00096DBB"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  <w:br/>
              <w:t>Select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EF3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  <w:t>~System Clk     select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EF3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  <w:t>LCD XBUS Clk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EF3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  <w:t>~LCD XBUS Clk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  <w:t>SPI_IO_MODE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  <w:t>~SPI_IO_MODE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8D8D8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8D8D8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FF0000"/>
                <w:sz w:val="16"/>
                <w:szCs w:val="16"/>
                <w:lang w:eastAsia="zh-CN"/>
              </w:rPr>
              <w:t xml:space="preserve">　</w:t>
            </w: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0x10</w:t>
            </w:r>
          </w:p>
        </w:tc>
        <w:tc>
          <w:tcPr>
            <w:tcW w:w="72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…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ind w:firstLineChars="100" w:firstLine="200"/>
              <w:jc w:val="left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0x1f</w:t>
            </w: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0x20</w:t>
            </w:r>
          </w:p>
        </w:tc>
        <w:tc>
          <w:tcPr>
            <w:tcW w:w="72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…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ind w:firstLineChars="100" w:firstLine="200"/>
              <w:jc w:val="left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0x3f</w:t>
            </w:r>
          </w:p>
        </w:tc>
      </w:tr>
      <w:tr w:rsidR="00096DBB" w:rsidRPr="00096DBB" w:rsidTr="00096DBB">
        <w:trPr>
          <w:trHeight w:val="285"/>
        </w:trPr>
        <w:tc>
          <w:tcPr>
            <w:tcW w:w="1000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BEEF3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Project Code(ASCII)</w:t>
            </w:r>
          </w:p>
        </w:tc>
      </w:tr>
      <w:tr w:rsidR="00096DBB" w:rsidRPr="00096DBB" w:rsidTr="00096DBB">
        <w:trPr>
          <w:trHeight w:val="28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096DBB">
              <w:rPr>
                <w:rFonts w:ascii="宋体" w:eastAsia="宋体" w:hAnsi="宋体" w:cs="宋体"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096DBB">
              <w:rPr>
                <w:rFonts w:ascii="宋体" w:eastAsia="宋体" w:hAnsi="宋体" w:cs="宋体"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096DBB">
              <w:rPr>
                <w:rFonts w:ascii="宋体" w:eastAsia="宋体" w:hAnsi="宋体" w:cs="宋体"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096DBB">
              <w:rPr>
                <w:rFonts w:ascii="宋体" w:eastAsia="宋体" w:hAnsi="宋体" w:cs="宋体"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textAlignment w:val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096DBB">
              <w:rPr>
                <w:rFonts w:ascii="宋体" w:eastAsia="宋体" w:hAnsi="宋体" w:cs="宋体" w:hint="eastAsia"/>
                <w:color w:val="000000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0x4f</w:t>
            </w:r>
          </w:p>
        </w:tc>
      </w:tr>
      <w:tr w:rsidR="00096DBB" w:rsidRPr="00096DBB" w:rsidTr="00096DBB">
        <w:trPr>
          <w:trHeight w:val="285"/>
        </w:trPr>
        <w:tc>
          <w:tcPr>
            <w:tcW w:w="1000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BEEF3"/>
            <w:hideMark/>
          </w:tcPr>
          <w:p w:rsidR="00096DBB" w:rsidRPr="00096DBB" w:rsidRDefault="00096DBB" w:rsidP="00096DBB">
            <w:pPr>
              <w:widowControl/>
              <w:adjustRightInd/>
              <w:spacing w:before="0" w:after="0"/>
              <w:jc w:val="center"/>
              <w:textAlignment w:val="auto"/>
              <w:rPr>
                <w:rFonts w:ascii="Cambria" w:eastAsia="宋体" w:hAnsi="Cambria" w:cs="宋体"/>
                <w:color w:val="000000"/>
                <w:lang w:eastAsia="zh-CN"/>
              </w:rPr>
            </w:pPr>
            <w:r w:rsidRPr="00096DBB">
              <w:rPr>
                <w:rFonts w:ascii="Cambria" w:eastAsia="宋体" w:hAnsi="Cambria" w:cs="宋体"/>
                <w:color w:val="000000"/>
                <w:lang w:eastAsia="zh-CN"/>
              </w:rPr>
              <w:t>Customer code(ASCII)</w:t>
            </w:r>
          </w:p>
        </w:tc>
      </w:tr>
    </w:tbl>
    <w:p w:rsidR="00066F7C" w:rsidRDefault="00066F7C" w:rsidP="00066F7C">
      <w:pPr>
        <w:rPr>
          <w:rFonts w:eastAsia="PMingLiU"/>
          <w:lang w:val="en-GB"/>
        </w:rPr>
      </w:pPr>
    </w:p>
    <w:p w:rsidR="008F2EFA" w:rsidRDefault="008F2EFA" w:rsidP="00066F7C">
      <w:pPr>
        <w:rPr>
          <w:rFonts w:eastAsia="PMingLiU"/>
          <w:lang w:val="en-GB"/>
        </w:rPr>
      </w:pPr>
    </w:p>
    <w:p w:rsidR="008F2EFA" w:rsidRDefault="008F2EFA" w:rsidP="00066F7C">
      <w:pPr>
        <w:rPr>
          <w:rFonts w:eastAsia="PMingLiU"/>
          <w:lang w:val="en-GB"/>
        </w:rPr>
      </w:pPr>
    </w:p>
    <w:p w:rsidR="008F2EFA" w:rsidRPr="008F2EFA" w:rsidRDefault="008F2EFA" w:rsidP="00066F7C">
      <w:pPr>
        <w:rPr>
          <w:rFonts w:eastAsia="PMingLiU"/>
          <w:lang w:val="en-GB"/>
        </w:rPr>
      </w:pPr>
    </w:p>
    <w:p w:rsidR="002444CD" w:rsidRPr="0044441A" w:rsidRDefault="00E81282" w:rsidP="002444CD">
      <w:pPr>
        <w:pStyle w:val="1"/>
        <w:numPr>
          <w:ilvl w:val="0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19" w:name="_基本流程"/>
      <w:bookmarkStart w:id="20" w:name="_通讯协议"/>
      <w:bookmarkStart w:id="21" w:name="_Toc471308493"/>
      <w:bookmarkEnd w:id="19"/>
      <w:bookmarkEnd w:id="20"/>
      <w:r w:rsidRPr="00E81282">
        <w:rPr>
          <w:rFonts w:ascii="Calibri" w:eastAsia="宋体" w:hAnsi="Calibri" w:hint="eastAsia"/>
          <w:lang w:val="en-GB" w:eastAsia="zh-CN"/>
        </w:rPr>
        <w:t>通讯协议</w:t>
      </w:r>
      <w:bookmarkEnd w:id="21"/>
    </w:p>
    <w:p w:rsidR="002444CD" w:rsidRPr="0044441A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定义：</w:t>
      </w:r>
    </w:p>
    <w:p w:rsidR="002444CD" w:rsidRPr="0044441A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lastRenderedPageBreak/>
        <w:t>Slv_addr -------- I2C</w:t>
      </w:r>
      <w:r w:rsidRPr="00E81282">
        <w:rPr>
          <w:rFonts w:ascii="Calibri" w:eastAsia="宋体" w:hAnsi="Calibri" w:hint="eastAsia"/>
          <w:lang w:val="en-GB" w:eastAsia="zh-CN"/>
        </w:rPr>
        <w:t>的</w:t>
      </w:r>
      <w:r w:rsidRPr="00E81282">
        <w:rPr>
          <w:rFonts w:ascii="Calibri" w:eastAsia="宋体" w:hAnsi="Calibri"/>
          <w:lang w:val="en-GB" w:eastAsia="zh-CN"/>
        </w:rPr>
        <w:t>slave address</w:t>
      </w:r>
    </w:p>
    <w:p w:rsidR="002444CD" w:rsidRPr="0044441A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 xml:space="preserve">R            --------- </w:t>
      </w:r>
      <w:r w:rsidRPr="00E81282">
        <w:rPr>
          <w:rFonts w:ascii="Calibri" w:eastAsia="宋体" w:hAnsi="Calibri" w:hint="eastAsia"/>
          <w:lang w:val="en-GB" w:eastAsia="zh-CN"/>
        </w:rPr>
        <w:t>表示值</w:t>
      </w:r>
      <w:r w:rsidRPr="00E81282">
        <w:rPr>
          <w:rFonts w:ascii="Calibri" w:eastAsia="宋体" w:hAnsi="Calibri"/>
          <w:lang w:val="en-GB" w:eastAsia="zh-CN"/>
        </w:rPr>
        <w:t>1</w:t>
      </w:r>
      <w:r w:rsidRPr="00E81282">
        <w:rPr>
          <w:rFonts w:ascii="Calibri" w:eastAsia="宋体" w:hAnsi="Calibri" w:hint="eastAsia"/>
          <w:lang w:val="en-GB" w:eastAsia="zh-CN"/>
        </w:rPr>
        <w:t>，</w:t>
      </w:r>
      <w:r w:rsidRPr="00E81282">
        <w:rPr>
          <w:rFonts w:ascii="Calibri" w:eastAsia="宋体" w:hAnsi="Calibri"/>
          <w:lang w:val="en-GB" w:eastAsia="zh-CN"/>
        </w:rPr>
        <w:t xml:space="preserve">I2C </w:t>
      </w:r>
      <w:r w:rsidRPr="00E81282">
        <w:rPr>
          <w:rFonts w:ascii="Calibri" w:eastAsia="宋体" w:hAnsi="Calibri" w:hint="eastAsia"/>
          <w:lang w:val="en-GB" w:eastAsia="zh-CN"/>
        </w:rPr>
        <w:t>读</w:t>
      </w:r>
    </w:p>
    <w:p w:rsidR="002444CD" w:rsidRPr="0044441A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 xml:space="preserve">W           --------- </w:t>
      </w:r>
      <w:r w:rsidRPr="00E81282">
        <w:rPr>
          <w:rFonts w:ascii="Calibri" w:eastAsia="宋体" w:hAnsi="Calibri" w:hint="eastAsia"/>
          <w:lang w:val="en-GB" w:eastAsia="zh-CN"/>
        </w:rPr>
        <w:t>表示值</w:t>
      </w:r>
      <w:r w:rsidRPr="00E81282">
        <w:rPr>
          <w:rFonts w:ascii="Calibri" w:eastAsia="宋体" w:hAnsi="Calibri"/>
          <w:lang w:val="en-GB" w:eastAsia="zh-CN"/>
        </w:rPr>
        <w:t>0</w:t>
      </w:r>
      <w:r w:rsidRPr="00E81282">
        <w:rPr>
          <w:rFonts w:ascii="Calibri" w:eastAsia="宋体" w:hAnsi="Calibri" w:hint="eastAsia"/>
          <w:lang w:val="en-GB" w:eastAsia="zh-CN"/>
        </w:rPr>
        <w:t>，</w:t>
      </w:r>
      <w:r w:rsidRPr="00E81282">
        <w:rPr>
          <w:rFonts w:ascii="Calibri" w:eastAsia="宋体" w:hAnsi="Calibri"/>
          <w:lang w:val="en-GB" w:eastAsia="zh-CN"/>
        </w:rPr>
        <w:t xml:space="preserve"> I2C </w:t>
      </w:r>
      <w:r w:rsidRPr="00E81282">
        <w:rPr>
          <w:rFonts w:ascii="Calibri" w:eastAsia="宋体" w:hAnsi="Calibri" w:hint="eastAsia"/>
          <w:lang w:val="en-GB" w:eastAsia="zh-CN"/>
        </w:rPr>
        <w:t>写</w:t>
      </w:r>
    </w:p>
    <w:p w:rsidR="002444CD" w:rsidRPr="0044441A" w:rsidRDefault="001F523A" w:rsidP="002444CD">
      <w:pPr>
        <w:pStyle w:val="2"/>
        <w:numPr>
          <w:ilvl w:val="1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22" w:name="_Toc471308494"/>
      <w:r>
        <w:rPr>
          <w:rFonts w:ascii="Calibri" w:eastAsia="宋体" w:hAnsi="Calibri" w:hint="eastAsia"/>
          <w:lang w:val="en-GB" w:eastAsia="zh-CN"/>
        </w:rPr>
        <w:t>I2C</w:t>
      </w:r>
      <w:r w:rsidR="00E81282" w:rsidRPr="00E81282">
        <w:rPr>
          <w:rFonts w:ascii="Calibri" w:eastAsia="宋体" w:hAnsi="Calibri" w:hint="eastAsia"/>
          <w:lang w:val="en-GB" w:eastAsia="zh-CN"/>
        </w:rPr>
        <w:t>通讯的基本步骤</w:t>
      </w:r>
      <w:bookmarkEnd w:id="22"/>
    </w:p>
    <w:p w:rsidR="002444CD" w:rsidRPr="0044441A" w:rsidRDefault="00E81282" w:rsidP="002444CD">
      <w:pPr>
        <w:pStyle w:val="3"/>
        <w:numPr>
          <w:ilvl w:val="2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23" w:name="_Toc471308495"/>
      <w:r w:rsidRPr="00E81282">
        <w:rPr>
          <w:rFonts w:ascii="Calibri" w:eastAsia="宋体" w:hAnsi="Calibri" w:hint="eastAsia"/>
          <w:lang w:val="en-GB" w:eastAsia="zh-CN"/>
        </w:rPr>
        <w:t>读</w:t>
      </w:r>
      <w:r w:rsidRPr="00E81282">
        <w:rPr>
          <w:rFonts w:ascii="Calibri" w:eastAsia="宋体" w:hAnsi="Calibri"/>
          <w:lang w:val="en-GB" w:eastAsia="zh-CN"/>
        </w:rPr>
        <w:t>ID</w:t>
      </w:r>
      <w:bookmarkEnd w:id="23"/>
    </w:p>
    <w:p w:rsidR="002444CD" w:rsidRDefault="00E81282" w:rsidP="002444CD">
      <w:pPr>
        <w:tabs>
          <w:tab w:val="left" w:pos="7200"/>
        </w:tabs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>FW</w:t>
      </w:r>
      <w:r w:rsidRPr="00E81282">
        <w:rPr>
          <w:rFonts w:ascii="Calibri" w:eastAsia="宋体" w:hAnsi="Calibri" w:hint="eastAsia"/>
          <w:lang w:val="en-GB" w:eastAsia="zh-CN"/>
        </w:rPr>
        <w:t>进行</w:t>
      </w:r>
      <w:r w:rsidRPr="00E81282">
        <w:rPr>
          <w:rFonts w:ascii="Calibri" w:eastAsia="宋体" w:hAnsi="Calibri"/>
          <w:lang w:val="en-GB" w:eastAsia="zh-CN"/>
        </w:rPr>
        <w:t>Upgrade</w:t>
      </w:r>
      <w:r w:rsidRPr="00E81282">
        <w:rPr>
          <w:rFonts w:ascii="Calibri" w:eastAsia="宋体" w:hAnsi="Calibri" w:hint="eastAsia"/>
          <w:lang w:val="en-GB" w:eastAsia="zh-CN"/>
        </w:rPr>
        <w:t>时先读</w:t>
      </w:r>
      <w:r w:rsidRPr="00E81282">
        <w:rPr>
          <w:rFonts w:ascii="Calibri" w:eastAsia="宋体" w:hAnsi="Calibri"/>
          <w:lang w:val="en-GB" w:eastAsia="zh-CN"/>
        </w:rPr>
        <w:t>ID</w:t>
      </w:r>
      <w:r w:rsidRPr="00E81282">
        <w:rPr>
          <w:rFonts w:ascii="Calibri" w:eastAsia="宋体" w:hAnsi="Calibri" w:hint="eastAsia"/>
          <w:lang w:val="en-GB" w:eastAsia="zh-CN"/>
        </w:rPr>
        <w:t>，否则不能进行其他操作。</w:t>
      </w:r>
    </w:p>
    <w:p w:rsidR="00A478DE" w:rsidRDefault="00A478DE" w:rsidP="002444CD">
      <w:pPr>
        <w:tabs>
          <w:tab w:val="left" w:pos="7200"/>
        </w:tabs>
        <w:rPr>
          <w:rFonts w:ascii="Calibri" w:hAnsi="Calibri"/>
          <w:lang w:val="en-GB" w:eastAsia="zh-CN"/>
        </w:rPr>
      </w:pPr>
    </w:p>
    <w:p w:rsidR="00A478DE" w:rsidRPr="0044441A" w:rsidRDefault="00E81282" w:rsidP="002444CD">
      <w:pPr>
        <w:tabs>
          <w:tab w:val="left" w:pos="7200"/>
        </w:tabs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>I2C</w:t>
      </w:r>
      <w:r w:rsidRPr="00E81282">
        <w:rPr>
          <w:rFonts w:ascii="Calibri" w:eastAsia="宋体" w:hAnsi="Calibri" w:hint="eastAsia"/>
          <w:lang w:val="en-GB" w:eastAsia="zh-CN"/>
        </w:rPr>
        <w:t>命令格式如下：</w:t>
      </w:r>
    </w:p>
    <w:p w:rsidR="002444CD" w:rsidRPr="0044441A" w:rsidRDefault="00E81282" w:rsidP="002444CD">
      <w:pPr>
        <w:tabs>
          <w:tab w:val="left" w:pos="7200"/>
        </w:tabs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第一步：发送命令字</w:t>
      </w:r>
      <w:r w:rsidRPr="002C3081">
        <w:rPr>
          <w:rFonts w:ascii="Calibri" w:eastAsia="PMingLiU" w:hAnsi="Calibri"/>
          <w:lang w:val="en-GB" w:eastAsia="zh-CN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8"/>
        <w:gridCol w:w="1448"/>
        <w:gridCol w:w="1448"/>
        <w:gridCol w:w="1448"/>
        <w:gridCol w:w="1448"/>
        <w:gridCol w:w="1449"/>
        <w:gridCol w:w="1449"/>
      </w:tblGrid>
      <w:tr w:rsidR="002444CD" w:rsidRPr="0044441A" w:rsidTr="002444CD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Slv_addr + W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0x90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0x00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0x00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0x00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</w:tbl>
    <w:p w:rsidR="002444CD" w:rsidRDefault="00E81282" w:rsidP="002444CD">
      <w:pPr>
        <w:tabs>
          <w:tab w:val="left" w:pos="7815"/>
        </w:tabs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第二步：读</w:t>
      </w:r>
      <w:r w:rsidRPr="00E81282">
        <w:rPr>
          <w:rFonts w:ascii="Calibri" w:eastAsia="宋体" w:hAnsi="Calibri"/>
          <w:lang w:val="en-GB" w:eastAsia="zh-CN"/>
        </w:rPr>
        <w:t>ID</w:t>
      </w:r>
      <w:r w:rsidRPr="00E81282">
        <w:rPr>
          <w:rFonts w:ascii="Calibri" w:eastAsia="宋体" w:hAnsi="Calibri" w:hint="eastAsia"/>
          <w:lang w:val="en-GB" w:eastAsia="zh-CN"/>
        </w:rPr>
        <w:t>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24"/>
        <w:gridCol w:w="1605"/>
        <w:gridCol w:w="1426"/>
        <w:gridCol w:w="1426"/>
        <w:gridCol w:w="1425"/>
      </w:tblGrid>
      <w:tr w:rsidR="00527FAC" w:rsidRPr="0044441A" w:rsidTr="00635FDA"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FAC" w:rsidRPr="0044441A" w:rsidRDefault="00E81282" w:rsidP="00635FDA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FAC" w:rsidRPr="0044441A" w:rsidRDefault="00E81282" w:rsidP="00635FDA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Slv_addr + R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FAC" w:rsidRPr="00E040AE" w:rsidRDefault="00E81282" w:rsidP="00E040AE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0x8</w:t>
            </w:r>
            <w:r>
              <w:rPr>
                <w:rFonts w:ascii="Calibri" w:hAnsi="Calibri"/>
                <w:lang w:val="en-GB" w:eastAsia="zh-CN"/>
              </w:rPr>
              <w:t>8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FAC" w:rsidRPr="0044441A" w:rsidRDefault="00E81282" w:rsidP="00E040AE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</w:t>
            </w:r>
            <w:r>
              <w:rPr>
                <w:rFonts w:ascii="Calibri" w:hAnsi="Calibri"/>
                <w:lang w:val="en-GB" w:eastAsia="zh-CN"/>
              </w:rPr>
              <w:t>3</w:t>
            </w:r>
            <w:r w:rsidRPr="00E81282">
              <w:rPr>
                <w:rFonts w:ascii="Calibri" w:eastAsia="宋体" w:hAnsi="Calibri"/>
                <w:lang w:val="en-GB" w:eastAsia="zh-CN"/>
              </w:rPr>
              <w:t>6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FAC" w:rsidRPr="0044441A" w:rsidRDefault="00E81282" w:rsidP="00635FDA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  <w:tr w:rsidR="00527FAC" w:rsidRPr="0044441A" w:rsidTr="00635FDA"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FAC" w:rsidRPr="0044441A" w:rsidRDefault="00527FAC" w:rsidP="00635FDA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FAC" w:rsidRPr="0044441A" w:rsidRDefault="00527FAC" w:rsidP="00635FDA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FAC" w:rsidRDefault="00527FAC" w:rsidP="00635FDA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FAC" w:rsidRPr="0044441A" w:rsidRDefault="00527FAC" w:rsidP="00635FDA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FAC" w:rsidRPr="0044441A" w:rsidRDefault="00527FAC" w:rsidP="00635FDA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</w:p>
        </w:tc>
      </w:tr>
    </w:tbl>
    <w:p w:rsidR="00A478DE" w:rsidRDefault="00E81282" w:rsidP="002444CD">
      <w:pPr>
        <w:tabs>
          <w:tab w:val="left" w:pos="7815"/>
        </w:tabs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由到读</w:t>
      </w:r>
      <w:r w:rsidRPr="00E81282">
        <w:rPr>
          <w:rFonts w:ascii="Calibri" w:eastAsia="宋体" w:hAnsi="Calibri"/>
          <w:lang w:val="en-GB" w:eastAsia="zh-CN"/>
        </w:rPr>
        <w:t>ID</w:t>
      </w:r>
      <w:r w:rsidRPr="00E81282">
        <w:rPr>
          <w:rFonts w:ascii="Calibri" w:eastAsia="宋体" w:hAnsi="Calibri" w:hint="eastAsia"/>
          <w:lang w:val="en-GB" w:eastAsia="zh-CN"/>
        </w:rPr>
        <w:t>号后，</w:t>
      </w:r>
      <w:r w:rsidRPr="00E81282">
        <w:rPr>
          <w:rFonts w:eastAsia="宋体" w:hint="eastAsia"/>
          <w:lang w:eastAsia="zh-CN"/>
        </w:rPr>
        <w:t>后清除数据接收的</w:t>
      </w:r>
      <w:r w:rsidRPr="00E81282">
        <w:rPr>
          <w:rFonts w:eastAsia="宋体"/>
          <w:color w:val="FF0000"/>
          <w:lang w:eastAsia="zh-CN"/>
        </w:rPr>
        <w:t>ecc</w:t>
      </w:r>
      <w:r w:rsidRPr="00E81282">
        <w:rPr>
          <w:rFonts w:eastAsia="宋体" w:hint="eastAsia"/>
          <w:color w:val="FF0000"/>
          <w:lang w:eastAsia="zh-CN"/>
        </w:rPr>
        <w:t>值</w:t>
      </w:r>
    </w:p>
    <w:p w:rsidR="00F22868" w:rsidRDefault="00E81282" w:rsidP="00DC621D">
      <w:pPr>
        <w:tabs>
          <w:tab w:val="left" w:pos="7815"/>
        </w:tabs>
        <w:rPr>
          <w:color w:val="FF0000"/>
          <w:lang w:eastAsia="zh-CN"/>
        </w:rPr>
      </w:pPr>
      <w:r w:rsidRPr="00E81282">
        <w:rPr>
          <w:rFonts w:eastAsia="宋体"/>
          <w:color w:val="FF0000"/>
          <w:lang w:eastAsia="zh-CN"/>
        </w:rPr>
        <w:t>W</w:t>
      </w:r>
      <w:r w:rsidRPr="00E81282">
        <w:rPr>
          <w:rFonts w:eastAsia="宋体" w:hint="eastAsia"/>
          <w:color w:val="FF0000"/>
          <w:lang w:eastAsia="zh-CN"/>
        </w:rPr>
        <w:t>：</w:t>
      </w:r>
      <w:r w:rsidRPr="00E81282">
        <w:rPr>
          <w:rFonts w:eastAsia="宋体"/>
          <w:color w:val="FF0000"/>
          <w:lang w:eastAsia="zh-CN"/>
        </w:rPr>
        <w:t xml:space="preserve"> 90 00 00 00</w:t>
      </w:r>
    </w:p>
    <w:p w:rsidR="00D753DA" w:rsidRPr="0044441A" w:rsidRDefault="00E81282" w:rsidP="00DC621D">
      <w:pPr>
        <w:tabs>
          <w:tab w:val="left" w:pos="7815"/>
        </w:tabs>
        <w:rPr>
          <w:rFonts w:ascii="Calibri" w:hAnsi="Calibri"/>
          <w:lang w:val="en-GB" w:eastAsia="zh-CN"/>
        </w:rPr>
      </w:pPr>
      <w:r w:rsidRPr="00E81282">
        <w:rPr>
          <w:rFonts w:eastAsia="宋体"/>
          <w:color w:val="FF0000"/>
          <w:lang w:eastAsia="zh-CN"/>
        </w:rPr>
        <w:t>R</w:t>
      </w:r>
      <w:r w:rsidRPr="00E81282">
        <w:rPr>
          <w:rFonts w:eastAsia="宋体" w:hint="eastAsia"/>
          <w:color w:val="FF0000"/>
          <w:lang w:eastAsia="zh-CN"/>
        </w:rPr>
        <w:t>：</w:t>
      </w:r>
      <w:r w:rsidRPr="00E81282">
        <w:rPr>
          <w:rFonts w:eastAsia="宋体"/>
          <w:color w:val="FF0000"/>
          <w:lang w:eastAsia="zh-CN"/>
        </w:rPr>
        <w:t xml:space="preserve"> 02  (Boot</w:t>
      </w:r>
      <w:r w:rsidRPr="00E81282">
        <w:rPr>
          <w:rFonts w:eastAsia="宋体" w:hint="eastAsia"/>
          <w:color w:val="FF0000"/>
          <w:lang w:eastAsia="zh-CN"/>
        </w:rPr>
        <w:t>返回</w:t>
      </w:r>
      <w:r w:rsidRPr="00E81282">
        <w:rPr>
          <w:rFonts w:eastAsia="宋体"/>
          <w:color w:val="FF0000"/>
          <w:lang w:eastAsia="zh-CN"/>
        </w:rPr>
        <w:t xml:space="preserve">  0x8</w:t>
      </w:r>
      <w:r>
        <w:rPr>
          <w:color w:val="FF0000"/>
          <w:lang w:eastAsia="zh-CN"/>
        </w:rPr>
        <w:t>8</w:t>
      </w:r>
      <w:r w:rsidRPr="00E81282">
        <w:rPr>
          <w:rFonts w:eastAsia="宋体"/>
          <w:color w:val="FF0000"/>
          <w:lang w:eastAsia="zh-CN"/>
        </w:rPr>
        <w:t xml:space="preserve"> 0x</w:t>
      </w:r>
      <w:r>
        <w:rPr>
          <w:color w:val="FF0000"/>
          <w:lang w:eastAsia="zh-CN"/>
        </w:rPr>
        <w:t>3</w:t>
      </w:r>
      <w:r w:rsidRPr="00E81282">
        <w:rPr>
          <w:rFonts w:eastAsia="宋体"/>
          <w:color w:val="FF0000"/>
          <w:lang w:eastAsia="zh-CN"/>
        </w:rPr>
        <w:t>6)</w:t>
      </w:r>
    </w:p>
    <w:p w:rsidR="00172C67" w:rsidRPr="001F4146" w:rsidRDefault="00E81282" w:rsidP="00172C67">
      <w:pPr>
        <w:pStyle w:val="3"/>
        <w:numPr>
          <w:ilvl w:val="2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24" w:name="_Toc471308496"/>
      <w:r w:rsidRPr="00E81282">
        <w:rPr>
          <w:rFonts w:ascii="Calibri" w:eastAsia="宋体" w:hAnsi="Calibri" w:hint="eastAsia"/>
          <w:lang w:val="en-GB" w:eastAsia="zh-CN"/>
        </w:rPr>
        <w:t>解</w:t>
      </w:r>
      <w:r w:rsidRPr="00E81282">
        <w:rPr>
          <w:rFonts w:ascii="SimSun" w:eastAsia="宋体" w:hAnsi="SimSun" w:cs="SimSun" w:hint="eastAsia"/>
          <w:lang w:eastAsia="zh-CN"/>
        </w:rPr>
        <w:t>锁停止搬运</w:t>
      </w:r>
      <w:bookmarkEnd w:id="24"/>
    </w:p>
    <w:p w:rsidR="00172C67" w:rsidRPr="00785D94" w:rsidRDefault="00E81282" w:rsidP="00172C67">
      <w:pPr>
        <w:rPr>
          <w:rFonts w:ascii="Calibri" w:hAnsi="Calibri"/>
          <w:lang w:eastAsia="zh-CN"/>
        </w:rPr>
      </w:pPr>
      <w:r w:rsidRPr="00E81282">
        <w:rPr>
          <w:rFonts w:ascii="Calibri" w:eastAsia="宋体" w:hAnsi="Calibri" w:hint="eastAsia"/>
          <w:lang w:eastAsia="zh-CN"/>
        </w:rPr>
        <w:t>发送</w:t>
      </w:r>
      <w:r w:rsidRPr="00E81282">
        <w:rPr>
          <w:rFonts w:ascii="Calibri" w:eastAsia="宋体" w:hAnsi="Calibri"/>
          <w:lang w:eastAsia="zh-CN"/>
        </w:rPr>
        <w:t>55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24"/>
        <w:gridCol w:w="1605"/>
        <w:gridCol w:w="1048"/>
        <w:gridCol w:w="811"/>
      </w:tblGrid>
      <w:tr w:rsidR="00412A0E" w:rsidTr="0065286B"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A0E" w:rsidRDefault="00E81282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A0E" w:rsidRDefault="00E81282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Slv_addr + W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A0E" w:rsidRDefault="00E81282" w:rsidP="002B7302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0x55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A0E" w:rsidRDefault="00E81282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</w:tbl>
    <w:p w:rsidR="0027180E" w:rsidRPr="0027180E" w:rsidRDefault="00E81282" w:rsidP="0027180E">
      <w:pPr>
        <w:rPr>
          <w:lang w:eastAsia="zh-CN"/>
        </w:rPr>
      </w:pPr>
      <w:bookmarkStart w:id="25" w:name="_Toc279150126"/>
      <w:r w:rsidRPr="00E81282">
        <w:rPr>
          <w:rFonts w:eastAsia="宋体" w:hint="eastAsia"/>
          <w:lang w:eastAsia="zh-CN"/>
        </w:rPr>
        <w:t>收到</w:t>
      </w:r>
      <w:r w:rsidRPr="00E81282">
        <w:rPr>
          <w:rFonts w:eastAsia="宋体"/>
          <w:lang w:eastAsia="zh-CN"/>
        </w:rPr>
        <w:t>55 ,</w:t>
      </w:r>
      <w:r w:rsidRPr="00E81282">
        <w:rPr>
          <w:rFonts w:eastAsia="宋体" w:hint="eastAsia"/>
          <w:lang w:eastAsia="zh-CN"/>
        </w:rPr>
        <w:t>后清除数据接收的</w:t>
      </w:r>
      <w:r w:rsidRPr="00E81282">
        <w:rPr>
          <w:rFonts w:eastAsia="宋体"/>
          <w:lang w:eastAsia="zh-CN"/>
        </w:rPr>
        <w:t>ecc</w:t>
      </w:r>
      <w:r w:rsidRPr="00E81282">
        <w:rPr>
          <w:rFonts w:eastAsia="宋体" w:hint="eastAsia"/>
          <w:lang w:eastAsia="zh-CN"/>
        </w:rPr>
        <w:t>值</w:t>
      </w:r>
    </w:p>
    <w:p w:rsidR="00C63D8D" w:rsidRDefault="00E81282" w:rsidP="00C63D8D">
      <w:pPr>
        <w:tabs>
          <w:tab w:val="left" w:pos="7815"/>
        </w:tabs>
        <w:rPr>
          <w:color w:val="FF0000"/>
          <w:lang w:eastAsia="zh-CN"/>
        </w:rPr>
      </w:pPr>
      <w:r w:rsidRPr="00E81282">
        <w:rPr>
          <w:rFonts w:eastAsia="宋体"/>
          <w:color w:val="FF0000"/>
          <w:lang w:eastAsia="zh-CN"/>
        </w:rPr>
        <w:t>W</w:t>
      </w:r>
      <w:r w:rsidRPr="00E81282">
        <w:rPr>
          <w:rFonts w:eastAsia="宋体" w:hint="eastAsia"/>
          <w:color w:val="FF0000"/>
          <w:lang w:eastAsia="zh-CN"/>
        </w:rPr>
        <w:t>：</w:t>
      </w:r>
      <w:r w:rsidRPr="00E81282">
        <w:rPr>
          <w:rFonts w:eastAsia="宋体"/>
          <w:color w:val="FF0000"/>
          <w:lang w:eastAsia="zh-CN"/>
        </w:rPr>
        <w:t xml:space="preserve"> 55</w:t>
      </w:r>
    </w:p>
    <w:p w:rsidR="00172C67" w:rsidRDefault="00E81282" w:rsidP="00A75DB6">
      <w:pPr>
        <w:pStyle w:val="3"/>
        <w:numPr>
          <w:ilvl w:val="2"/>
          <w:numId w:val="20"/>
        </w:numPr>
        <w:rPr>
          <w:lang w:val="en-GB" w:eastAsia="zh-CN"/>
        </w:rPr>
      </w:pPr>
      <w:bookmarkStart w:id="26" w:name="_Toc471308497"/>
      <w:bookmarkEnd w:id="25"/>
      <w:r w:rsidRPr="00E81282">
        <w:rPr>
          <w:rFonts w:ascii="SimSun" w:eastAsia="宋体" w:hAnsi="SimSun" w:cs="SimSun" w:hint="eastAsia"/>
          <w:lang w:val="en-GB" w:eastAsia="zh-CN"/>
        </w:rPr>
        <w:t>发送数据报</w:t>
      </w:r>
      <w:bookmarkEnd w:id="26"/>
    </w:p>
    <w:p w:rsidR="00524526" w:rsidRPr="00172C67" w:rsidRDefault="00E81282" w:rsidP="00172C67">
      <w:pPr>
        <w:rPr>
          <w:lang w:val="en-GB" w:eastAsia="zh-CN"/>
        </w:rPr>
      </w:pPr>
      <w:r w:rsidRPr="00E81282">
        <w:rPr>
          <w:rFonts w:eastAsia="宋体"/>
          <w:lang w:val="en-GB" w:eastAsia="zh-CN"/>
        </w:rPr>
        <w:t>0xAE:  pram</w:t>
      </w:r>
      <w:r w:rsidRPr="00E81282">
        <w:rPr>
          <w:rFonts w:eastAsia="宋体" w:hint="eastAsia"/>
          <w:lang w:val="en-GB" w:eastAsia="zh-CN"/>
        </w:rPr>
        <w:t>操作</w:t>
      </w:r>
    </w:p>
    <w:tbl>
      <w:tblPr>
        <w:tblW w:w="10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4"/>
        <w:gridCol w:w="1603"/>
        <w:gridCol w:w="1233"/>
        <w:gridCol w:w="851"/>
        <w:gridCol w:w="850"/>
        <w:gridCol w:w="751"/>
        <w:gridCol w:w="772"/>
        <w:gridCol w:w="786"/>
        <w:gridCol w:w="871"/>
        <w:gridCol w:w="408"/>
        <w:gridCol w:w="1136"/>
        <w:gridCol w:w="707"/>
      </w:tblGrid>
      <w:tr w:rsidR="002444CD" w:rsidRPr="0044441A" w:rsidTr="0095598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Slv_addr + W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0xAE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Add_H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Add_M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Add_L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Len_H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Len_L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Data1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...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Data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</w:tbl>
    <w:p w:rsidR="002444CD" w:rsidRDefault="002444CD" w:rsidP="002444CD">
      <w:pPr>
        <w:rPr>
          <w:rFonts w:ascii="Calibri" w:hAnsi="Calibri"/>
          <w:lang w:val="en-GB" w:eastAsia="zh-CN"/>
        </w:rPr>
      </w:pPr>
    </w:p>
    <w:p w:rsidR="001846C7" w:rsidRPr="00700B91" w:rsidRDefault="00E81282" w:rsidP="001846C7">
      <w:pPr>
        <w:tabs>
          <w:tab w:val="left" w:pos="7815"/>
        </w:tabs>
        <w:rPr>
          <w:color w:val="FF0000"/>
          <w:lang w:eastAsia="zh-CN"/>
        </w:rPr>
      </w:pPr>
      <w:r w:rsidRPr="00E81282">
        <w:rPr>
          <w:rFonts w:eastAsia="宋体"/>
          <w:color w:val="FF0000"/>
          <w:lang w:eastAsia="zh-CN"/>
        </w:rPr>
        <w:t xml:space="preserve">W:  AE AH AM AL LH LL D1 … Dn (xx </w:t>
      </w:r>
      <w:r w:rsidRPr="00E81282">
        <w:rPr>
          <w:rFonts w:eastAsia="宋体" w:hint="eastAsia"/>
          <w:color w:val="FF0000"/>
          <w:lang w:eastAsia="zh-CN"/>
        </w:rPr>
        <w:t>表示总长度，应该是</w:t>
      </w:r>
      <w:r w:rsidRPr="00E81282">
        <w:rPr>
          <w:rFonts w:eastAsia="宋体"/>
          <w:color w:val="FF0000"/>
          <w:lang w:eastAsia="zh-CN"/>
        </w:rPr>
        <w:t>n+6)</w:t>
      </w:r>
    </w:p>
    <w:p w:rsidR="002444CD" w:rsidRPr="0044441A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在这一步，</w:t>
      </w:r>
      <w:r w:rsidRPr="00E81282">
        <w:rPr>
          <w:rFonts w:ascii="Calibri" w:eastAsia="宋体" w:hAnsi="Calibri"/>
          <w:lang w:val="en-GB" w:eastAsia="zh-CN"/>
        </w:rPr>
        <w:t>Host</w:t>
      </w:r>
      <w:r w:rsidRPr="00E81282">
        <w:rPr>
          <w:rFonts w:ascii="Calibri" w:eastAsia="宋体" w:hAnsi="Calibri" w:hint="eastAsia"/>
          <w:lang w:val="en-GB" w:eastAsia="zh-CN"/>
        </w:rPr>
        <w:t>可以根据档的大小，可以拆分成</w:t>
      </w:r>
      <w:r w:rsidRPr="00E81282">
        <w:rPr>
          <w:rFonts w:ascii="Calibri" w:eastAsia="宋体" w:hAnsi="Calibri"/>
          <w:lang w:val="en-GB" w:eastAsia="zh-CN"/>
        </w:rPr>
        <w:t>N</w:t>
      </w:r>
      <w:r w:rsidRPr="00E81282">
        <w:rPr>
          <w:rFonts w:ascii="Calibri" w:eastAsia="宋体" w:hAnsi="Calibri" w:hint="eastAsia"/>
          <w:lang w:val="en-GB" w:eastAsia="zh-CN"/>
        </w:rPr>
        <w:t>个这样的数据报，数据报长度不能超过</w:t>
      </w:r>
      <w:r w:rsidRPr="00E81282">
        <w:rPr>
          <w:rFonts w:ascii="Calibri" w:eastAsia="宋体" w:hAnsi="Calibri"/>
          <w:lang w:val="en-GB" w:eastAsia="zh-CN"/>
        </w:rPr>
        <w:t xml:space="preserve">240 </w:t>
      </w:r>
      <w:r w:rsidRPr="00E81282">
        <w:rPr>
          <w:rFonts w:ascii="Calibri" w:eastAsia="宋体" w:hAnsi="Calibri" w:hint="eastAsia"/>
          <w:lang w:val="en-GB" w:eastAsia="zh-CN"/>
        </w:rPr>
        <w:t>，</w:t>
      </w:r>
      <w:r w:rsidRPr="002C3081">
        <w:rPr>
          <w:rFonts w:ascii="Calibri" w:eastAsia="PMingLiU" w:hAnsi="Calibri"/>
          <w:lang w:val="en-GB" w:eastAsia="zh-CN"/>
        </w:rPr>
        <w:tab/>
      </w:r>
      <w:r w:rsidRPr="002C3081">
        <w:rPr>
          <w:rFonts w:ascii="Calibri" w:eastAsia="PMingLiU" w:hAnsi="Calibri"/>
          <w:lang w:val="en-GB" w:eastAsia="zh-CN"/>
        </w:rPr>
        <w:tab/>
      </w:r>
      <w:r w:rsidRPr="002C3081">
        <w:rPr>
          <w:rFonts w:ascii="Calibri" w:eastAsia="PMingLiU" w:hAnsi="Calibri"/>
          <w:lang w:val="en-GB" w:eastAsia="zh-CN"/>
        </w:rPr>
        <w:tab/>
      </w:r>
      <w:r w:rsidRPr="002C3081">
        <w:rPr>
          <w:rFonts w:ascii="Calibri" w:eastAsia="PMingLiU" w:hAnsi="Calibri"/>
          <w:lang w:val="en-GB" w:eastAsia="zh-CN"/>
        </w:rPr>
        <w:tab/>
      </w:r>
      <w:r w:rsidRPr="002C3081">
        <w:rPr>
          <w:rFonts w:ascii="Calibri" w:eastAsia="PMingLiU" w:hAnsi="Calibri"/>
          <w:lang w:val="en-GB" w:eastAsia="zh-CN"/>
        </w:rPr>
        <w:tab/>
      </w:r>
      <w:r w:rsidRPr="002C3081">
        <w:rPr>
          <w:rFonts w:ascii="Calibri" w:eastAsia="PMingLiU" w:hAnsi="Calibri"/>
          <w:lang w:val="en-GB" w:eastAsia="zh-CN"/>
        </w:rPr>
        <w:tab/>
      </w:r>
      <w:r w:rsidRPr="002C3081">
        <w:rPr>
          <w:rFonts w:ascii="Calibri" w:eastAsia="PMingLiU" w:hAnsi="Calibri"/>
          <w:lang w:val="en-GB" w:eastAsia="zh-CN"/>
        </w:rPr>
        <w:tab/>
      </w:r>
      <w:r w:rsidRPr="002C3081">
        <w:rPr>
          <w:rFonts w:ascii="Calibri" w:eastAsia="PMingLiU" w:hAnsi="Calibri"/>
          <w:lang w:val="en-GB" w:eastAsia="zh-CN"/>
        </w:rPr>
        <w:tab/>
      </w:r>
      <w:r w:rsidRPr="002C3081">
        <w:rPr>
          <w:rFonts w:ascii="Calibri" w:eastAsia="PMingLiU" w:hAnsi="Calibri"/>
          <w:lang w:val="en-GB" w:eastAsia="zh-CN"/>
        </w:rPr>
        <w:tab/>
      </w:r>
      <w:r w:rsidRPr="00E81282">
        <w:rPr>
          <w:rFonts w:ascii="Calibri" w:eastAsia="宋体" w:hAnsi="Calibri"/>
          <w:lang w:val="en-GB" w:eastAsia="zh-CN"/>
        </w:rPr>
        <w:t>Table1</w:t>
      </w:r>
      <w:r w:rsidRPr="00E81282">
        <w:rPr>
          <w:rFonts w:ascii="Calibri" w:eastAsia="宋体" w:hAnsi="Calibri" w:hint="eastAsia"/>
          <w:lang w:val="en-GB" w:eastAsia="zh-CN"/>
        </w:rPr>
        <w:t>写操作各字段描述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88"/>
        <w:gridCol w:w="4200"/>
        <w:gridCol w:w="1940"/>
        <w:gridCol w:w="1121"/>
        <w:gridCol w:w="1089"/>
      </w:tblGrid>
      <w:tr w:rsidR="002444CD" w:rsidRPr="0044441A" w:rsidTr="002444CD">
        <w:trPr>
          <w:trHeight w:val="304"/>
        </w:trPr>
        <w:tc>
          <w:tcPr>
            <w:tcW w:w="178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2444CD" w:rsidRPr="0044441A" w:rsidRDefault="00E81282">
            <w:pPr>
              <w:spacing w:before="0" w:after="0"/>
              <w:ind w:leftChars="50" w:left="100"/>
              <w:jc w:val="center"/>
              <w:rPr>
                <w:rFonts w:ascii="Calibri" w:eastAsia="MingLiU" w:hAnsi="Calibri" w:cs="Arial"/>
                <w:b/>
                <w:sz w:val="18"/>
                <w:szCs w:val="18"/>
              </w:rPr>
            </w:pPr>
            <w:r w:rsidRPr="00E81282">
              <w:rPr>
                <w:rFonts w:ascii="Calibri" w:eastAsia="宋体" w:hAnsi="Calibri" w:cs="Arial"/>
                <w:b/>
                <w:sz w:val="18"/>
                <w:szCs w:val="18"/>
                <w:lang w:eastAsia="zh-CN"/>
              </w:rPr>
              <w:t>Parameter</w:t>
            </w:r>
          </w:p>
        </w:tc>
        <w:tc>
          <w:tcPr>
            <w:tcW w:w="420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2444CD" w:rsidRPr="0044441A" w:rsidRDefault="00E81282" w:rsidP="00E81282">
            <w:pPr>
              <w:spacing w:before="0" w:after="0"/>
              <w:ind w:leftChars="-44" w:left="75" w:hangingChars="90" w:hanging="163"/>
              <w:jc w:val="center"/>
              <w:rPr>
                <w:rFonts w:ascii="Calibri" w:eastAsia="MingLiU" w:hAnsi="Calibri" w:cs="Arial"/>
                <w:b/>
                <w:sz w:val="18"/>
                <w:szCs w:val="18"/>
              </w:rPr>
            </w:pPr>
            <w:r w:rsidRPr="00E81282">
              <w:rPr>
                <w:rFonts w:ascii="Calibri" w:eastAsia="宋体" w:hAnsi="Calibri" w:cs="Arial"/>
                <w:b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94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2444CD" w:rsidRPr="0044441A" w:rsidRDefault="00E81282">
            <w:pPr>
              <w:spacing w:before="0" w:after="0"/>
              <w:ind w:leftChars="-51" w:left="71" w:hangingChars="96" w:hanging="173"/>
              <w:jc w:val="center"/>
              <w:rPr>
                <w:rFonts w:ascii="Calibri" w:hAnsi="Calibri" w:cs="Arial"/>
                <w:b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 w:cs="Arial"/>
                <w:b/>
                <w:sz w:val="18"/>
                <w:szCs w:val="18"/>
                <w:lang w:eastAsia="zh-CN"/>
              </w:rPr>
              <w:t>Default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44CD" w:rsidRPr="0044441A" w:rsidRDefault="002444CD">
            <w:pPr>
              <w:spacing w:before="0" w:after="0"/>
              <w:ind w:leftChars="-51" w:left="71" w:hangingChars="96" w:hanging="173"/>
              <w:jc w:val="center"/>
              <w:rPr>
                <w:rFonts w:ascii="Calibri" w:hAnsi="Calibri" w:cs="Arial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089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2444CD" w:rsidRPr="0044441A" w:rsidRDefault="002444CD">
            <w:pPr>
              <w:spacing w:before="0" w:after="0"/>
              <w:ind w:leftChars="-51" w:left="71" w:hangingChars="96" w:hanging="173"/>
              <w:jc w:val="center"/>
              <w:rPr>
                <w:rFonts w:ascii="Calibri" w:hAnsi="Calibri" w:cs="Arial"/>
                <w:b/>
                <w:sz w:val="18"/>
                <w:szCs w:val="18"/>
                <w:lang w:eastAsia="zh-CN"/>
              </w:rPr>
            </w:pPr>
          </w:p>
        </w:tc>
      </w:tr>
      <w:tr w:rsidR="002444CD" w:rsidRPr="0044441A" w:rsidTr="002444CD">
        <w:trPr>
          <w:trHeight w:val="176"/>
        </w:trPr>
        <w:tc>
          <w:tcPr>
            <w:tcW w:w="178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Add_H</w:t>
            </w:r>
          </w:p>
        </w:tc>
        <w:tc>
          <w:tcPr>
            <w:tcW w:w="42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 w:hint="eastAsia"/>
                <w:sz w:val="18"/>
                <w:szCs w:val="18"/>
                <w:lang w:eastAsia="zh-CN"/>
              </w:rPr>
              <w:t>程序开始地址的高字节</w:t>
            </w:r>
          </w:p>
        </w:tc>
        <w:tc>
          <w:tcPr>
            <w:tcW w:w="19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1 Byte</w:t>
            </w:r>
          </w:p>
        </w:tc>
        <w:tc>
          <w:tcPr>
            <w:tcW w:w="11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CD" w:rsidRPr="0044441A" w:rsidRDefault="002444CD" w:rsidP="000B438E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444CD" w:rsidRPr="0044441A" w:rsidRDefault="002444CD" w:rsidP="000B438E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</w:tr>
      <w:tr w:rsidR="002444CD" w:rsidRPr="0044441A" w:rsidTr="002444CD">
        <w:trPr>
          <w:trHeight w:val="280"/>
        </w:trPr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Add_M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 w:hint="eastAsia"/>
                <w:sz w:val="18"/>
                <w:szCs w:val="18"/>
                <w:lang w:eastAsia="zh-CN"/>
              </w:rPr>
              <w:t>程序开始地址的中间字节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1Byte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CD" w:rsidRPr="0044441A" w:rsidRDefault="002444CD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444CD" w:rsidRPr="0044441A" w:rsidRDefault="002444CD" w:rsidP="000B438E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</w:tr>
      <w:tr w:rsidR="002444CD" w:rsidRPr="0044441A" w:rsidTr="002444CD">
        <w:trPr>
          <w:trHeight w:val="280"/>
        </w:trPr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Add_L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 w:hint="eastAsia"/>
                <w:sz w:val="18"/>
                <w:szCs w:val="18"/>
                <w:lang w:eastAsia="zh-CN"/>
              </w:rPr>
              <w:t>程序开始地址的低字节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1Byte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CD" w:rsidRPr="0044441A" w:rsidRDefault="002444CD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444CD" w:rsidRPr="0044441A" w:rsidRDefault="002444CD" w:rsidP="000B438E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</w:tr>
      <w:tr w:rsidR="002444CD" w:rsidRPr="0044441A" w:rsidTr="002444CD">
        <w:trPr>
          <w:trHeight w:val="280"/>
        </w:trPr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Len_H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 w:hint="eastAsia"/>
                <w:sz w:val="18"/>
                <w:szCs w:val="18"/>
                <w:lang w:eastAsia="zh-CN"/>
              </w:rPr>
              <w:t>发送的</w:t>
            </w: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Data</w:t>
            </w:r>
            <w:r w:rsidRPr="00E81282">
              <w:rPr>
                <w:rFonts w:ascii="Calibri" w:eastAsia="宋体" w:hAnsi="Calibri" w:hint="eastAsia"/>
                <w:sz w:val="18"/>
                <w:szCs w:val="18"/>
                <w:lang w:eastAsia="zh-CN"/>
              </w:rPr>
              <w:t>的长度的高字节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1Byte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CD" w:rsidRPr="0044441A" w:rsidRDefault="002444CD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444CD" w:rsidRPr="0044441A" w:rsidRDefault="002444CD" w:rsidP="000B438E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</w:tr>
      <w:tr w:rsidR="002444CD" w:rsidRPr="0044441A" w:rsidTr="002444CD">
        <w:trPr>
          <w:trHeight w:val="280"/>
        </w:trPr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Len_L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 w:hint="eastAsia"/>
                <w:sz w:val="18"/>
                <w:szCs w:val="18"/>
                <w:lang w:eastAsia="zh-CN"/>
              </w:rPr>
              <w:t>发送的</w:t>
            </w: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Data</w:t>
            </w:r>
            <w:r w:rsidRPr="00E81282">
              <w:rPr>
                <w:rFonts w:ascii="Calibri" w:eastAsia="宋体" w:hAnsi="Calibri" w:hint="eastAsia"/>
                <w:sz w:val="18"/>
                <w:szCs w:val="18"/>
                <w:lang w:eastAsia="zh-CN"/>
              </w:rPr>
              <w:t>的长度的低字节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1Byte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CD" w:rsidRPr="0044441A" w:rsidRDefault="002444CD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444CD" w:rsidRPr="0044441A" w:rsidRDefault="002444CD" w:rsidP="000B438E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</w:tr>
    </w:tbl>
    <w:p w:rsidR="002444CD" w:rsidRPr="0044441A" w:rsidRDefault="00E81282" w:rsidP="002444CD">
      <w:pPr>
        <w:pStyle w:val="3"/>
        <w:numPr>
          <w:ilvl w:val="2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27" w:name="_Toc471308498"/>
      <w:r w:rsidRPr="00E81282">
        <w:rPr>
          <w:rFonts w:ascii="Calibri" w:eastAsia="宋体" w:hAnsi="Calibri" w:hint="eastAsia"/>
          <w:lang w:val="en-GB" w:eastAsia="zh-CN"/>
        </w:rPr>
        <w:t>校验</w:t>
      </w:r>
      <w:bookmarkEnd w:id="27"/>
    </w:p>
    <w:p w:rsidR="002444CD" w:rsidRPr="0044441A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第一步：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34"/>
        <w:gridCol w:w="2534"/>
        <w:gridCol w:w="2535"/>
        <w:gridCol w:w="2535"/>
      </w:tblGrid>
      <w:tr w:rsidR="002444CD" w:rsidRPr="0044441A" w:rsidTr="002444CD"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Slv_addr + W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0xcc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</w:tbl>
    <w:p w:rsidR="002444CD" w:rsidRPr="0044441A" w:rsidRDefault="002444CD" w:rsidP="002444CD">
      <w:pPr>
        <w:rPr>
          <w:rFonts w:ascii="Calibri" w:hAnsi="Calibri"/>
          <w:lang w:val="en-GB" w:eastAsia="zh-CN"/>
        </w:rPr>
      </w:pPr>
    </w:p>
    <w:p w:rsidR="002444CD" w:rsidRPr="0044441A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lastRenderedPageBreak/>
        <w:t>第二步：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34"/>
        <w:gridCol w:w="2534"/>
        <w:gridCol w:w="2535"/>
        <w:gridCol w:w="2535"/>
      </w:tblGrid>
      <w:tr w:rsidR="002444CD" w:rsidRPr="0044441A" w:rsidTr="002444CD"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Slv_addr + R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Ecc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</w:tbl>
    <w:p w:rsidR="002444CD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>Ecc</w:t>
      </w:r>
      <w:r w:rsidRPr="00E81282">
        <w:rPr>
          <w:rFonts w:ascii="Calibri" w:eastAsia="宋体" w:hAnsi="Calibri" w:hint="eastAsia"/>
          <w:lang w:val="en-GB" w:eastAsia="zh-CN"/>
        </w:rPr>
        <w:t>是所有</w:t>
      </w:r>
      <w:r w:rsidRPr="00E81282">
        <w:rPr>
          <w:rFonts w:ascii="Calibri" w:eastAsia="宋体" w:hAnsi="Calibri"/>
          <w:lang w:val="en-GB" w:eastAsia="zh-CN"/>
        </w:rPr>
        <w:t>Data(</w:t>
      </w:r>
      <w:r w:rsidRPr="00E81282">
        <w:rPr>
          <w:rFonts w:ascii="Calibri" w:eastAsia="宋体" w:hAnsi="Calibri" w:hint="eastAsia"/>
          <w:lang w:val="en-GB" w:eastAsia="zh-CN"/>
        </w:rPr>
        <w:t>程序代码</w:t>
      </w:r>
      <w:r w:rsidRPr="00E81282">
        <w:rPr>
          <w:rFonts w:ascii="Calibri" w:eastAsia="宋体" w:hAnsi="Calibri"/>
          <w:lang w:val="en-GB" w:eastAsia="zh-CN"/>
        </w:rPr>
        <w:t>)</w:t>
      </w:r>
      <w:r w:rsidRPr="00E81282">
        <w:rPr>
          <w:rFonts w:ascii="Calibri" w:eastAsia="宋体" w:hAnsi="Calibri" w:hint="eastAsia"/>
          <w:lang w:val="en-GB" w:eastAsia="zh-CN"/>
        </w:rPr>
        <w:t>的异或校验。</w:t>
      </w:r>
    </w:p>
    <w:p w:rsidR="002C65F7" w:rsidRDefault="002C65F7" w:rsidP="002444CD">
      <w:pPr>
        <w:rPr>
          <w:rFonts w:ascii="Calibri" w:hAnsi="Calibri"/>
          <w:lang w:val="en-GB" w:eastAsia="zh-CN"/>
        </w:rPr>
      </w:pPr>
    </w:p>
    <w:p w:rsidR="00D91F0A" w:rsidRPr="00700B91" w:rsidRDefault="00E81282" w:rsidP="00D91F0A">
      <w:pPr>
        <w:tabs>
          <w:tab w:val="left" w:pos="7815"/>
        </w:tabs>
        <w:rPr>
          <w:color w:val="FF0000"/>
          <w:lang w:eastAsia="zh-CN"/>
        </w:rPr>
      </w:pPr>
      <w:r w:rsidRPr="00E81282">
        <w:rPr>
          <w:rFonts w:eastAsia="宋体"/>
          <w:color w:val="FF0000"/>
          <w:lang w:eastAsia="zh-CN"/>
        </w:rPr>
        <w:t xml:space="preserve">W:  CC R 01 </w:t>
      </w:r>
      <w:r w:rsidRPr="00E81282">
        <w:rPr>
          <w:rFonts w:eastAsia="宋体" w:hint="eastAsia"/>
          <w:color w:val="FF0000"/>
          <w:lang w:eastAsia="zh-CN"/>
        </w:rPr>
        <w:t>（</w:t>
      </w:r>
      <w:r w:rsidRPr="00E81282">
        <w:rPr>
          <w:rFonts w:eastAsia="宋体"/>
          <w:color w:val="FF0000"/>
          <w:lang w:eastAsia="zh-CN"/>
        </w:rPr>
        <w:t>Boot</w:t>
      </w:r>
      <w:r w:rsidRPr="00E81282">
        <w:rPr>
          <w:rFonts w:eastAsia="宋体" w:hint="eastAsia"/>
          <w:color w:val="FF0000"/>
          <w:lang w:eastAsia="zh-CN"/>
        </w:rPr>
        <w:t>返回校验码）</w:t>
      </w:r>
    </w:p>
    <w:p w:rsidR="002C65F7" w:rsidRPr="00D91F0A" w:rsidRDefault="002C65F7" w:rsidP="002444CD">
      <w:pPr>
        <w:rPr>
          <w:rFonts w:ascii="Calibri" w:hAnsi="Calibri"/>
          <w:lang w:eastAsia="zh-CN"/>
        </w:rPr>
      </w:pPr>
    </w:p>
    <w:p w:rsidR="002444CD" w:rsidRPr="0044441A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>Host</w:t>
      </w:r>
      <w:r w:rsidRPr="00E81282">
        <w:rPr>
          <w:rFonts w:ascii="Calibri" w:eastAsia="宋体" w:hAnsi="Calibri" w:hint="eastAsia"/>
          <w:lang w:val="en-GB" w:eastAsia="zh-CN"/>
        </w:rPr>
        <w:t>在发送</w:t>
      </w:r>
      <w:r w:rsidRPr="00E81282">
        <w:rPr>
          <w:rFonts w:ascii="Calibri" w:eastAsia="宋体" w:hAnsi="Calibri"/>
          <w:lang w:val="en-GB" w:eastAsia="zh-CN"/>
        </w:rPr>
        <w:t>Data</w:t>
      </w:r>
      <w:r w:rsidRPr="00E81282">
        <w:rPr>
          <w:rFonts w:ascii="Calibri" w:eastAsia="宋体" w:hAnsi="Calibri" w:hint="eastAsia"/>
          <w:lang w:val="en-GB" w:eastAsia="zh-CN"/>
        </w:rPr>
        <w:t>的时候，自己也会计算整个程序代码的异或校验，当读回</w:t>
      </w:r>
      <w:r w:rsidRPr="00E81282">
        <w:rPr>
          <w:rFonts w:ascii="Calibri" w:eastAsia="宋体" w:hAnsi="Calibri"/>
          <w:lang w:val="en-GB" w:eastAsia="zh-CN"/>
        </w:rPr>
        <w:t>Ecc</w:t>
      </w:r>
      <w:r w:rsidRPr="00E81282">
        <w:rPr>
          <w:rFonts w:ascii="Calibri" w:eastAsia="宋体" w:hAnsi="Calibri" w:hint="eastAsia"/>
          <w:lang w:val="en-GB" w:eastAsia="zh-CN"/>
        </w:rPr>
        <w:t>的时候，两个校验将会做个对比，如果对比是匹配的，说明发送成功，否则说明是失败的。失败后，可以从</w:t>
      </w:r>
      <w:r w:rsidRPr="00E81282">
        <w:rPr>
          <w:rFonts w:ascii="Calibri" w:eastAsia="宋体" w:hAnsi="Calibri"/>
          <w:lang w:val="en-GB" w:eastAsia="zh-CN"/>
        </w:rPr>
        <w:t>6.1.2</w:t>
      </w:r>
      <w:r w:rsidRPr="00E81282">
        <w:rPr>
          <w:rFonts w:ascii="Calibri" w:eastAsia="宋体" w:hAnsi="Calibri" w:hint="eastAsia"/>
          <w:lang w:val="en-GB" w:eastAsia="zh-CN"/>
        </w:rPr>
        <w:t>章节重新开始。</w:t>
      </w:r>
    </w:p>
    <w:p w:rsidR="002444CD" w:rsidRPr="0044441A" w:rsidRDefault="00E81282" w:rsidP="002444CD">
      <w:pPr>
        <w:pStyle w:val="3"/>
        <w:numPr>
          <w:ilvl w:val="2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28" w:name="_Toc471308499"/>
      <w:r w:rsidRPr="00E81282">
        <w:rPr>
          <w:rFonts w:ascii="Calibri" w:eastAsia="宋体" w:hAnsi="Calibri" w:hint="eastAsia"/>
          <w:lang w:val="en-GB" w:eastAsia="zh-CN"/>
        </w:rPr>
        <w:t>读操作</w:t>
      </w:r>
      <w:bookmarkEnd w:id="28"/>
    </w:p>
    <w:p w:rsidR="002444CD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 xml:space="preserve">Host </w:t>
      </w:r>
      <w:r w:rsidRPr="00E81282">
        <w:rPr>
          <w:rFonts w:ascii="Calibri" w:eastAsia="宋体" w:hAnsi="Calibri" w:hint="eastAsia"/>
          <w:lang w:val="en-GB" w:eastAsia="zh-CN"/>
        </w:rPr>
        <w:t>可以读</w:t>
      </w:r>
      <w:r w:rsidRPr="00E81282">
        <w:rPr>
          <w:rFonts w:ascii="Calibri" w:eastAsia="宋体" w:hAnsi="Calibri"/>
          <w:lang w:val="en-GB" w:eastAsia="zh-CN"/>
        </w:rPr>
        <w:t>pram</w:t>
      </w:r>
      <w:r w:rsidRPr="00E81282">
        <w:rPr>
          <w:rFonts w:ascii="Calibri" w:eastAsia="宋体" w:hAnsi="Calibri" w:hint="eastAsia"/>
          <w:lang w:val="en-GB" w:eastAsia="zh-CN"/>
        </w:rPr>
        <w:t>的数据出来，每个数据把不能超过</w:t>
      </w:r>
      <w:r w:rsidRPr="00E81282">
        <w:rPr>
          <w:rFonts w:ascii="Calibri" w:eastAsia="宋体" w:hAnsi="Calibri"/>
          <w:lang w:val="en-GB" w:eastAsia="zh-CN"/>
        </w:rPr>
        <w:t>240</w:t>
      </w:r>
      <w:r w:rsidR="000E746C">
        <w:rPr>
          <w:rFonts w:ascii="Calibri" w:eastAsia="宋体" w:hAnsi="Calibri" w:hint="eastAsia"/>
          <w:lang w:val="en-GB" w:eastAsia="zh-CN"/>
        </w:rPr>
        <w:t>字节，读取总长度</w:t>
      </w:r>
      <w:r w:rsidRPr="00E81282">
        <w:rPr>
          <w:rFonts w:ascii="Calibri" w:eastAsia="宋体" w:hAnsi="Calibri" w:hint="eastAsia"/>
          <w:lang w:val="en-GB" w:eastAsia="zh-CN"/>
        </w:rPr>
        <w:t>不能超过</w:t>
      </w:r>
      <w:r w:rsidR="000E746C">
        <w:rPr>
          <w:rFonts w:ascii="Calibri" w:eastAsia="宋体" w:hAnsi="Calibri" w:hint="eastAsia"/>
          <w:lang w:val="en-GB" w:eastAsia="zh-CN"/>
        </w:rPr>
        <w:t>70K</w:t>
      </w:r>
    </w:p>
    <w:p w:rsidR="001A5114" w:rsidRPr="00172C67" w:rsidRDefault="00E81282" w:rsidP="001A5114">
      <w:pPr>
        <w:rPr>
          <w:lang w:val="en-GB" w:eastAsia="zh-CN"/>
        </w:rPr>
      </w:pPr>
      <w:r w:rsidRPr="00E81282">
        <w:rPr>
          <w:rFonts w:eastAsia="宋体"/>
          <w:lang w:val="en-GB" w:eastAsia="zh-CN"/>
        </w:rPr>
        <w:t>0x85</w:t>
      </w:r>
      <w:r w:rsidRPr="00E81282">
        <w:rPr>
          <w:rFonts w:eastAsia="宋体" w:hint="eastAsia"/>
          <w:lang w:val="en-GB" w:eastAsia="zh-CN"/>
        </w:rPr>
        <w:t>：</w:t>
      </w:r>
      <w:r w:rsidRPr="00E81282">
        <w:rPr>
          <w:rFonts w:eastAsia="宋体"/>
          <w:lang w:val="en-GB" w:eastAsia="zh-CN"/>
        </w:rPr>
        <w:t>pram</w:t>
      </w:r>
      <w:r w:rsidRPr="00E81282">
        <w:rPr>
          <w:rFonts w:eastAsia="宋体" w:hint="eastAsia"/>
          <w:lang w:val="en-GB" w:eastAsia="zh-CN"/>
        </w:rPr>
        <w:t>操作</w:t>
      </w:r>
    </w:p>
    <w:p w:rsidR="001A5114" w:rsidRPr="0044441A" w:rsidRDefault="001A5114" w:rsidP="002444CD">
      <w:pPr>
        <w:rPr>
          <w:rFonts w:ascii="Calibri" w:hAnsi="Calibri"/>
          <w:lang w:val="en-GB" w:eastAsia="zh-CN"/>
        </w:rPr>
      </w:pPr>
    </w:p>
    <w:p w:rsidR="002444CD" w:rsidRPr="0044441A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第一步：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8"/>
        <w:gridCol w:w="1448"/>
        <w:gridCol w:w="1448"/>
        <w:gridCol w:w="1448"/>
        <w:gridCol w:w="1448"/>
        <w:gridCol w:w="1449"/>
        <w:gridCol w:w="1449"/>
      </w:tblGrid>
      <w:tr w:rsidR="002444CD" w:rsidRPr="0044441A" w:rsidTr="002444CD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Slv_addr + W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0x85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ADD_H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ADD_M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ADD_L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</w:tbl>
    <w:p w:rsidR="002444CD" w:rsidRPr="0044441A" w:rsidRDefault="002444CD" w:rsidP="002444CD">
      <w:pPr>
        <w:rPr>
          <w:rFonts w:ascii="Calibri" w:hAnsi="Calibri"/>
          <w:lang w:val="en-GB" w:eastAsia="zh-CN"/>
        </w:rPr>
      </w:pPr>
    </w:p>
    <w:p w:rsidR="002444CD" w:rsidRPr="0044441A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第二步：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8"/>
        <w:gridCol w:w="1448"/>
        <w:gridCol w:w="1448"/>
        <w:gridCol w:w="1448"/>
        <w:gridCol w:w="1448"/>
        <w:gridCol w:w="1449"/>
        <w:gridCol w:w="1449"/>
      </w:tblGrid>
      <w:tr w:rsidR="002444CD" w:rsidRPr="0044441A" w:rsidTr="002444CD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Slv_addr + R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Data1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Data2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……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DataN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</w:tbl>
    <w:p w:rsidR="002444CD" w:rsidRDefault="002444CD" w:rsidP="002444CD">
      <w:pPr>
        <w:rPr>
          <w:rFonts w:ascii="Calibri" w:hAnsi="Calibri"/>
          <w:lang w:val="en-GB" w:eastAsia="zh-CN"/>
        </w:rPr>
      </w:pPr>
    </w:p>
    <w:p w:rsidR="002205C4" w:rsidRDefault="00E81282" w:rsidP="00C532B3">
      <w:pPr>
        <w:tabs>
          <w:tab w:val="left" w:pos="7815"/>
        </w:tabs>
        <w:rPr>
          <w:rFonts w:ascii="Calibri" w:hAnsi="Calibri"/>
          <w:lang w:val="en-GB" w:eastAsia="zh-CN"/>
        </w:rPr>
      </w:pPr>
      <w:r w:rsidRPr="00E81282">
        <w:rPr>
          <w:rFonts w:eastAsia="宋体"/>
          <w:color w:val="FF0000"/>
          <w:lang w:eastAsia="zh-CN"/>
        </w:rPr>
        <w:t xml:space="preserve">W: 85  Ah Am Al:  </w:t>
      </w:r>
      <w:r w:rsidRPr="00E81282">
        <w:rPr>
          <w:rFonts w:eastAsia="宋体" w:hint="eastAsia"/>
          <w:color w:val="FF0000"/>
          <w:lang w:eastAsia="zh-CN"/>
        </w:rPr>
        <w:t>先设置基址地址</w:t>
      </w:r>
    </w:p>
    <w:p w:rsidR="002205C4" w:rsidRPr="002C1BFD" w:rsidRDefault="00E81282" w:rsidP="002205C4">
      <w:pPr>
        <w:tabs>
          <w:tab w:val="left" w:pos="7815"/>
        </w:tabs>
        <w:rPr>
          <w:color w:val="FF0000"/>
          <w:lang w:eastAsia="zh-CN"/>
        </w:rPr>
      </w:pPr>
      <w:r w:rsidRPr="00E81282">
        <w:rPr>
          <w:rFonts w:eastAsia="宋体"/>
          <w:color w:val="FF0000"/>
          <w:lang w:eastAsia="zh-CN"/>
        </w:rPr>
        <w:t>R:  N  (Boot</w:t>
      </w:r>
      <w:r w:rsidRPr="00E81282">
        <w:rPr>
          <w:rFonts w:eastAsia="宋体" w:hint="eastAsia"/>
          <w:color w:val="FF0000"/>
          <w:lang w:eastAsia="zh-CN"/>
        </w:rPr>
        <w:t>返回</w:t>
      </w:r>
      <w:r w:rsidRPr="00E81282">
        <w:rPr>
          <w:rFonts w:eastAsia="宋体"/>
          <w:color w:val="FF0000"/>
          <w:lang w:eastAsia="zh-CN"/>
        </w:rPr>
        <w:t>pram</w:t>
      </w:r>
      <w:r w:rsidRPr="00E81282">
        <w:rPr>
          <w:rFonts w:eastAsia="宋体" w:hint="eastAsia"/>
          <w:color w:val="FF0000"/>
          <w:lang w:eastAsia="zh-CN"/>
        </w:rPr>
        <w:t>数据，地址自加</w:t>
      </w:r>
      <w:r w:rsidRPr="00E81282">
        <w:rPr>
          <w:rFonts w:eastAsia="宋体"/>
          <w:color w:val="FF0000"/>
          <w:lang w:eastAsia="zh-CN"/>
        </w:rPr>
        <w:t>)</w:t>
      </w:r>
    </w:p>
    <w:p w:rsidR="002205C4" w:rsidRPr="0044441A" w:rsidRDefault="002205C4" w:rsidP="002444CD">
      <w:pPr>
        <w:rPr>
          <w:rFonts w:ascii="Calibri" w:hAnsi="Calibri"/>
          <w:lang w:val="en-GB" w:eastAsia="zh-CN"/>
        </w:rPr>
      </w:pPr>
    </w:p>
    <w:p w:rsidR="002444CD" w:rsidRPr="0044441A" w:rsidRDefault="00E81282" w:rsidP="002444CD">
      <w:pPr>
        <w:ind w:left="3374" w:firstLine="482"/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 xml:space="preserve">Table2 </w:t>
      </w:r>
      <w:r w:rsidRPr="00E81282">
        <w:rPr>
          <w:rFonts w:ascii="Calibri" w:eastAsia="宋体" w:hAnsi="Calibri" w:hint="eastAsia"/>
          <w:lang w:val="en-GB" w:eastAsia="zh-CN"/>
        </w:rPr>
        <w:t>读操作各字段描述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88"/>
        <w:gridCol w:w="4200"/>
        <w:gridCol w:w="1940"/>
        <w:gridCol w:w="1121"/>
        <w:gridCol w:w="1089"/>
      </w:tblGrid>
      <w:tr w:rsidR="002444CD" w:rsidRPr="0044441A" w:rsidTr="002444CD">
        <w:trPr>
          <w:trHeight w:val="304"/>
        </w:trPr>
        <w:tc>
          <w:tcPr>
            <w:tcW w:w="178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2444CD" w:rsidRPr="0044441A" w:rsidRDefault="00E81282">
            <w:pPr>
              <w:spacing w:before="0" w:after="0"/>
              <w:ind w:leftChars="50" w:left="100"/>
              <w:jc w:val="center"/>
              <w:rPr>
                <w:rFonts w:ascii="Calibri" w:eastAsia="MingLiU" w:hAnsi="Calibri" w:cs="Arial"/>
                <w:b/>
                <w:sz w:val="18"/>
                <w:szCs w:val="18"/>
              </w:rPr>
            </w:pPr>
            <w:r w:rsidRPr="00E81282">
              <w:rPr>
                <w:rFonts w:ascii="Calibri" w:eastAsia="宋体" w:hAnsi="Calibri" w:cs="Arial"/>
                <w:b/>
                <w:sz w:val="18"/>
                <w:szCs w:val="18"/>
                <w:lang w:eastAsia="zh-CN"/>
              </w:rPr>
              <w:t>Parameter</w:t>
            </w:r>
          </w:p>
        </w:tc>
        <w:tc>
          <w:tcPr>
            <w:tcW w:w="420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2444CD" w:rsidRPr="0044441A" w:rsidRDefault="00E81282" w:rsidP="00E81282">
            <w:pPr>
              <w:spacing w:before="0" w:after="0"/>
              <w:ind w:leftChars="-44" w:left="75" w:hangingChars="90" w:hanging="163"/>
              <w:jc w:val="center"/>
              <w:rPr>
                <w:rFonts w:ascii="Calibri" w:eastAsia="MingLiU" w:hAnsi="Calibri" w:cs="Arial"/>
                <w:b/>
                <w:sz w:val="18"/>
                <w:szCs w:val="18"/>
              </w:rPr>
            </w:pPr>
            <w:r w:rsidRPr="00E81282">
              <w:rPr>
                <w:rFonts w:ascii="Calibri" w:eastAsia="宋体" w:hAnsi="Calibri" w:cs="Arial"/>
                <w:b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94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2444CD" w:rsidRPr="0044441A" w:rsidRDefault="00E81282">
            <w:pPr>
              <w:spacing w:before="0" w:after="0"/>
              <w:ind w:leftChars="-51" w:left="71" w:hangingChars="96" w:hanging="173"/>
              <w:jc w:val="center"/>
              <w:rPr>
                <w:rFonts w:ascii="Calibri" w:hAnsi="Calibri" w:cs="Arial"/>
                <w:b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 w:cs="Arial"/>
                <w:b/>
                <w:sz w:val="18"/>
                <w:szCs w:val="18"/>
                <w:lang w:eastAsia="zh-CN"/>
              </w:rPr>
              <w:t>Default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444CD" w:rsidRPr="0044441A" w:rsidRDefault="002444CD">
            <w:pPr>
              <w:spacing w:before="0" w:after="0"/>
              <w:ind w:leftChars="-51" w:left="71" w:hangingChars="96" w:hanging="173"/>
              <w:jc w:val="center"/>
              <w:rPr>
                <w:rFonts w:ascii="Calibri" w:hAnsi="Calibri" w:cs="Arial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089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2444CD" w:rsidRPr="0044441A" w:rsidRDefault="002444CD">
            <w:pPr>
              <w:spacing w:before="0" w:after="0"/>
              <w:ind w:leftChars="-51" w:left="71" w:hangingChars="96" w:hanging="173"/>
              <w:jc w:val="center"/>
              <w:rPr>
                <w:rFonts w:ascii="Calibri" w:hAnsi="Calibri" w:cs="Arial"/>
                <w:b/>
                <w:sz w:val="18"/>
                <w:szCs w:val="18"/>
                <w:lang w:eastAsia="zh-CN"/>
              </w:rPr>
            </w:pPr>
          </w:p>
        </w:tc>
      </w:tr>
      <w:tr w:rsidR="002444CD" w:rsidRPr="0044441A" w:rsidTr="002444CD">
        <w:trPr>
          <w:trHeight w:val="176"/>
        </w:trPr>
        <w:tc>
          <w:tcPr>
            <w:tcW w:w="178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Add_H</w:t>
            </w:r>
          </w:p>
        </w:tc>
        <w:tc>
          <w:tcPr>
            <w:tcW w:w="42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 w:hint="eastAsia"/>
                <w:sz w:val="18"/>
                <w:szCs w:val="18"/>
                <w:lang w:eastAsia="zh-CN"/>
              </w:rPr>
              <w:t>程序开始地址的高字节</w:t>
            </w:r>
          </w:p>
        </w:tc>
        <w:tc>
          <w:tcPr>
            <w:tcW w:w="19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1 Byte</w:t>
            </w:r>
          </w:p>
        </w:tc>
        <w:tc>
          <w:tcPr>
            <w:tcW w:w="11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CD" w:rsidRPr="0044441A" w:rsidRDefault="002444CD" w:rsidP="000B438E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444CD" w:rsidRPr="0044441A" w:rsidRDefault="002444CD" w:rsidP="000B438E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</w:tr>
      <w:tr w:rsidR="002444CD" w:rsidRPr="0044441A" w:rsidTr="002444CD">
        <w:trPr>
          <w:trHeight w:val="280"/>
        </w:trPr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Add_M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 w:hint="eastAsia"/>
                <w:sz w:val="18"/>
                <w:szCs w:val="18"/>
                <w:lang w:eastAsia="zh-CN"/>
              </w:rPr>
              <w:t>程序开始地址的中间字节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1Byte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CD" w:rsidRPr="0044441A" w:rsidRDefault="002444CD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444CD" w:rsidRPr="0044441A" w:rsidRDefault="002444CD" w:rsidP="000B438E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</w:tr>
      <w:tr w:rsidR="002444CD" w:rsidRPr="0044441A" w:rsidTr="002444CD">
        <w:trPr>
          <w:trHeight w:val="280"/>
        </w:trPr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Add_L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 w:hint="eastAsia"/>
                <w:sz w:val="18"/>
                <w:szCs w:val="18"/>
                <w:lang w:eastAsia="zh-CN"/>
              </w:rPr>
              <w:t>程序开始地址的低地址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CD" w:rsidRPr="0044441A" w:rsidRDefault="002444CD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CD" w:rsidRPr="0044441A" w:rsidRDefault="002444CD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444CD" w:rsidRPr="0044441A" w:rsidRDefault="002444CD" w:rsidP="000B438E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</w:tr>
      <w:tr w:rsidR="002444CD" w:rsidRPr="0044441A" w:rsidTr="002444CD">
        <w:trPr>
          <w:trHeight w:val="280"/>
        </w:trPr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 w:hint="eastAsia"/>
                <w:sz w:val="18"/>
                <w:szCs w:val="18"/>
                <w:lang w:eastAsia="zh-CN"/>
              </w:rPr>
              <w:t>程序代码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CD" w:rsidRPr="0044441A" w:rsidRDefault="002444CD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CD" w:rsidRPr="0044441A" w:rsidRDefault="002444CD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444CD" w:rsidRPr="0044441A" w:rsidRDefault="002444CD" w:rsidP="000B438E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</w:tr>
      <w:tr w:rsidR="002444CD" w:rsidRPr="0044441A" w:rsidTr="002444CD">
        <w:trPr>
          <w:trHeight w:val="280"/>
        </w:trPr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444CD" w:rsidRPr="0044441A" w:rsidRDefault="002444CD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CD" w:rsidRPr="0044441A" w:rsidRDefault="002444CD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CD" w:rsidRPr="0044441A" w:rsidRDefault="002444CD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CD" w:rsidRPr="0044441A" w:rsidRDefault="002444CD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444CD" w:rsidRPr="0044441A" w:rsidRDefault="002444CD" w:rsidP="000B438E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</w:tr>
    </w:tbl>
    <w:p w:rsidR="00CD348D" w:rsidRDefault="00E81282" w:rsidP="00CD348D">
      <w:pPr>
        <w:pStyle w:val="3"/>
        <w:numPr>
          <w:ilvl w:val="2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29" w:name="_Toc471308500"/>
      <w:r w:rsidRPr="00E81282">
        <w:rPr>
          <w:rFonts w:ascii="Calibri" w:eastAsia="宋体" w:hAnsi="Calibri" w:hint="eastAsia"/>
          <w:lang w:val="en-GB" w:eastAsia="zh-CN"/>
        </w:rPr>
        <w:t>启动</w:t>
      </w:r>
      <w:r w:rsidRPr="00E81282">
        <w:rPr>
          <w:rFonts w:ascii="Calibri" w:eastAsia="宋体" w:hAnsi="Calibri"/>
          <w:lang w:val="en-GB" w:eastAsia="zh-CN"/>
        </w:rPr>
        <w:t>app</w:t>
      </w:r>
      <w:bookmarkEnd w:id="29"/>
    </w:p>
    <w:p w:rsidR="00CE0C5F" w:rsidRPr="00CE0C5F" w:rsidRDefault="00E81282" w:rsidP="00CE0C5F">
      <w:pPr>
        <w:rPr>
          <w:lang w:val="en-GB" w:eastAsia="zh-CN"/>
        </w:rPr>
      </w:pPr>
      <w:r w:rsidRPr="00E81282">
        <w:rPr>
          <w:rFonts w:eastAsia="宋体"/>
          <w:lang w:val="en-GB" w:eastAsia="zh-CN"/>
        </w:rPr>
        <w:t>Rowboot</w:t>
      </w:r>
      <w:r w:rsidRPr="00E81282">
        <w:rPr>
          <w:rFonts w:eastAsia="宋体" w:hint="eastAsia"/>
          <w:lang w:val="en-GB" w:eastAsia="zh-CN"/>
        </w:rPr>
        <w:t>接收到此命令时，</w:t>
      </w:r>
      <w:r w:rsidRPr="00E81282">
        <w:rPr>
          <w:rFonts w:eastAsia="宋体"/>
          <w:lang w:val="en-GB" w:eastAsia="zh-CN"/>
        </w:rPr>
        <w:t>remap</w:t>
      </w:r>
      <w:r w:rsidRPr="00E81282">
        <w:rPr>
          <w:rFonts w:eastAsia="宋体" w:hint="eastAsia"/>
          <w:lang w:val="en-GB" w:eastAsia="zh-CN"/>
        </w:rPr>
        <w:t>，启动</w:t>
      </w:r>
      <w:r w:rsidRPr="00E81282">
        <w:rPr>
          <w:rFonts w:eastAsia="宋体"/>
          <w:lang w:val="en-GB" w:eastAsia="zh-CN"/>
        </w:rPr>
        <w:t>app</w:t>
      </w:r>
      <w:r w:rsidRPr="00E81282">
        <w:rPr>
          <w:rFonts w:eastAsia="宋体" w:hint="eastAsia"/>
          <w:lang w:val="en-GB" w:eastAsia="zh-CN"/>
        </w:rPr>
        <w:t>程序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22"/>
        <w:gridCol w:w="2730"/>
        <w:gridCol w:w="2425"/>
        <w:gridCol w:w="2425"/>
      </w:tblGrid>
      <w:tr w:rsidR="00510A98" w:rsidRPr="0044441A" w:rsidTr="00D13425">
        <w:trPr>
          <w:trHeight w:val="390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A98" w:rsidRPr="0044441A" w:rsidRDefault="00E81282" w:rsidP="006E0688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A98" w:rsidRPr="0044441A" w:rsidRDefault="00E81282" w:rsidP="006E0688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Slv_addr + W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A98" w:rsidRPr="0044441A" w:rsidRDefault="00E81282" w:rsidP="006E0688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0x08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A98" w:rsidRPr="0044441A" w:rsidRDefault="00E81282" w:rsidP="006E0688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</w:tbl>
    <w:p w:rsidR="00233721" w:rsidRPr="002C1BFD" w:rsidRDefault="00E81282" w:rsidP="00233721">
      <w:pPr>
        <w:tabs>
          <w:tab w:val="left" w:pos="7815"/>
        </w:tabs>
        <w:rPr>
          <w:color w:val="FF0000"/>
          <w:lang w:eastAsia="zh-CN"/>
        </w:rPr>
      </w:pPr>
      <w:bookmarkStart w:id="30" w:name="_Toc279150129"/>
      <w:r w:rsidRPr="00E81282">
        <w:rPr>
          <w:rFonts w:eastAsia="宋体"/>
          <w:color w:val="FF0000"/>
          <w:lang w:eastAsia="zh-CN"/>
        </w:rPr>
        <w:t>W: 08</w:t>
      </w:r>
    </w:p>
    <w:p w:rsidR="00233721" w:rsidRPr="002C1BFD" w:rsidRDefault="00233721" w:rsidP="00233721">
      <w:pPr>
        <w:tabs>
          <w:tab w:val="left" w:pos="7815"/>
        </w:tabs>
        <w:rPr>
          <w:color w:val="FF0000"/>
          <w:lang w:eastAsia="zh-CN"/>
        </w:rPr>
      </w:pPr>
    </w:p>
    <w:p w:rsidR="00510A98" w:rsidRDefault="00E81282" w:rsidP="00510A98">
      <w:pPr>
        <w:pStyle w:val="3"/>
        <w:numPr>
          <w:ilvl w:val="2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31" w:name="_Toc471308501"/>
      <w:bookmarkEnd w:id="30"/>
      <w:r w:rsidRPr="00E81282">
        <w:rPr>
          <w:rFonts w:ascii="Calibri" w:eastAsia="宋体" w:hAnsi="Calibri" w:hint="eastAsia"/>
          <w:lang w:val="en-GB" w:eastAsia="zh-CN"/>
        </w:rPr>
        <w:t>复位</w:t>
      </w:r>
      <w:bookmarkEnd w:id="31"/>
    </w:p>
    <w:p w:rsidR="002444CD" w:rsidRPr="0044441A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发送此命令可以让</w:t>
      </w:r>
      <w:r w:rsidRPr="00E81282">
        <w:rPr>
          <w:rFonts w:ascii="Calibri" w:eastAsia="宋体" w:hAnsi="Calibri"/>
          <w:lang w:val="en-GB" w:eastAsia="zh-CN"/>
        </w:rPr>
        <w:t>FT8836</w:t>
      </w:r>
      <w:r w:rsidRPr="00E81282">
        <w:rPr>
          <w:rFonts w:ascii="Calibri" w:eastAsia="宋体" w:hAnsi="Calibri"/>
          <w:lang w:eastAsia="zh-CN"/>
        </w:rPr>
        <w:t>Reset</w:t>
      </w:r>
      <w:r w:rsidRPr="00E81282">
        <w:rPr>
          <w:rFonts w:ascii="Calibri" w:eastAsia="宋体" w:hAnsi="Calibri" w:hint="eastAsia"/>
          <w:lang w:val="en-GB" w:eastAsia="zh-CN"/>
        </w:rPr>
        <w:t>，重新运行程序</w:t>
      </w:r>
    </w:p>
    <w:p w:rsidR="002444CD" w:rsidRPr="0044441A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第一步：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34"/>
        <w:gridCol w:w="2534"/>
        <w:gridCol w:w="2535"/>
        <w:gridCol w:w="2535"/>
      </w:tblGrid>
      <w:tr w:rsidR="002444CD" w:rsidRPr="0044441A" w:rsidTr="002444CD"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Slv_addr + W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0x07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44441A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</w:tbl>
    <w:p w:rsidR="008826BA" w:rsidRPr="002C1BFD" w:rsidRDefault="00E81282" w:rsidP="008826BA">
      <w:pPr>
        <w:tabs>
          <w:tab w:val="left" w:pos="7815"/>
        </w:tabs>
        <w:rPr>
          <w:color w:val="FF0000"/>
          <w:lang w:eastAsia="zh-CN"/>
        </w:rPr>
      </w:pPr>
      <w:r w:rsidRPr="00E81282">
        <w:rPr>
          <w:rFonts w:eastAsia="宋体"/>
          <w:color w:val="FF0000"/>
          <w:lang w:eastAsia="zh-CN"/>
        </w:rPr>
        <w:t>W: 07</w:t>
      </w:r>
    </w:p>
    <w:p w:rsidR="008E07C0" w:rsidRDefault="00E81282" w:rsidP="008E07C0">
      <w:pPr>
        <w:pStyle w:val="3"/>
        <w:numPr>
          <w:ilvl w:val="2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32" w:name="_Toc471308502"/>
      <w:r w:rsidRPr="00E81282">
        <w:rPr>
          <w:rFonts w:ascii="Calibri" w:eastAsia="宋体" w:hAnsi="Calibri" w:hint="eastAsia"/>
          <w:lang w:val="en-GB" w:eastAsia="zh-CN"/>
        </w:rPr>
        <w:lastRenderedPageBreak/>
        <w:t>查询状态</w:t>
      </w:r>
      <w:bookmarkEnd w:id="32"/>
    </w:p>
    <w:p w:rsidR="00CF23B6" w:rsidRPr="0044441A" w:rsidRDefault="00E81282" w:rsidP="00CF23B6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第一步：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34"/>
        <w:gridCol w:w="2534"/>
        <w:gridCol w:w="2535"/>
        <w:gridCol w:w="2535"/>
      </w:tblGrid>
      <w:tr w:rsidR="00CF23B6" w:rsidRPr="0044441A" w:rsidTr="00906802"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3B6" w:rsidRPr="0044441A" w:rsidRDefault="00E81282" w:rsidP="0090680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3B6" w:rsidRPr="0044441A" w:rsidRDefault="00E81282" w:rsidP="0090680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Slv_addr + W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3B6" w:rsidRPr="0044441A" w:rsidRDefault="00E81282" w:rsidP="00994C48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0xD0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3B6" w:rsidRPr="0044441A" w:rsidRDefault="00E81282" w:rsidP="0090680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</w:tbl>
    <w:p w:rsidR="00CF23B6" w:rsidRPr="0044441A" w:rsidRDefault="00E81282" w:rsidP="00CF23B6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第二步：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34"/>
        <w:gridCol w:w="2534"/>
        <w:gridCol w:w="2535"/>
        <w:gridCol w:w="2535"/>
      </w:tblGrid>
      <w:tr w:rsidR="00CF23B6" w:rsidRPr="0044441A" w:rsidTr="00906802"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3B6" w:rsidRPr="0044441A" w:rsidRDefault="00E81282" w:rsidP="0090680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3B6" w:rsidRPr="0044441A" w:rsidRDefault="00E81282" w:rsidP="0090680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Slv_addr + R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3B6" w:rsidRPr="0044441A" w:rsidRDefault="00E81282" w:rsidP="0090680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state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3B6" w:rsidRPr="0044441A" w:rsidRDefault="00E81282" w:rsidP="0090680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</w:tbl>
    <w:p w:rsidR="00F91620" w:rsidRPr="002C1BFD" w:rsidRDefault="00E81282" w:rsidP="00F91620">
      <w:pPr>
        <w:tabs>
          <w:tab w:val="left" w:pos="7815"/>
        </w:tabs>
        <w:rPr>
          <w:color w:val="FF0000"/>
          <w:lang w:eastAsia="zh-CN"/>
        </w:rPr>
      </w:pPr>
      <w:r w:rsidRPr="00E81282">
        <w:rPr>
          <w:rFonts w:eastAsia="宋体"/>
          <w:color w:val="FF0000"/>
          <w:lang w:eastAsia="zh-CN"/>
        </w:rPr>
        <w:t>W: D0 R 01 (Boot</w:t>
      </w:r>
      <w:r w:rsidRPr="00E81282">
        <w:rPr>
          <w:rFonts w:eastAsia="宋体" w:hint="eastAsia"/>
          <w:color w:val="FF0000"/>
          <w:lang w:eastAsia="zh-CN"/>
        </w:rPr>
        <w:t>返回状态标志</w:t>
      </w:r>
      <w:r w:rsidRPr="00E81282">
        <w:rPr>
          <w:rFonts w:eastAsia="宋体"/>
          <w:color w:val="FF0000"/>
          <w:lang w:eastAsia="zh-CN"/>
        </w:rPr>
        <w:t>)</w:t>
      </w:r>
    </w:p>
    <w:p w:rsidR="005D10EC" w:rsidRDefault="005D10EC" w:rsidP="005D10EC">
      <w:pPr>
        <w:rPr>
          <w:lang w:val="en-GB" w:eastAsia="zh-CN"/>
        </w:rPr>
      </w:pPr>
    </w:p>
    <w:p w:rsidR="005D10EC" w:rsidRPr="00B11B5F" w:rsidRDefault="00E81282" w:rsidP="005D10EC">
      <w:pPr>
        <w:pStyle w:val="3"/>
        <w:numPr>
          <w:ilvl w:val="2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33" w:name="_Toc471308503"/>
      <w:r w:rsidRPr="00E81282">
        <w:rPr>
          <w:rFonts w:ascii="Calibri" w:eastAsia="宋体" w:hAnsi="Calibri" w:hint="eastAsia"/>
          <w:lang w:val="en-GB" w:eastAsia="zh-CN"/>
        </w:rPr>
        <w:t>读</w:t>
      </w:r>
      <w:r w:rsidRPr="00E81282">
        <w:rPr>
          <w:rFonts w:ascii="Calibri" w:eastAsia="宋体" w:hAnsi="Calibri"/>
          <w:lang w:val="en-GB" w:eastAsia="zh-CN"/>
        </w:rPr>
        <w:t>Vendor ID</w:t>
      </w:r>
      <w:bookmarkEnd w:id="33"/>
    </w:p>
    <w:p w:rsidR="002444CD" w:rsidRPr="00B11B5F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第一步：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34"/>
        <w:gridCol w:w="2534"/>
        <w:gridCol w:w="2535"/>
        <w:gridCol w:w="2535"/>
      </w:tblGrid>
      <w:tr w:rsidR="002444CD" w:rsidRPr="00B11B5F" w:rsidTr="002444CD"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B11B5F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B11B5F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Slv_addr + W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B11B5F" w:rsidRDefault="00E81282" w:rsidP="00763A87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0xA8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B11B5F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</w:tbl>
    <w:p w:rsidR="002444CD" w:rsidRPr="00B11B5F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第二步：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34"/>
        <w:gridCol w:w="2534"/>
        <w:gridCol w:w="2535"/>
        <w:gridCol w:w="2535"/>
      </w:tblGrid>
      <w:tr w:rsidR="002444CD" w:rsidRPr="00B11B5F" w:rsidTr="002444CD"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B11B5F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B11B5F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Slv_addr + R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B11B5F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Upgrade Version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4CD" w:rsidRPr="00B11B5F" w:rsidRDefault="00E81282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  <w:tr w:rsidR="00B11B5F" w:rsidRPr="00B11B5F" w:rsidTr="002444CD"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B5F" w:rsidRPr="00B11B5F" w:rsidRDefault="00B11B5F">
            <w:pPr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B5F" w:rsidRPr="00B11B5F" w:rsidRDefault="00B11B5F">
            <w:pPr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B5F" w:rsidRPr="00B11B5F" w:rsidRDefault="00B11B5F">
            <w:pPr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B5F" w:rsidRPr="00B11B5F" w:rsidRDefault="00B11B5F">
            <w:pPr>
              <w:jc w:val="center"/>
              <w:rPr>
                <w:rFonts w:ascii="Calibri" w:hAnsi="Calibri"/>
                <w:lang w:val="en-GB" w:eastAsia="zh-CN"/>
              </w:rPr>
            </w:pPr>
          </w:p>
        </w:tc>
      </w:tr>
    </w:tbl>
    <w:p w:rsidR="00B11B5F" w:rsidRPr="002C1BFD" w:rsidRDefault="00E81282" w:rsidP="00B11B5F">
      <w:pPr>
        <w:tabs>
          <w:tab w:val="left" w:pos="7815"/>
        </w:tabs>
        <w:rPr>
          <w:color w:val="FF0000"/>
          <w:lang w:eastAsia="zh-CN"/>
        </w:rPr>
      </w:pPr>
      <w:bookmarkStart w:id="34" w:name="_Toc279150134"/>
      <w:r w:rsidRPr="00E81282">
        <w:rPr>
          <w:rFonts w:eastAsia="宋体"/>
          <w:color w:val="FF0000"/>
          <w:lang w:eastAsia="zh-CN"/>
        </w:rPr>
        <w:t>W: A8 R 01 (Boot</w:t>
      </w:r>
      <w:r w:rsidRPr="00E81282">
        <w:rPr>
          <w:rFonts w:eastAsia="宋体" w:hint="eastAsia"/>
          <w:color w:val="FF0000"/>
          <w:lang w:eastAsia="zh-CN"/>
        </w:rPr>
        <w:t>返回状态</w:t>
      </w:r>
      <w:r w:rsidRPr="00E81282">
        <w:rPr>
          <w:rFonts w:eastAsia="宋体"/>
          <w:color w:val="FF0000"/>
          <w:lang w:eastAsia="zh-CN"/>
        </w:rPr>
        <w:t xml:space="preserve"> Vendor ID</w:t>
      </w:r>
      <w:r w:rsidRPr="00E81282">
        <w:rPr>
          <w:rFonts w:eastAsia="宋体" w:hint="eastAsia"/>
          <w:color w:val="FF0000"/>
          <w:lang w:eastAsia="zh-CN"/>
        </w:rPr>
        <w:t>号</w:t>
      </w:r>
      <w:r w:rsidRPr="00E81282">
        <w:rPr>
          <w:rFonts w:eastAsia="宋体"/>
          <w:color w:val="FF0000"/>
          <w:lang w:eastAsia="zh-CN"/>
        </w:rPr>
        <w:t>)</w:t>
      </w:r>
    </w:p>
    <w:p w:rsidR="0046466A" w:rsidRDefault="0046466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1F523A" w:rsidRPr="0044441A" w:rsidRDefault="001F523A" w:rsidP="001F523A">
      <w:pPr>
        <w:pStyle w:val="2"/>
        <w:numPr>
          <w:ilvl w:val="1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r>
        <w:rPr>
          <w:rFonts w:ascii="Calibri" w:eastAsia="宋体" w:hAnsi="Calibri" w:hint="eastAsia"/>
          <w:lang w:val="en-GB" w:eastAsia="zh-CN"/>
        </w:rPr>
        <w:t>SPI</w:t>
      </w:r>
      <w:r w:rsidRPr="00E81282">
        <w:rPr>
          <w:rFonts w:ascii="Calibri" w:eastAsia="宋体" w:hAnsi="Calibri" w:hint="eastAsia"/>
          <w:lang w:val="en-GB" w:eastAsia="zh-CN"/>
        </w:rPr>
        <w:t>通讯的基本步骤</w:t>
      </w:r>
    </w:p>
    <w:p w:rsidR="001F523A" w:rsidRPr="0044441A" w:rsidRDefault="001F523A" w:rsidP="001F523A">
      <w:pPr>
        <w:pStyle w:val="3"/>
        <w:numPr>
          <w:ilvl w:val="2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读</w:t>
      </w:r>
      <w:r w:rsidRPr="00E81282">
        <w:rPr>
          <w:rFonts w:ascii="Calibri" w:eastAsia="宋体" w:hAnsi="Calibri"/>
          <w:lang w:val="en-GB" w:eastAsia="zh-CN"/>
        </w:rPr>
        <w:t>ID</w:t>
      </w:r>
    </w:p>
    <w:p w:rsidR="001F523A" w:rsidRDefault="001F523A" w:rsidP="001F523A">
      <w:pPr>
        <w:tabs>
          <w:tab w:val="left" w:pos="7200"/>
        </w:tabs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>FW</w:t>
      </w:r>
      <w:r w:rsidRPr="00E81282">
        <w:rPr>
          <w:rFonts w:ascii="Calibri" w:eastAsia="宋体" w:hAnsi="Calibri" w:hint="eastAsia"/>
          <w:lang w:val="en-GB" w:eastAsia="zh-CN"/>
        </w:rPr>
        <w:t>进行</w:t>
      </w:r>
      <w:r w:rsidRPr="00E81282">
        <w:rPr>
          <w:rFonts w:ascii="Calibri" w:eastAsia="宋体" w:hAnsi="Calibri"/>
          <w:lang w:val="en-GB" w:eastAsia="zh-CN"/>
        </w:rPr>
        <w:t>Upgrade</w:t>
      </w:r>
      <w:r w:rsidRPr="00E81282">
        <w:rPr>
          <w:rFonts w:ascii="Calibri" w:eastAsia="宋体" w:hAnsi="Calibri" w:hint="eastAsia"/>
          <w:lang w:val="en-GB" w:eastAsia="zh-CN"/>
        </w:rPr>
        <w:t>时先读</w:t>
      </w:r>
      <w:r w:rsidRPr="00E81282">
        <w:rPr>
          <w:rFonts w:ascii="Calibri" w:eastAsia="宋体" w:hAnsi="Calibri"/>
          <w:lang w:val="en-GB" w:eastAsia="zh-CN"/>
        </w:rPr>
        <w:t>ID</w:t>
      </w:r>
      <w:r w:rsidRPr="00E81282">
        <w:rPr>
          <w:rFonts w:ascii="Calibri" w:eastAsia="宋体" w:hAnsi="Calibri" w:hint="eastAsia"/>
          <w:lang w:val="en-GB" w:eastAsia="zh-CN"/>
        </w:rPr>
        <w:t>，否则不能进行其他操作。</w:t>
      </w:r>
    </w:p>
    <w:p w:rsidR="001F523A" w:rsidRDefault="001F523A" w:rsidP="001F523A">
      <w:pPr>
        <w:tabs>
          <w:tab w:val="left" w:pos="7200"/>
        </w:tabs>
        <w:rPr>
          <w:rFonts w:ascii="Calibri" w:hAnsi="Calibri"/>
          <w:lang w:val="en-GB" w:eastAsia="zh-CN"/>
        </w:rPr>
      </w:pPr>
    </w:p>
    <w:p w:rsidR="001F523A" w:rsidRPr="0044441A" w:rsidRDefault="00BD6CD0" w:rsidP="001F523A">
      <w:pPr>
        <w:tabs>
          <w:tab w:val="left" w:pos="7200"/>
        </w:tabs>
        <w:rPr>
          <w:rFonts w:ascii="Calibri" w:hAnsi="Calibri"/>
          <w:lang w:val="en-GB" w:eastAsia="zh-CN"/>
        </w:rPr>
      </w:pPr>
      <w:r>
        <w:rPr>
          <w:rFonts w:ascii="Calibri" w:eastAsia="宋体" w:hAnsi="Calibri" w:hint="eastAsia"/>
          <w:lang w:val="en-GB" w:eastAsia="zh-CN"/>
        </w:rPr>
        <w:t>SPI</w:t>
      </w:r>
      <w:r w:rsidR="001F523A" w:rsidRPr="00E81282">
        <w:rPr>
          <w:rFonts w:ascii="Calibri" w:eastAsia="宋体" w:hAnsi="Calibri" w:hint="eastAsia"/>
          <w:lang w:val="en-GB" w:eastAsia="zh-CN"/>
        </w:rPr>
        <w:t>命令格式如下：</w:t>
      </w:r>
    </w:p>
    <w:p w:rsidR="001F523A" w:rsidRPr="0044441A" w:rsidRDefault="00986DDB" w:rsidP="001F523A">
      <w:pPr>
        <w:tabs>
          <w:tab w:val="left" w:pos="7200"/>
        </w:tabs>
        <w:rPr>
          <w:rFonts w:ascii="Calibri" w:hAnsi="Calibri"/>
          <w:lang w:val="en-GB" w:eastAsia="zh-CN"/>
        </w:rPr>
      </w:pPr>
      <w:r>
        <w:rPr>
          <w:rFonts w:ascii="Calibri" w:eastAsia="宋体" w:hAnsi="Calibri" w:hint="eastAsia"/>
          <w:lang w:val="en-GB" w:eastAsia="zh-CN"/>
        </w:rPr>
        <w:t>输入</w:t>
      </w:r>
      <w:r w:rsidR="001F523A" w:rsidRPr="00E81282">
        <w:rPr>
          <w:rFonts w:ascii="Calibri" w:eastAsia="宋体" w:hAnsi="Calibri" w:hint="eastAsia"/>
          <w:lang w:val="en-GB" w:eastAsia="zh-CN"/>
        </w:rPr>
        <w:t>：发送命令字</w:t>
      </w:r>
      <w:r w:rsidR="001F523A" w:rsidRPr="002C3081">
        <w:rPr>
          <w:rFonts w:ascii="Calibri" w:eastAsia="PMingLiU" w:hAnsi="Calibri"/>
          <w:lang w:val="en-GB" w:eastAsia="zh-CN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67"/>
        <w:gridCol w:w="1267"/>
        <w:gridCol w:w="1267"/>
        <w:gridCol w:w="1268"/>
        <w:gridCol w:w="1267"/>
        <w:gridCol w:w="1267"/>
        <w:gridCol w:w="1267"/>
        <w:gridCol w:w="1268"/>
      </w:tblGrid>
      <w:tr w:rsidR="000B438E" w:rsidRPr="0044441A" w:rsidTr="00986DDB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38E" w:rsidRPr="0044441A" w:rsidRDefault="000B438E" w:rsidP="00912174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38E" w:rsidRPr="0044441A" w:rsidRDefault="000B438E" w:rsidP="00912174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0x90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38E" w:rsidRPr="0044441A" w:rsidRDefault="000B438E" w:rsidP="00912174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0x00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38E" w:rsidRPr="0044441A" w:rsidRDefault="000B438E" w:rsidP="00912174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38E" w:rsidRPr="0044441A" w:rsidRDefault="000B438E" w:rsidP="00912174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38E" w:rsidRPr="00E81282" w:rsidRDefault="000B438E" w:rsidP="00912174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lang w:val="en-GB" w:eastAsia="zh-CN"/>
              </w:rPr>
            </w:pPr>
            <w:r>
              <w:rPr>
                <w:rFonts w:ascii="Calibri" w:eastAsia="宋体" w:hAnsi="Calibri" w:hint="eastAsia"/>
                <w:lang w:val="en-GB" w:eastAsia="zh-CN"/>
              </w:rPr>
              <w:t>0x00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38E" w:rsidRPr="00E81282" w:rsidRDefault="000B438E" w:rsidP="00912174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lang w:val="en-GB" w:eastAsia="zh-CN"/>
              </w:rPr>
            </w:pPr>
            <w:r>
              <w:rPr>
                <w:rFonts w:ascii="Calibri" w:eastAsia="宋体" w:hAnsi="Calibri" w:hint="eastAsia"/>
                <w:lang w:val="en-GB" w:eastAsia="zh-CN"/>
              </w:rPr>
              <w:t>0x00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38E" w:rsidRPr="0044441A" w:rsidRDefault="000B438E" w:rsidP="00912174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</w:tbl>
    <w:p w:rsidR="001F523A" w:rsidRDefault="00986DDB" w:rsidP="001F523A">
      <w:pPr>
        <w:tabs>
          <w:tab w:val="left" w:pos="7815"/>
        </w:tabs>
        <w:rPr>
          <w:rFonts w:ascii="Calibri" w:hAnsi="Calibri"/>
          <w:lang w:val="en-GB" w:eastAsia="zh-CN"/>
        </w:rPr>
      </w:pPr>
      <w:r>
        <w:rPr>
          <w:rFonts w:ascii="Calibri" w:eastAsia="宋体" w:hAnsi="Calibri" w:hint="eastAsia"/>
          <w:lang w:val="en-GB" w:eastAsia="zh-CN"/>
        </w:rPr>
        <w:t>输出</w:t>
      </w:r>
      <w:r w:rsidR="001F523A" w:rsidRPr="00E81282">
        <w:rPr>
          <w:rFonts w:ascii="Calibri" w:eastAsia="宋体" w:hAnsi="Calibri" w:hint="eastAsia"/>
          <w:lang w:val="en-GB" w:eastAsia="zh-CN"/>
        </w:rPr>
        <w:t>：</w:t>
      </w:r>
      <w:r w:rsidR="001F523A" w:rsidRPr="00E81282">
        <w:rPr>
          <w:rFonts w:ascii="Calibri" w:eastAsia="宋体" w:hAnsi="Calibri"/>
          <w:lang w:val="en-GB" w:eastAsia="zh-CN"/>
        </w:rPr>
        <w:t>ID</w:t>
      </w:r>
      <w:r w:rsidR="001F523A" w:rsidRPr="00E81282">
        <w:rPr>
          <w:rFonts w:ascii="Calibri" w:eastAsia="宋体" w:hAnsi="Calibri" w:hint="eastAsia"/>
          <w:lang w:val="en-GB" w:eastAsia="zh-CN"/>
        </w:rPr>
        <w:t>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4"/>
        <w:gridCol w:w="1264"/>
        <w:gridCol w:w="1264"/>
        <w:gridCol w:w="1264"/>
        <w:gridCol w:w="1264"/>
        <w:gridCol w:w="1264"/>
        <w:gridCol w:w="1264"/>
        <w:gridCol w:w="1264"/>
      </w:tblGrid>
      <w:tr w:rsidR="00031A45" w:rsidRPr="0044441A" w:rsidTr="00986DDB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A45" w:rsidRPr="0044441A" w:rsidRDefault="00986DDB" w:rsidP="00912174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>
              <w:rPr>
                <w:rFonts w:ascii="Calibri" w:hAnsi="Calibri" w:hint="eastAsia"/>
                <w:lang w:val="en-GB" w:eastAsia="zh-CN"/>
              </w:rPr>
              <w:t>X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A45" w:rsidRPr="0044441A" w:rsidRDefault="00986DDB" w:rsidP="00912174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>
              <w:rPr>
                <w:rFonts w:ascii="Calibri" w:hAnsi="Calibri" w:hint="eastAsia"/>
                <w:lang w:val="en-GB" w:eastAsia="zh-CN"/>
              </w:rPr>
              <w:t>X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A45" w:rsidRPr="0044441A" w:rsidRDefault="00986DDB" w:rsidP="00912174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>
              <w:rPr>
                <w:rFonts w:ascii="Calibri" w:hAnsi="Calibri" w:hint="eastAsia"/>
                <w:lang w:val="en-GB" w:eastAsia="zh-CN"/>
              </w:rPr>
              <w:t>X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A45" w:rsidRPr="0044441A" w:rsidRDefault="00986DDB" w:rsidP="00912174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>
              <w:rPr>
                <w:rFonts w:ascii="Calibri" w:hAnsi="Calibri" w:hint="eastAsia"/>
                <w:lang w:val="en-GB" w:eastAsia="zh-CN"/>
              </w:rPr>
              <w:t>X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A45" w:rsidRPr="0044441A" w:rsidRDefault="00986DDB" w:rsidP="00912174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>
              <w:rPr>
                <w:rFonts w:ascii="Calibri" w:hAnsi="Calibri" w:hint="eastAsia"/>
                <w:lang w:val="en-GB" w:eastAsia="zh-CN"/>
              </w:rPr>
              <w:t>X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A45" w:rsidRPr="00E040AE" w:rsidRDefault="00031A45" w:rsidP="00912174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0x8</w:t>
            </w:r>
            <w:r>
              <w:rPr>
                <w:rFonts w:ascii="Calibri" w:hAnsi="Calibri"/>
                <w:lang w:val="en-GB" w:eastAsia="zh-CN"/>
              </w:rPr>
              <w:t>8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A45" w:rsidRPr="0044441A" w:rsidRDefault="00031A45" w:rsidP="00912174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</w:t>
            </w:r>
            <w:r>
              <w:rPr>
                <w:rFonts w:ascii="Calibri" w:hAnsi="Calibri"/>
                <w:lang w:val="en-GB" w:eastAsia="zh-CN"/>
              </w:rPr>
              <w:t>3</w:t>
            </w:r>
            <w:r w:rsidRPr="00E81282">
              <w:rPr>
                <w:rFonts w:ascii="Calibri" w:eastAsia="宋体" w:hAnsi="Calibri"/>
                <w:lang w:val="en-GB" w:eastAsia="zh-CN"/>
              </w:rPr>
              <w:t>6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A45" w:rsidRPr="0044441A" w:rsidRDefault="00986DDB" w:rsidP="00912174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>
              <w:rPr>
                <w:rFonts w:ascii="Calibri" w:hAnsi="Calibri" w:hint="eastAsia"/>
                <w:lang w:val="en-GB" w:eastAsia="zh-CN"/>
              </w:rPr>
              <w:t>X</w:t>
            </w:r>
          </w:p>
        </w:tc>
      </w:tr>
      <w:tr w:rsidR="001F523A" w:rsidRPr="0044441A" w:rsidTr="00986DDB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912174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912174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Default="001F523A" w:rsidP="00912174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912174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912174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</w:p>
        </w:tc>
      </w:tr>
    </w:tbl>
    <w:p w:rsidR="001F523A" w:rsidRDefault="001F523A" w:rsidP="001F523A">
      <w:pPr>
        <w:tabs>
          <w:tab w:val="left" w:pos="7815"/>
        </w:tabs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由到读</w:t>
      </w:r>
      <w:r w:rsidRPr="00E81282">
        <w:rPr>
          <w:rFonts w:ascii="Calibri" w:eastAsia="宋体" w:hAnsi="Calibri"/>
          <w:lang w:val="en-GB" w:eastAsia="zh-CN"/>
        </w:rPr>
        <w:t>ID</w:t>
      </w:r>
      <w:r w:rsidRPr="00E81282">
        <w:rPr>
          <w:rFonts w:ascii="Calibri" w:eastAsia="宋体" w:hAnsi="Calibri" w:hint="eastAsia"/>
          <w:lang w:val="en-GB" w:eastAsia="zh-CN"/>
        </w:rPr>
        <w:t>号后，</w:t>
      </w:r>
      <w:r w:rsidRPr="00E81282">
        <w:rPr>
          <w:rFonts w:eastAsia="宋体" w:hint="eastAsia"/>
          <w:lang w:eastAsia="zh-CN"/>
        </w:rPr>
        <w:t>后清除数据接收的</w:t>
      </w:r>
      <w:r w:rsidRPr="00E81282">
        <w:rPr>
          <w:rFonts w:eastAsia="宋体"/>
          <w:color w:val="FF0000"/>
          <w:lang w:eastAsia="zh-CN"/>
        </w:rPr>
        <w:t>ecc</w:t>
      </w:r>
      <w:r w:rsidRPr="00E81282">
        <w:rPr>
          <w:rFonts w:eastAsia="宋体" w:hint="eastAsia"/>
          <w:color w:val="FF0000"/>
          <w:lang w:eastAsia="zh-CN"/>
        </w:rPr>
        <w:t>值</w:t>
      </w:r>
    </w:p>
    <w:p w:rsidR="001F523A" w:rsidRDefault="001F523A" w:rsidP="001F523A">
      <w:pPr>
        <w:tabs>
          <w:tab w:val="left" w:pos="7815"/>
        </w:tabs>
        <w:rPr>
          <w:rFonts w:eastAsia="宋体" w:hint="eastAsia"/>
          <w:color w:val="FF0000"/>
          <w:lang w:eastAsia="zh-CN"/>
        </w:rPr>
      </w:pPr>
      <w:r w:rsidRPr="00E81282">
        <w:rPr>
          <w:rFonts w:eastAsia="宋体"/>
          <w:color w:val="FF0000"/>
          <w:lang w:eastAsia="zh-CN"/>
        </w:rPr>
        <w:t>W</w:t>
      </w:r>
      <w:r w:rsidRPr="00E81282">
        <w:rPr>
          <w:rFonts w:eastAsia="宋体" w:hint="eastAsia"/>
          <w:color w:val="FF0000"/>
          <w:lang w:eastAsia="zh-CN"/>
        </w:rPr>
        <w:t>：</w:t>
      </w:r>
      <w:r w:rsidRPr="00E81282">
        <w:rPr>
          <w:rFonts w:eastAsia="宋体"/>
          <w:color w:val="FF0000"/>
          <w:lang w:eastAsia="zh-CN"/>
        </w:rPr>
        <w:t xml:space="preserve"> 90 00 00 00</w:t>
      </w:r>
      <w:r w:rsidR="00031A45">
        <w:rPr>
          <w:rFonts w:eastAsia="宋体" w:hint="eastAsia"/>
          <w:color w:val="FF0000"/>
          <w:lang w:eastAsia="zh-CN"/>
        </w:rPr>
        <w:t xml:space="preserve">   </w:t>
      </w:r>
      <w:r w:rsidRPr="00E81282">
        <w:rPr>
          <w:rFonts w:eastAsia="宋体"/>
          <w:color w:val="FF0000"/>
          <w:lang w:eastAsia="zh-CN"/>
        </w:rPr>
        <w:t>R</w:t>
      </w:r>
      <w:r w:rsidRPr="00E81282">
        <w:rPr>
          <w:rFonts w:eastAsia="宋体" w:hint="eastAsia"/>
          <w:color w:val="FF0000"/>
          <w:lang w:eastAsia="zh-CN"/>
        </w:rPr>
        <w:t>：</w:t>
      </w:r>
      <w:r w:rsidRPr="00E81282">
        <w:rPr>
          <w:rFonts w:eastAsia="宋体"/>
          <w:color w:val="FF0000"/>
          <w:lang w:eastAsia="zh-CN"/>
        </w:rPr>
        <w:t xml:space="preserve"> 02  (Boot</w:t>
      </w:r>
      <w:r w:rsidRPr="00E81282">
        <w:rPr>
          <w:rFonts w:eastAsia="宋体" w:hint="eastAsia"/>
          <w:color w:val="FF0000"/>
          <w:lang w:eastAsia="zh-CN"/>
        </w:rPr>
        <w:t>返回</w:t>
      </w:r>
      <w:r w:rsidRPr="00E81282">
        <w:rPr>
          <w:rFonts w:eastAsia="宋体"/>
          <w:color w:val="FF0000"/>
          <w:lang w:eastAsia="zh-CN"/>
        </w:rPr>
        <w:t xml:space="preserve">  0x8</w:t>
      </w:r>
      <w:r>
        <w:rPr>
          <w:color w:val="FF0000"/>
          <w:lang w:eastAsia="zh-CN"/>
        </w:rPr>
        <w:t>8</w:t>
      </w:r>
      <w:r w:rsidRPr="00E81282">
        <w:rPr>
          <w:rFonts w:eastAsia="宋体"/>
          <w:color w:val="FF0000"/>
          <w:lang w:eastAsia="zh-CN"/>
        </w:rPr>
        <w:t xml:space="preserve"> 0x</w:t>
      </w:r>
      <w:r>
        <w:rPr>
          <w:color w:val="FF0000"/>
          <w:lang w:eastAsia="zh-CN"/>
        </w:rPr>
        <w:t>3</w:t>
      </w:r>
      <w:r w:rsidRPr="00E81282">
        <w:rPr>
          <w:rFonts w:eastAsia="宋体"/>
          <w:color w:val="FF0000"/>
          <w:lang w:eastAsia="zh-CN"/>
        </w:rPr>
        <w:t>6)</w:t>
      </w:r>
    </w:p>
    <w:p w:rsidR="00DB7318" w:rsidRPr="0044441A" w:rsidRDefault="009B7736" w:rsidP="001F523A">
      <w:pPr>
        <w:tabs>
          <w:tab w:val="left" w:pos="7815"/>
        </w:tabs>
        <w:rPr>
          <w:rFonts w:ascii="Calibri" w:hAnsi="Calibri"/>
          <w:lang w:val="en-GB" w:eastAsia="zh-CN"/>
        </w:rPr>
      </w:pPr>
      <w:r>
        <w:rPr>
          <w:rFonts w:ascii="Calibri" w:hAnsi="Calibri"/>
          <w:noProof/>
          <w:lang w:eastAsia="zh-CN"/>
        </w:rPr>
        <w:drawing>
          <wp:inline distT="0" distB="0" distL="0" distR="0">
            <wp:extent cx="6300470" cy="2011907"/>
            <wp:effectExtent l="1905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011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23A" w:rsidRPr="001F4146" w:rsidRDefault="001F523A" w:rsidP="001F523A">
      <w:pPr>
        <w:pStyle w:val="3"/>
        <w:numPr>
          <w:ilvl w:val="2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解</w:t>
      </w:r>
      <w:r w:rsidRPr="00E81282">
        <w:rPr>
          <w:rFonts w:ascii="SimSun" w:eastAsia="宋体" w:hAnsi="SimSun" w:cs="SimSun" w:hint="eastAsia"/>
          <w:lang w:eastAsia="zh-CN"/>
        </w:rPr>
        <w:t>锁停止搬运</w:t>
      </w:r>
    </w:p>
    <w:p w:rsidR="001F523A" w:rsidRPr="00785D94" w:rsidRDefault="001F523A" w:rsidP="001F523A">
      <w:pPr>
        <w:rPr>
          <w:rFonts w:ascii="Calibri" w:hAnsi="Calibri"/>
          <w:lang w:eastAsia="zh-CN"/>
        </w:rPr>
      </w:pPr>
      <w:r w:rsidRPr="00E81282">
        <w:rPr>
          <w:rFonts w:ascii="Calibri" w:eastAsia="宋体" w:hAnsi="Calibri" w:hint="eastAsia"/>
          <w:lang w:eastAsia="zh-CN"/>
        </w:rPr>
        <w:t>发送</w:t>
      </w:r>
      <w:r w:rsidRPr="00E81282">
        <w:rPr>
          <w:rFonts w:ascii="Calibri" w:eastAsia="宋体" w:hAnsi="Calibri"/>
          <w:lang w:eastAsia="zh-CN"/>
        </w:rPr>
        <w:t>55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24"/>
        <w:gridCol w:w="1048"/>
        <w:gridCol w:w="811"/>
      </w:tblGrid>
      <w:tr w:rsidR="004B1887" w:rsidTr="00912174"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887" w:rsidRDefault="004B1887" w:rsidP="00912174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lastRenderedPageBreak/>
              <w:t>Start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887" w:rsidRDefault="004B1887" w:rsidP="00912174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0x55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887" w:rsidRDefault="004B1887" w:rsidP="00912174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</w:tbl>
    <w:p w:rsidR="001F523A" w:rsidRPr="0027180E" w:rsidRDefault="001F523A" w:rsidP="001F523A">
      <w:pPr>
        <w:rPr>
          <w:lang w:eastAsia="zh-CN"/>
        </w:rPr>
      </w:pPr>
      <w:r w:rsidRPr="00E81282">
        <w:rPr>
          <w:rFonts w:eastAsia="宋体" w:hint="eastAsia"/>
          <w:lang w:eastAsia="zh-CN"/>
        </w:rPr>
        <w:t>收到</w:t>
      </w:r>
      <w:r w:rsidRPr="00E81282">
        <w:rPr>
          <w:rFonts w:eastAsia="宋体"/>
          <w:lang w:eastAsia="zh-CN"/>
        </w:rPr>
        <w:t>55 ,</w:t>
      </w:r>
      <w:r w:rsidRPr="00E81282">
        <w:rPr>
          <w:rFonts w:eastAsia="宋体" w:hint="eastAsia"/>
          <w:lang w:eastAsia="zh-CN"/>
        </w:rPr>
        <w:t>后清除数据接收的</w:t>
      </w:r>
      <w:r w:rsidRPr="00E81282">
        <w:rPr>
          <w:rFonts w:eastAsia="宋体"/>
          <w:lang w:eastAsia="zh-CN"/>
        </w:rPr>
        <w:t>ecc</w:t>
      </w:r>
      <w:r w:rsidRPr="00E81282">
        <w:rPr>
          <w:rFonts w:eastAsia="宋体" w:hint="eastAsia"/>
          <w:lang w:eastAsia="zh-CN"/>
        </w:rPr>
        <w:t>值</w:t>
      </w:r>
    </w:p>
    <w:p w:rsidR="001F523A" w:rsidRDefault="001F523A" w:rsidP="001F523A">
      <w:pPr>
        <w:tabs>
          <w:tab w:val="left" w:pos="7815"/>
        </w:tabs>
        <w:rPr>
          <w:rFonts w:eastAsia="宋体" w:hint="eastAsia"/>
          <w:color w:val="FF0000"/>
          <w:lang w:eastAsia="zh-CN"/>
        </w:rPr>
      </w:pPr>
      <w:r w:rsidRPr="00E81282">
        <w:rPr>
          <w:rFonts w:eastAsia="宋体"/>
          <w:color w:val="FF0000"/>
          <w:lang w:eastAsia="zh-CN"/>
        </w:rPr>
        <w:t>W</w:t>
      </w:r>
      <w:r w:rsidRPr="00E81282">
        <w:rPr>
          <w:rFonts w:eastAsia="宋体" w:hint="eastAsia"/>
          <w:color w:val="FF0000"/>
          <w:lang w:eastAsia="zh-CN"/>
        </w:rPr>
        <w:t>：</w:t>
      </w:r>
      <w:r w:rsidRPr="00E81282">
        <w:rPr>
          <w:rFonts w:eastAsia="宋体"/>
          <w:color w:val="FF0000"/>
          <w:lang w:eastAsia="zh-CN"/>
        </w:rPr>
        <w:t xml:space="preserve"> 55</w:t>
      </w:r>
    </w:p>
    <w:p w:rsidR="00363364" w:rsidRDefault="00363364" w:rsidP="001F523A">
      <w:pPr>
        <w:tabs>
          <w:tab w:val="left" w:pos="7815"/>
        </w:tabs>
        <w:rPr>
          <w:color w:val="FF0000"/>
          <w:lang w:eastAsia="zh-CN"/>
        </w:rPr>
      </w:pPr>
      <w:r>
        <w:rPr>
          <w:noProof/>
          <w:color w:val="FF0000"/>
          <w:lang w:eastAsia="zh-CN"/>
        </w:rPr>
        <w:drawing>
          <wp:inline distT="0" distB="0" distL="0" distR="0">
            <wp:extent cx="6300470" cy="1866859"/>
            <wp:effectExtent l="19050" t="0" r="508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866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23A" w:rsidRDefault="001F523A" w:rsidP="001F523A">
      <w:pPr>
        <w:pStyle w:val="3"/>
        <w:numPr>
          <w:ilvl w:val="2"/>
          <w:numId w:val="20"/>
        </w:numPr>
        <w:rPr>
          <w:lang w:val="en-GB" w:eastAsia="zh-CN"/>
        </w:rPr>
      </w:pPr>
      <w:r w:rsidRPr="00E81282">
        <w:rPr>
          <w:rFonts w:ascii="SimSun" w:eastAsia="宋体" w:hAnsi="SimSun" w:cs="SimSun" w:hint="eastAsia"/>
          <w:lang w:val="en-GB" w:eastAsia="zh-CN"/>
        </w:rPr>
        <w:t>发送数据</w:t>
      </w:r>
      <w:r w:rsidR="00363364">
        <w:rPr>
          <w:rFonts w:ascii="SimSun" w:eastAsia="宋体" w:hAnsi="SimSun" w:cs="SimSun" w:hint="eastAsia"/>
          <w:lang w:val="en-GB" w:eastAsia="zh-CN"/>
        </w:rPr>
        <w:t>包</w:t>
      </w:r>
    </w:p>
    <w:p w:rsidR="001F523A" w:rsidRPr="00172C67" w:rsidRDefault="001F523A" w:rsidP="001F523A">
      <w:pPr>
        <w:rPr>
          <w:lang w:val="en-GB" w:eastAsia="zh-CN"/>
        </w:rPr>
      </w:pPr>
      <w:r w:rsidRPr="00E81282">
        <w:rPr>
          <w:rFonts w:eastAsia="宋体"/>
          <w:lang w:val="en-GB" w:eastAsia="zh-CN"/>
        </w:rPr>
        <w:t>0xAE:  pram</w:t>
      </w:r>
      <w:r w:rsidRPr="00E81282">
        <w:rPr>
          <w:rFonts w:eastAsia="宋体" w:hint="eastAsia"/>
          <w:lang w:val="en-GB" w:eastAsia="zh-CN"/>
        </w:rPr>
        <w:t>操作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4"/>
        <w:gridCol w:w="1233"/>
        <w:gridCol w:w="851"/>
        <w:gridCol w:w="850"/>
        <w:gridCol w:w="751"/>
        <w:gridCol w:w="772"/>
        <w:gridCol w:w="786"/>
        <w:gridCol w:w="871"/>
        <w:gridCol w:w="408"/>
        <w:gridCol w:w="1136"/>
        <w:gridCol w:w="707"/>
      </w:tblGrid>
      <w:tr w:rsidR="004B1887" w:rsidRPr="0044441A" w:rsidTr="004B1887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887" w:rsidRPr="0044441A" w:rsidRDefault="004B1887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887" w:rsidRPr="0044441A" w:rsidRDefault="004B1887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0xAE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887" w:rsidRPr="0044441A" w:rsidRDefault="004B1887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Add_H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887" w:rsidRPr="0044441A" w:rsidRDefault="004B1887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Add_M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887" w:rsidRPr="0044441A" w:rsidRDefault="004B1887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Add_L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887" w:rsidRPr="0044441A" w:rsidRDefault="004B1887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Len_H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887" w:rsidRPr="0044441A" w:rsidRDefault="004B1887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Len_L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887" w:rsidRPr="0044441A" w:rsidRDefault="004B1887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Data1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887" w:rsidRPr="0044441A" w:rsidRDefault="004B1887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...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887" w:rsidRPr="0044441A" w:rsidRDefault="004B1887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Data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887" w:rsidRPr="0044441A" w:rsidRDefault="004B1887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</w:tbl>
    <w:p w:rsidR="001F523A" w:rsidRDefault="001F523A" w:rsidP="001F523A">
      <w:pPr>
        <w:rPr>
          <w:rFonts w:ascii="Calibri" w:hAnsi="Calibri"/>
          <w:lang w:val="en-GB" w:eastAsia="zh-CN"/>
        </w:rPr>
      </w:pPr>
    </w:p>
    <w:p w:rsidR="001F523A" w:rsidRDefault="001F523A" w:rsidP="001F523A">
      <w:pPr>
        <w:tabs>
          <w:tab w:val="left" w:pos="7815"/>
        </w:tabs>
        <w:rPr>
          <w:rFonts w:eastAsia="宋体" w:hint="eastAsia"/>
          <w:color w:val="FF0000"/>
          <w:lang w:eastAsia="zh-CN"/>
        </w:rPr>
      </w:pPr>
      <w:r w:rsidRPr="00E81282">
        <w:rPr>
          <w:rFonts w:eastAsia="宋体"/>
          <w:color w:val="FF0000"/>
          <w:lang w:eastAsia="zh-CN"/>
        </w:rPr>
        <w:t xml:space="preserve">W:  AE AH AM AL LH LL D1 … Dn (xx </w:t>
      </w:r>
      <w:r w:rsidRPr="00E81282">
        <w:rPr>
          <w:rFonts w:eastAsia="宋体" w:hint="eastAsia"/>
          <w:color w:val="FF0000"/>
          <w:lang w:eastAsia="zh-CN"/>
        </w:rPr>
        <w:t>表示总长度，应该是</w:t>
      </w:r>
      <w:r w:rsidRPr="00E81282">
        <w:rPr>
          <w:rFonts w:eastAsia="宋体"/>
          <w:color w:val="FF0000"/>
          <w:lang w:eastAsia="zh-CN"/>
        </w:rPr>
        <w:t>n+6)</w:t>
      </w:r>
    </w:p>
    <w:p w:rsidR="00E63175" w:rsidRPr="00700B91" w:rsidRDefault="00E63175" w:rsidP="001F523A">
      <w:pPr>
        <w:tabs>
          <w:tab w:val="left" w:pos="7815"/>
        </w:tabs>
        <w:rPr>
          <w:color w:val="FF0000"/>
          <w:lang w:eastAsia="zh-CN"/>
        </w:rPr>
      </w:pPr>
      <w:r>
        <w:rPr>
          <w:noProof/>
          <w:color w:val="FF0000"/>
          <w:lang w:eastAsia="zh-CN"/>
        </w:rPr>
        <w:drawing>
          <wp:inline distT="0" distB="0" distL="0" distR="0">
            <wp:extent cx="6300470" cy="2301619"/>
            <wp:effectExtent l="19050" t="0" r="5080" b="0"/>
            <wp:docPr id="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301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23A" w:rsidRPr="0044441A" w:rsidRDefault="001F523A" w:rsidP="001F523A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在这一步，</w:t>
      </w:r>
      <w:r w:rsidRPr="00E81282">
        <w:rPr>
          <w:rFonts w:ascii="Calibri" w:eastAsia="宋体" w:hAnsi="Calibri"/>
          <w:lang w:val="en-GB" w:eastAsia="zh-CN"/>
        </w:rPr>
        <w:t>Host</w:t>
      </w:r>
      <w:r w:rsidRPr="00E81282">
        <w:rPr>
          <w:rFonts w:ascii="Calibri" w:eastAsia="宋体" w:hAnsi="Calibri" w:hint="eastAsia"/>
          <w:lang w:val="en-GB" w:eastAsia="zh-CN"/>
        </w:rPr>
        <w:t>可以根据档的大小，可以拆分成</w:t>
      </w:r>
      <w:r w:rsidRPr="00E81282">
        <w:rPr>
          <w:rFonts w:ascii="Calibri" w:eastAsia="宋体" w:hAnsi="Calibri"/>
          <w:lang w:val="en-GB" w:eastAsia="zh-CN"/>
        </w:rPr>
        <w:t>N</w:t>
      </w:r>
      <w:r w:rsidRPr="00E81282">
        <w:rPr>
          <w:rFonts w:ascii="Calibri" w:eastAsia="宋体" w:hAnsi="Calibri" w:hint="eastAsia"/>
          <w:lang w:val="en-GB" w:eastAsia="zh-CN"/>
        </w:rPr>
        <w:t>个这样的数据报，数据报长度不能超过</w:t>
      </w:r>
      <w:r w:rsidRPr="00E81282">
        <w:rPr>
          <w:rFonts w:ascii="Calibri" w:eastAsia="宋体" w:hAnsi="Calibri"/>
          <w:lang w:val="en-GB" w:eastAsia="zh-CN"/>
        </w:rPr>
        <w:t xml:space="preserve">240 </w:t>
      </w:r>
      <w:r w:rsidRPr="00E81282">
        <w:rPr>
          <w:rFonts w:ascii="Calibri" w:eastAsia="宋体" w:hAnsi="Calibri" w:hint="eastAsia"/>
          <w:lang w:val="en-GB" w:eastAsia="zh-CN"/>
        </w:rPr>
        <w:t>，</w:t>
      </w:r>
      <w:r w:rsidRPr="002C3081">
        <w:rPr>
          <w:rFonts w:ascii="Calibri" w:eastAsia="PMingLiU" w:hAnsi="Calibri"/>
          <w:lang w:val="en-GB" w:eastAsia="zh-CN"/>
        </w:rPr>
        <w:tab/>
      </w:r>
      <w:r w:rsidRPr="002C3081">
        <w:rPr>
          <w:rFonts w:ascii="Calibri" w:eastAsia="PMingLiU" w:hAnsi="Calibri"/>
          <w:lang w:val="en-GB" w:eastAsia="zh-CN"/>
        </w:rPr>
        <w:tab/>
      </w:r>
      <w:r w:rsidRPr="002C3081">
        <w:rPr>
          <w:rFonts w:ascii="Calibri" w:eastAsia="PMingLiU" w:hAnsi="Calibri"/>
          <w:lang w:val="en-GB" w:eastAsia="zh-CN"/>
        </w:rPr>
        <w:tab/>
      </w:r>
      <w:r w:rsidRPr="002C3081">
        <w:rPr>
          <w:rFonts w:ascii="Calibri" w:eastAsia="PMingLiU" w:hAnsi="Calibri"/>
          <w:lang w:val="en-GB" w:eastAsia="zh-CN"/>
        </w:rPr>
        <w:tab/>
      </w:r>
      <w:r w:rsidRPr="002C3081">
        <w:rPr>
          <w:rFonts w:ascii="Calibri" w:eastAsia="PMingLiU" w:hAnsi="Calibri"/>
          <w:lang w:val="en-GB" w:eastAsia="zh-CN"/>
        </w:rPr>
        <w:tab/>
      </w:r>
      <w:r w:rsidRPr="002C3081">
        <w:rPr>
          <w:rFonts w:ascii="Calibri" w:eastAsia="PMingLiU" w:hAnsi="Calibri"/>
          <w:lang w:val="en-GB" w:eastAsia="zh-CN"/>
        </w:rPr>
        <w:tab/>
      </w:r>
      <w:r w:rsidRPr="002C3081">
        <w:rPr>
          <w:rFonts w:ascii="Calibri" w:eastAsia="PMingLiU" w:hAnsi="Calibri"/>
          <w:lang w:val="en-GB" w:eastAsia="zh-CN"/>
        </w:rPr>
        <w:tab/>
      </w:r>
      <w:r w:rsidRPr="002C3081">
        <w:rPr>
          <w:rFonts w:ascii="Calibri" w:eastAsia="PMingLiU" w:hAnsi="Calibri"/>
          <w:lang w:val="en-GB" w:eastAsia="zh-CN"/>
        </w:rPr>
        <w:tab/>
      </w:r>
      <w:r w:rsidRPr="002C3081">
        <w:rPr>
          <w:rFonts w:ascii="Calibri" w:eastAsia="PMingLiU" w:hAnsi="Calibri"/>
          <w:lang w:val="en-GB" w:eastAsia="zh-CN"/>
        </w:rPr>
        <w:tab/>
      </w:r>
      <w:r w:rsidRPr="00E81282">
        <w:rPr>
          <w:rFonts w:ascii="Calibri" w:eastAsia="宋体" w:hAnsi="Calibri"/>
          <w:lang w:val="en-GB" w:eastAsia="zh-CN"/>
        </w:rPr>
        <w:t>Table1</w:t>
      </w:r>
      <w:r w:rsidRPr="00E81282">
        <w:rPr>
          <w:rFonts w:ascii="Calibri" w:eastAsia="宋体" w:hAnsi="Calibri" w:hint="eastAsia"/>
          <w:lang w:val="en-GB" w:eastAsia="zh-CN"/>
        </w:rPr>
        <w:t>写操作各字段描述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88"/>
        <w:gridCol w:w="4200"/>
        <w:gridCol w:w="1940"/>
        <w:gridCol w:w="1121"/>
        <w:gridCol w:w="1089"/>
      </w:tblGrid>
      <w:tr w:rsidR="001F523A" w:rsidRPr="0044441A" w:rsidTr="00912174">
        <w:trPr>
          <w:trHeight w:val="304"/>
        </w:trPr>
        <w:tc>
          <w:tcPr>
            <w:tcW w:w="178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F523A" w:rsidRPr="0044441A" w:rsidRDefault="001F523A" w:rsidP="00912174">
            <w:pPr>
              <w:spacing w:before="0" w:after="0"/>
              <w:ind w:leftChars="50" w:left="100"/>
              <w:jc w:val="center"/>
              <w:rPr>
                <w:rFonts w:ascii="Calibri" w:eastAsia="MingLiU" w:hAnsi="Calibri" w:cs="Arial"/>
                <w:b/>
                <w:sz w:val="18"/>
                <w:szCs w:val="18"/>
              </w:rPr>
            </w:pPr>
            <w:r w:rsidRPr="00E81282">
              <w:rPr>
                <w:rFonts w:ascii="Calibri" w:eastAsia="宋体" w:hAnsi="Calibri" w:cs="Arial"/>
                <w:b/>
                <w:sz w:val="18"/>
                <w:szCs w:val="18"/>
                <w:lang w:eastAsia="zh-CN"/>
              </w:rPr>
              <w:t>Parameter</w:t>
            </w:r>
          </w:p>
        </w:tc>
        <w:tc>
          <w:tcPr>
            <w:tcW w:w="420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F523A" w:rsidRPr="0044441A" w:rsidRDefault="001F523A" w:rsidP="00912174">
            <w:pPr>
              <w:spacing w:before="0" w:after="0"/>
              <w:ind w:leftChars="-44" w:left="75" w:hangingChars="90" w:hanging="163"/>
              <w:jc w:val="center"/>
              <w:rPr>
                <w:rFonts w:ascii="Calibri" w:eastAsia="MingLiU" w:hAnsi="Calibri" w:cs="Arial"/>
                <w:b/>
                <w:sz w:val="18"/>
                <w:szCs w:val="18"/>
              </w:rPr>
            </w:pPr>
            <w:r w:rsidRPr="00E81282">
              <w:rPr>
                <w:rFonts w:ascii="Calibri" w:eastAsia="宋体" w:hAnsi="Calibri" w:cs="Arial"/>
                <w:b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94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F523A" w:rsidRPr="0044441A" w:rsidRDefault="001F523A" w:rsidP="00912174">
            <w:pPr>
              <w:spacing w:before="0" w:after="0"/>
              <w:ind w:leftChars="-51" w:left="71" w:hangingChars="96" w:hanging="173"/>
              <w:jc w:val="center"/>
              <w:rPr>
                <w:rFonts w:ascii="Calibri" w:hAnsi="Calibri" w:cs="Arial"/>
                <w:b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 w:cs="Arial"/>
                <w:b/>
                <w:sz w:val="18"/>
                <w:szCs w:val="18"/>
                <w:lang w:eastAsia="zh-CN"/>
              </w:rPr>
              <w:t>Default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1F523A" w:rsidRPr="0044441A" w:rsidRDefault="001F523A" w:rsidP="00912174">
            <w:pPr>
              <w:spacing w:before="0" w:after="0"/>
              <w:ind w:leftChars="-51" w:left="71" w:hangingChars="96" w:hanging="173"/>
              <w:jc w:val="center"/>
              <w:rPr>
                <w:rFonts w:ascii="Calibri" w:hAnsi="Calibri" w:cs="Arial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089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1F523A" w:rsidRPr="0044441A" w:rsidRDefault="001F523A" w:rsidP="00912174">
            <w:pPr>
              <w:spacing w:before="0" w:after="0"/>
              <w:ind w:leftChars="-51" w:left="71" w:hangingChars="96" w:hanging="173"/>
              <w:jc w:val="center"/>
              <w:rPr>
                <w:rFonts w:ascii="Calibri" w:hAnsi="Calibri" w:cs="Arial"/>
                <w:b/>
                <w:sz w:val="18"/>
                <w:szCs w:val="18"/>
                <w:lang w:eastAsia="zh-CN"/>
              </w:rPr>
            </w:pPr>
          </w:p>
        </w:tc>
      </w:tr>
      <w:tr w:rsidR="001F523A" w:rsidRPr="0044441A" w:rsidTr="00912174">
        <w:trPr>
          <w:trHeight w:val="176"/>
        </w:trPr>
        <w:tc>
          <w:tcPr>
            <w:tcW w:w="178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Add_H</w:t>
            </w:r>
          </w:p>
        </w:tc>
        <w:tc>
          <w:tcPr>
            <w:tcW w:w="42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 w:hint="eastAsia"/>
                <w:sz w:val="18"/>
                <w:szCs w:val="18"/>
                <w:lang w:eastAsia="zh-CN"/>
              </w:rPr>
              <w:t>程序开始地址的高字节</w:t>
            </w:r>
          </w:p>
        </w:tc>
        <w:tc>
          <w:tcPr>
            <w:tcW w:w="19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1 Byte</w:t>
            </w:r>
          </w:p>
        </w:tc>
        <w:tc>
          <w:tcPr>
            <w:tcW w:w="11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</w:tr>
      <w:tr w:rsidR="001F523A" w:rsidRPr="0044441A" w:rsidTr="00912174">
        <w:trPr>
          <w:trHeight w:val="280"/>
        </w:trPr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Add_M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 w:hint="eastAsia"/>
                <w:sz w:val="18"/>
                <w:szCs w:val="18"/>
                <w:lang w:eastAsia="zh-CN"/>
              </w:rPr>
              <w:t>程序开始地址的中间字节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1Byte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</w:tr>
      <w:tr w:rsidR="001F523A" w:rsidRPr="0044441A" w:rsidTr="00912174">
        <w:trPr>
          <w:trHeight w:val="280"/>
        </w:trPr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Add_L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 w:hint="eastAsia"/>
                <w:sz w:val="18"/>
                <w:szCs w:val="18"/>
                <w:lang w:eastAsia="zh-CN"/>
              </w:rPr>
              <w:t>程序开始地址的低字节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1Byte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</w:tr>
      <w:tr w:rsidR="001F523A" w:rsidRPr="0044441A" w:rsidTr="00912174">
        <w:trPr>
          <w:trHeight w:val="280"/>
        </w:trPr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Len_H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 w:hint="eastAsia"/>
                <w:sz w:val="18"/>
                <w:szCs w:val="18"/>
                <w:lang w:eastAsia="zh-CN"/>
              </w:rPr>
              <w:t>发送的</w:t>
            </w: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Data</w:t>
            </w:r>
            <w:r w:rsidRPr="00E81282">
              <w:rPr>
                <w:rFonts w:ascii="Calibri" w:eastAsia="宋体" w:hAnsi="Calibri" w:hint="eastAsia"/>
                <w:sz w:val="18"/>
                <w:szCs w:val="18"/>
                <w:lang w:eastAsia="zh-CN"/>
              </w:rPr>
              <w:t>的长度的高字节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1Byte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</w:tr>
      <w:tr w:rsidR="001F523A" w:rsidRPr="0044441A" w:rsidTr="00912174">
        <w:trPr>
          <w:trHeight w:val="280"/>
        </w:trPr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Len_L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 w:hint="eastAsia"/>
                <w:sz w:val="18"/>
                <w:szCs w:val="18"/>
                <w:lang w:eastAsia="zh-CN"/>
              </w:rPr>
              <w:t>发送的</w:t>
            </w: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Data</w:t>
            </w:r>
            <w:r w:rsidRPr="00E81282">
              <w:rPr>
                <w:rFonts w:ascii="Calibri" w:eastAsia="宋体" w:hAnsi="Calibri" w:hint="eastAsia"/>
                <w:sz w:val="18"/>
                <w:szCs w:val="18"/>
                <w:lang w:eastAsia="zh-CN"/>
              </w:rPr>
              <w:t>的长度的低字节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1Byte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</w:tr>
    </w:tbl>
    <w:p w:rsidR="001F523A" w:rsidRPr="0044441A" w:rsidRDefault="001F523A" w:rsidP="001F523A">
      <w:pPr>
        <w:pStyle w:val="3"/>
        <w:numPr>
          <w:ilvl w:val="2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校验</w:t>
      </w:r>
    </w:p>
    <w:p w:rsidR="001F523A" w:rsidRPr="0044441A" w:rsidRDefault="001F523A" w:rsidP="001F523A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第一步：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34"/>
        <w:gridCol w:w="2534"/>
        <w:gridCol w:w="2535"/>
        <w:gridCol w:w="2535"/>
      </w:tblGrid>
      <w:tr w:rsidR="001F523A" w:rsidRPr="0044441A" w:rsidTr="00912174"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4B1887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>
              <w:rPr>
                <w:rFonts w:ascii="Calibri" w:eastAsia="宋体" w:hAnsi="Calibri" w:hint="eastAsia"/>
                <w:lang w:val="en-GB" w:eastAsia="zh-CN"/>
              </w:rPr>
              <w:t>0XCC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4B1887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</w:t>
            </w:r>
            <w:r w:rsidR="004B1887">
              <w:rPr>
                <w:rFonts w:ascii="Calibri" w:eastAsia="宋体" w:hAnsi="Calibri" w:hint="eastAsia"/>
                <w:lang w:val="en-GB" w:eastAsia="zh-CN"/>
              </w:rPr>
              <w:t>00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</w:tbl>
    <w:p w:rsidR="001F523A" w:rsidRPr="0044441A" w:rsidRDefault="001F523A" w:rsidP="001F523A">
      <w:pPr>
        <w:rPr>
          <w:rFonts w:ascii="Calibri" w:hAnsi="Calibri"/>
          <w:lang w:val="en-GB" w:eastAsia="zh-CN"/>
        </w:rPr>
      </w:pPr>
    </w:p>
    <w:p w:rsidR="001F523A" w:rsidRPr="0044441A" w:rsidRDefault="001F523A" w:rsidP="001F523A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lastRenderedPageBreak/>
        <w:t>第二步：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34"/>
        <w:gridCol w:w="2534"/>
        <w:gridCol w:w="2535"/>
        <w:gridCol w:w="2535"/>
      </w:tblGrid>
      <w:tr w:rsidR="001F523A" w:rsidRPr="0044441A" w:rsidTr="00912174"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4B1887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>
              <w:rPr>
                <w:rFonts w:ascii="Calibri" w:hAnsi="Calibri" w:hint="eastAsia"/>
                <w:lang w:val="en-GB" w:eastAsia="zh-CN"/>
              </w:rPr>
              <w:t>X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4B1887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>
              <w:rPr>
                <w:rFonts w:ascii="Calibri" w:eastAsia="宋体" w:hAnsi="Calibri" w:hint="eastAsia"/>
                <w:lang w:val="en-GB" w:eastAsia="zh-CN"/>
              </w:rPr>
              <w:t>X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Ecc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4B1887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>
              <w:rPr>
                <w:rFonts w:ascii="Calibri" w:hAnsi="Calibri" w:hint="eastAsia"/>
                <w:lang w:val="en-GB" w:eastAsia="zh-CN"/>
              </w:rPr>
              <w:t>X</w:t>
            </w:r>
          </w:p>
        </w:tc>
      </w:tr>
    </w:tbl>
    <w:p w:rsidR="001F523A" w:rsidRDefault="001F523A" w:rsidP="001F523A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>Ecc</w:t>
      </w:r>
      <w:r w:rsidRPr="00E81282">
        <w:rPr>
          <w:rFonts w:ascii="Calibri" w:eastAsia="宋体" w:hAnsi="Calibri" w:hint="eastAsia"/>
          <w:lang w:val="en-GB" w:eastAsia="zh-CN"/>
        </w:rPr>
        <w:t>是所有</w:t>
      </w:r>
      <w:r w:rsidRPr="00E81282">
        <w:rPr>
          <w:rFonts w:ascii="Calibri" w:eastAsia="宋体" w:hAnsi="Calibri"/>
          <w:lang w:val="en-GB" w:eastAsia="zh-CN"/>
        </w:rPr>
        <w:t>Data(</w:t>
      </w:r>
      <w:r w:rsidRPr="00E81282">
        <w:rPr>
          <w:rFonts w:ascii="Calibri" w:eastAsia="宋体" w:hAnsi="Calibri" w:hint="eastAsia"/>
          <w:lang w:val="en-GB" w:eastAsia="zh-CN"/>
        </w:rPr>
        <w:t>程序代码</w:t>
      </w:r>
      <w:r w:rsidRPr="00E81282">
        <w:rPr>
          <w:rFonts w:ascii="Calibri" w:eastAsia="宋体" w:hAnsi="Calibri"/>
          <w:lang w:val="en-GB" w:eastAsia="zh-CN"/>
        </w:rPr>
        <w:t>)</w:t>
      </w:r>
      <w:r w:rsidRPr="00E81282">
        <w:rPr>
          <w:rFonts w:ascii="Calibri" w:eastAsia="宋体" w:hAnsi="Calibri" w:hint="eastAsia"/>
          <w:lang w:val="en-GB" w:eastAsia="zh-CN"/>
        </w:rPr>
        <w:t>的异或校验。</w:t>
      </w:r>
    </w:p>
    <w:p w:rsidR="001F523A" w:rsidRDefault="001F523A" w:rsidP="001F523A">
      <w:pPr>
        <w:rPr>
          <w:rFonts w:ascii="Calibri" w:hAnsi="Calibri"/>
          <w:lang w:val="en-GB" w:eastAsia="zh-CN"/>
        </w:rPr>
      </w:pPr>
    </w:p>
    <w:p w:rsidR="001F523A" w:rsidRPr="00700B91" w:rsidRDefault="001F523A" w:rsidP="001F523A">
      <w:pPr>
        <w:tabs>
          <w:tab w:val="left" w:pos="7815"/>
        </w:tabs>
        <w:rPr>
          <w:color w:val="FF0000"/>
          <w:lang w:eastAsia="zh-CN"/>
        </w:rPr>
      </w:pPr>
      <w:r w:rsidRPr="00E81282">
        <w:rPr>
          <w:rFonts w:eastAsia="宋体"/>
          <w:color w:val="FF0000"/>
          <w:lang w:eastAsia="zh-CN"/>
        </w:rPr>
        <w:t xml:space="preserve">W:  CC R 01 </w:t>
      </w:r>
      <w:r w:rsidRPr="00E81282">
        <w:rPr>
          <w:rFonts w:eastAsia="宋体" w:hint="eastAsia"/>
          <w:color w:val="FF0000"/>
          <w:lang w:eastAsia="zh-CN"/>
        </w:rPr>
        <w:t>（</w:t>
      </w:r>
      <w:r w:rsidRPr="00E81282">
        <w:rPr>
          <w:rFonts w:eastAsia="宋体"/>
          <w:color w:val="FF0000"/>
          <w:lang w:eastAsia="zh-CN"/>
        </w:rPr>
        <w:t>Boot</w:t>
      </w:r>
      <w:r w:rsidRPr="00E81282">
        <w:rPr>
          <w:rFonts w:eastAsia="宋体" w:hint="eastAsia"/>
          <w:color w:val="FF0000"/>
          <w:lang w:eastAsia="zh-CN"/>
        </w:rPr>
        <w:t>返回校验码）</w:t>
      </w:r>
    </w:p>
    <w:p w:rsidR="001F523A" w:rsidRPr="00D91F0A" w:rsidRDefault="008549AF" w:rsidP="001F523A">
      <w:pPr>
        <w:rPr>
          <w:rFonts w:ascii="Calibri" w:hAnsi="Calibri"/>
          <w:lang w:eastAsia="zh-CN"/>
        </w:rPr>
      </w:pPr>
      <w:r>
        <w:rPr>
          <w:rFonts w:ascii="Calibri" w:hAnsi="Calibri"/>
          <w:noProof/>
          <w:lang w:eastAsia="zh-CN"/>
        </w:rPr>
        <w:drawing>
          <wp:inline distT="0" distB="0" distL="0" distR="0">
            <wp:extent cx="6300470" cy="1284352"/>
            <wp:effectExtent l="1905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28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23A" w:rsidRPr="0044441A" w:rsidRDefault="001F523A" w:rsidP="001F523A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>Host</w:t>
      </w:r>
      <w:r w:rsidRPr="00E81282">
        <w:rPr>
          <w:rFonts w:ascii="Calibri" w:eastAsia="宋体" w:hAnsi="Calibri" w:hint="eastAsia"/>
          <w:lang w:val="en-GB" w:eastAsia="zh-CN"/>
        </w:rPr>
        <w:t>在发送</w:t>
      </w:r>
      <w:r w:rsidRPr="00E81282">
        <w:rPr>
          <w:rFonts w:ascii="Calibri" w:eastAsia="宋体" w:hAnsi="Calibri"/>
          <w:lang w:val="en-GB" w:eastAsia="zh-CN"/>
        </w:rPr>
        <w:t>Data</w:t>
      </w:r>
      <w:r w:rsidRPr="00E81282">
        <w:rPr>
          <w:rFonts w:ascii="Calibri" w:eastAsia="宋体" w:hAnsi="Calibri" w:hint="eastAsia"/>
          <w:lang w:val="en-GB" w:eastAsia="zh-CN"/>
        </w:rPr>
        <w:t>的时候，自己也会计算整个程序代码的异或校验，当读回</w:t>
      </w:r>
      <w:r w:rsidRPr="00E81282">
        <w:rPr>
          <w:rFonts w:ascii="Calibri" w:eastAsia="宋体" w:hAnsi="Calibri"/>
          <w:lang w:val="en-GB" w:eastAsia="zh-CN"/>
        </w:rPr>
        <w:t>Ecc</w:t>
      </w:r>
      <w:r w:rsidRPr="00E81282">
        <w:rPr>
          <w:rFonts w:ascii="Calibri" w:eastAsia="宋体" w:hAnsi="Calibri" w:hint="eastAsia"/>
          <w:lang w:val="en-GB" w:eastAsia="zh-CN"/>
        </w:rPr>
        <w:t>的时候，两个校验将会做个对比，如果对比是匹配的，说明发送成功，否则说明是失败的。失败后，可以从</w:t>
      </w:r>
      <w:r w:rsidR="00986DDB">
        <w:rPr>
          <w:rFonts w:ascii="Calibri" w:eastAsia="宋体" w:hAnsi="Calibri"/>
          <w:lang w:val="en-GB" w:eastAsia="zh-CN"/>
        </w:rPr>
        <w:t>6.</w:t>
      </w:r>
      <w:r w:rsidR="00986DDB">
        <w:rPr>
          <w:rFonts w:ascii="Calibri" w:eastAsia="宋体" w:hAnsi="Calibri" w:hint="eastAsia"/>
          <w:lang w:val="en-GB" w:eastAsia="zh-CN"/>
        </w:rPr>
        <w:t>2</w:t>
      </w:r>
      <w:r w:rsidRPr="00E81282">
        <w:rPr>
          <w:rFonts w:ascii="Calibri" w:eastAsia="宋体" w:hAnsi="Calibri"/>
          <w:lang w:val="en-GB" w:eastAsia="zh-CN"/>
        </w:rPr>
        <w:t>.2</w:t>
      </w:r>
      <w:r w:rsidRPr="00E81282">
        <w:rPr>
          <w:rFonts w:ascii="Calibri" w:eastAsia="宋体" w:hAnsi="Calibri" w:hint="eastAsia"/>
          <w:lang w:val="en-GB" w:eastAsia="zh-CN"/>
        </w:rPr>
        <w:t>章节重新开始。</w:t>
      </w:r>
    </w:p>
    <w:p w:rsidR="001F523A" w:rsidRPr="0044441A" w:rsidRDefault="001F523A" w:rsidP="001F523A">
      <w:pPr>
        <w:pStyle w:val="3"/>
        <w:numPr>
          <w:ilvl w:val="2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读操作</w:t>
      </w:r>
    </w:p>
    <w:p w:rsidR="001F523A" w:rsidRDefault="001F523A" w:rsidP="001F523A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 xml:space="preserve">Host </w:t>
      </w:r>
      <w:r w:rsidRPr="00E81282">
        <w:rPr>
          <w:rFonts w:ascii="Calibri" w:eastAsia="宋体" w:hAnsi="Calibri" w:hint="eastAsia"/>
          <w:lang w:val="en-GB" w:eastAsia="zh-CN"/>
        </w:rPr>
        <w:t>可以读</w:t>
      </w:r>
      <w:r w:rsidRPr="00E81282">
        <w:rPr>
          <w:rFonts w:ascii="Calibri" w:eastAsia="宋体" w:hAnsi="Calibri"/>
          <w:lang w:val="en-GB" w:eastAsia="zh-CN"/>
        </w:rPr>
        <w:t>pram</w:t>
      </w:r>
      <w:r w:rsidR="00111E43">
        <w:rPr>
          <w:rFonts w:ascii="Calibri" w:eastAsia="宋体" w:hAnsi="Calibri" w:hint="eastAsia"/>
          <w:lang w:val="en-GB" w:eastAsia="zh-CN"/>
        </w:rPr>
        <w:t>的数据出来，每个数据包</w:t>
      </w:r>
      <w:r w:rsidRPr="00E81282">
        <w:rPr>
          <w:rFonts w:ascii="Calibri" w:eastAsia="宋体" w:hAnsi="Calibri" w:hint="eastAsia"/>
          <w:lang w:val="en-GB" w:eastAsia="zh-CN"/>
        </w:rPr>
        <w:t>不能超过</w:t>
      </w:r>
      <w:r w:rsidRPr="00E81282">
        <w:rPr>
          <w:rFonts w:ascii="Calibri" w:eastAsia="宋体" w:hAnsi="Calibri"/>
          <w:lang w:val="en-GB" w:eastAsia="zh-CN"/>
        </w:rPr>
        <w:t>240</w:t>
      </w:r>
      <w:r>
        <w:rPr>
          <w:rFonts w:ascii="Calibri" w:eastAsia="宋体" w:hAnsi="Calibri" w:hint="eastAsia"/>
          <w:lang w:val="en-GB" w:eastAsia="zh-CN"/>
        </w:rPr>
        <w:t>字节，读取总长度</w:t>
      </w:r>
      <w:r w:rsidRPr="00E81282">
        <w:rPr>
          <w:rFonts w:ascii="Calibri" w:eastAsia="宋体" w:hAnsi="Calibri" w:hint="eastAsia"/>
          <w:lang w:val="en-GB" w:eastAsia="zh-CN"/>
        </w:rPr>
        <w:t>不能超过</w:t>
      </w:r>
      <w:r>
        <w:rPr>
          <w:rFonts w:ascii="Calibri" w:eastAsia="宋体" w:hAnsi="Calibri" w:hint="eastAsia"/>
          <w:lang w:val="en-GB" w:eastAsia="zh-CN"/>
        </w:rPr>
        <w:t>70K</w:t>
      </w:r>
    </w:p>
    <w:p w:rsidR="001F523A" w:rsidRPr="00172C67" w:rsidRDefault="001F523A" w:rsidP="001F523A">
      <w:pPr>
        <w:rPr>
          <w:lang w:val="en-GB" w:eastAsia="zh-CN"/>
        </w:rPr>
      </w:pPr>
      <w:r w:rsidRPr="00E81282">
        <w:rPr>
          <w:rFonts w:eastAsia="宋体"/>
          <w:lang w:val="en-GB" w:eastAsia="zh-CN"/>
        </w:rPr>
        <w:t>0x85</w:t>
      </w:r>
      <w:r w:rsidRPr="00E81282">
        <w:rPr>
          <w:rFonts w:eastAsia="宋体" w:hint="eastAsia"/>
          <w:lang w:val="en-GB" w:eastAsia="zh-CN"/>
        </w:rPr>
        <w:t>：</w:t>
      </w:r>
      <w:r w:rsidRPr="00E81282">
        <w:rPr>
          <w:rFonts w:eastAsia="宋体"/>
          <w:lang w:val="en-GB" w:eastAsia="zh-CN"/>
        </w:rPr>
        <w:t>pram</w:t>
      </w:r>
      <w:r w:rsidRPr="00E81282">
        <w:rPr>
          <w:rFonts w:eastAsia="宋体" w:hint="eastAsia"/>
          <w:lang w:val="en-GB" w:eastAsia="zh-CN"/>
        </w:rPr>
        <w:t>操作</w:t>
      </w:r>
    </w:p>
    <w:p w:rsidR="001F523A" w:rsidRPr="0044441A" w:rsidRDefault="001F523A" w:rsidP="001F523A">
      <w:pPr>
        <w:rPr>
          <w:rFonts w:ascii="Calibri" w:hAnsi="Calibri"/>
          <w:lang w:val="en-GB" w:eastAsia="zh-CN"/>
        </w:rPr>
      </w:pPr>
    </w:p>
    <w:p w:rsidR="001F523A" w:rsidRPr="0044441A" w:rsidRDefault="00A90F90" w:rsidP="001F523A">
      <w:pPr>
        <w:rPr>
          <w:rFonts w:ascii="Calibri" w:hAnsi="Calibri"/>
          <w:lang w:val="en-GB" w:eastAsia="zh-CN"/>
        </w:rPr>
      </w:pPr>
      <w:r>
        <w:rPr>
          <w:rFonts w:ascii="Calibri" w:eastAsia="宋体" w:hAnsi="Calibri" w:hint="eastAsia"/>
          <w:lang w:val="en-GB" w:eastAsia="zh-CN"/>
        </w:rPr>
        <w:t>DI</w:t>
      </w:r>
      <w:r w:rsidR="001F523A" w:rsidRPr="00E81282">
        <w:rPr>
          <w:rFonts w:ascii="Calibri" w:eastAsia="宋体" w:hAnsi="Calibri" w:hint="eastAsia"/>
          <w:lang w:val="en-GB" w:eastAsia="zh-CN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13"/>
        <w:gridCol w:w="1014"/>
        <w:gridCol w:w="1014"/>
        <w:gridCol w:w="1014"/>
        <w:gridCol w:w="1014"/>
        <w:gridCol w:w="1013"/>
        <w:gridCol w:w="1014"/>
        <w:gridCol w:w="1014"/>
        <w:gridCol w:w="1014"/>
        <w:gridCol w:w="1014"/>
      </w:tblGrid>
      <w:tr w:rsidR="001E01C5" w:rsidRPr="0044441A" w:rsidTr="001E01C5"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1C5" w:rsidRPr="0044441A" w:rsidRDefault="001E01C5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1C5" w:rsidRPr="0044441A" w:rsidRDefault="001E01C5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0x85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1C5" w:rsidRPr="0044441A" w:rsidRDefault="001E01C5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ADD_H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1C5" w:rsidRPr="0044441A" w:rsidRDefault="001E01C5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ADD_M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1C5" w:rsidRPr="0044441A" w:rsidRDefault="001E01C5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ADD_L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C5" w:rsidRPr="00E81282" w:rsidRDefault="001E01C5" w:rsidP="00912174">
            <w:pPr>
              <w:jc w:val="center"/>
              <w:rPr>
                <w:rFonts w:ascii="Calibri" w:eastAsia="宋体" w:hAnsi="Calibri"/>
                <w:lang w:val="en-GB" w:eastAsia="zh-CN"/>
              </w:rPr>
            </w:pPr>
            <w:r>
              <w:rPr>
                <w:rFonts w:ascii="Calibri" w:eastAsia="宋体" w:hAnsi="Calibri" w:hint="eastAsia"/>
                <w:lang w:val="en-GB" w:eastAsia="zh-CN"/>
              </w:rPr>
              <w:t>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C5" w:rsidRPr="00E81282" w:rsidRDefault="001E01C5" w:rsidP="00912174">
            <w:pPr>
              <w:jc w:val="center"/>
              <w:rPr>
                <w:rFonts w:ascii="Calibri" w:eastAsia="宋体" w:hAnsi="Calibri"/>
                <w:lang w:val="en-GB" w:eastAsia="zh-CN"/>
              </w:rPr>
            </w:pPr>
            <w:r>
              <w:rPr>
                <w:rFonts w:ascii="Calibri" w:eastAsia="宋体" w:hAnsi="Calibri" w:hint="eastAsia"/>
                <w:lang w:val="en-GB" w:eastAsia="zh-CN"/>
              </w:rPr>
              <w:t>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C5" w:rsidRPr="00E81282" w:rsidRDefault="001E01C5" w:rsidP="00912174">
            <w:pPr>
              <w:jc w:val="center"/>
              <w:rPr>
                <w:rFonts w:ascii="Calibri" w:eastAsia="宋体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……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C5" w:rsidRPr="00E81282" w:rsidRDefault="001E01C5" w:rsidP="00912174">
            <w:pPr>
              <w:jc w:val="center"/>
              <w:rPr>
                <w:rFonts w:ascii="Calibri" w:eastAsia="宋体" w:hAnsi="Calibri"/>
                <w:lang w:val="en-GB" w:eastAsia="zh-CN"/>
              </w:rPr>
            </w:pPr>
            <w:r>
              <w:rPr>
                <w:rFonts w:ascii="Calibri" w:eastAsia="宋体" w:hAnsi="Calibri" w:hint="eastAsia"/>
                <w:lang w:val="en-GB" w:eastAsia="zh-CN"/>
              </w:rPr>
              <w:t>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1C5" w:rsidRPr="0044441A" w:rsidRDefault="001E01C5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</w:tbl>
    <w:p w:rsidR="001F523A" w:rsidRPr="0044441A" w:rsidRDefault="001F523A" w:rsidP="001F523A">
      <w:pPr>
        <w:rPr>
          <w:rFonts w:ascii="Calibri" w:hAnsi="Calibri"/>
          <w:lang w:val="en-GB" w:eastAsia="zh-CN"/>
        </w:rPr>
      </w:pPr>
    </w:p>
    <w:p w:rsidR="001F523A" w:rsidRPr="0044441A" w:rsidRDefault="00A90F90" w:rsidP="001F523A">
      <w:pPr>
        <w:rPr>
          <w:rFonts w:ascii="Calibri" w:hAnsi="Calibri"/>
          <w:lang w:val="en-GB" w:eastAsia="zh-CN"/>
        </w:rPr>
      </w:pPr>
      <w:r>
        <w:rPr>
          <w:rFonts w:ascii="Calibri" w:eastAsia="宋体" w:hAnsi="Calibri" w:hint="eastAsia"/>
          <w:lang w:val="en-GB" w:eastAsia="zh-CN"/>
        </w:rPr>
        <w:t>DO</w:t>
      </w:r>
      <w:r w:rsidR="001F523A" w:rsidRPr="00E81282">
        <w:rPr>
          <w:rFonts w:ascii="Calibri" w:eastAsia="宋体" w:hAnsi="Calibri" w:hint="eastAsia"/>
          <w:lang w:val="en-GB" w:eastAsia="zh-CN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13"/>
        <w:gridCol w:w="1014"/>
        <w:gridCol w:w="1014"/>
        <w:gridCol w:w="1014"/>
        <w:gridCol w:w="1014"/>
        <w:gridCol w:w="1013"/>
        <w:gridCol w:w="1014"/>
        <w:gridCol w:w="1014"/>
        <w:gridCol w:w="1014"/>
        <w:gridCol w:w="1014"/>
      </w:tblGrid>
      <w:tr w:rsidR="001E01C5" w:rsidRPr="0044441A" w:rsidTr="001E01C5"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1C5" w:rsidRPr="0044441A" w:rsidRDefault="001E01C5" w:rsidP="00912174">
            <w:pPr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C5" w:rsidRPr="0044441A" w:rsidRDefault="001E01C5" w:rsidP="00912174">
            <w:pPr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C5" w:rsidRPr="0044441A" w:rsidRDefault="001E01C5" w:rsidP="00912174">
            <w:pPr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C5" w:rsidRPr="0044441A" w:rsidRDefault="001E01C5" w:rsidP="00912174">
            <w:pPr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1C5" w:rsidRPr="0044441A" w:rsidRDefault="001E01C5" w:rsidP="00912174">
            <w:pPr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1C5" w:rsidRPr="0044441A" w:rsidRDefault="001E01C5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Data</w:t>
            </w:r>
            <w:r>
              <w:rPr>
                <w:rFonts w:ascii="Calibri" w:eastAsia="宋体" w:hAnsi="Calibri" w:hint="eastAsia"/>
                <w:lang w:val="en-GB" w:eastAsia="zh-CN"/>
              </w:rPr>
              <w:t>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1C5" w:rsidRPr="0044441A" w:rsidRDefault="001E01C5" w:rsidP="001E01C5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Data</w:t>
            </w:r>
            <w:r>
              <w:rPr>
                <w:rFonts w:ascii="Calibri" w:eastAsia="宋体" w:hAnsi="Calibri" w:hint="eastAsia"/>
                <w:lang w:val="en-GB" w:eastAsia="zh-CN"/>
              </w:rPr>
              <w:t>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1C5" w:rsidRPr="0044441A" w:rsidRDefault="001E01C5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……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1C5" w:rsidRPr="0044441A" w:rsidRDefault="001E01C5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DataN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1C5" w:rsidRPr="0044441A" w:rsidRDefault="001E01C5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</w:tbl>
    <w:p w:rsidR="001F523A" w:rsidRDefault="001F523A" w:rsidP="001F523A">
      <w:pPr>
        <w:rPr>
          <w:rFonts w:ascii="Calibri" w:hAnsi="Calibri"/>
          <w:lang w:val="en-GB" w:eastAsia="zh-CN"/>
        </w:rPr>
      </w:pPr>
    </w:p>
    <w:p w:rsidR="001F523A" w:rsidRDefault="001F523A" w:rsidP="001F523A">
      <w:pPr>
        <w:tabs>
          <w:tab w:val="left" w:pos="7815"/>
        </w:tabs>
        <w:rPr>
          <w:rFonts w:ascii="Calibri" w:hAnsi="Calibri"/>
          <w:lang w:val="en-GB" w:eastAsia="zh-CN"/>
        </w:rPr>
      </w:pPr>
      <w:r w:rsidRPr="00E81282">
        <w:rPr>
          <w:rFonts w:eastAsia="宋体"/>
          <w:color w:val="FF0000"/>
          <w:lang w:eastAsia="zh-CN"/>
        </w:rPr>
        <w:t xml:space="preserve">W: 85  Ah Am Al:  </w:t>
      </w:r>
      <w:r w:rsidRPr="00E81282">
        <w:rPr>
          <w:rFonts w:eastAsia="宋体" w:hint="eastAsia"/>
          <w:color w:val="FF0000"/>
          <w:lang w:eastAsia="zh-CN"/>
        </w:rPr>
        <w:t>先设置基址地址</w:t>
      </w:r>
    </w:p>
    <w:p w:rsidR="001F523A" w:rsidRPr="002C1BFD" w:rsidRDefault="001F523A" w:rsidP="001F523A">
      <w:pPr>
        <w:tabs>
          <w:tab w:val="left" w:pos="7815"/>
        </w:tabs>
        <w:rPr>
          <w:color w:val="FF0000"/>
          <w:lang w:eastAsia="zh-CN"/>
        </w:rPr>
      </w:pPr>
      <w:r w:rsidRPr="00E81282">
        <w:rPr>
          <w:rFonts w:eastAsia="宋体"/>
          <w:color w:val="FF0000"/>
          <w:lang w:eastAsia="zh-CN"/>
        </w:rPr>
        <w:t>R:  N  (Boot</w:t>
      </w:r>
      <w:r w:rsidRPr="00E81282">
        <w:rPr>
          <w:rFonts w:eastAsia="宋体" w:hint="eastAsia"/>
          <w:color w:val="FF0000"/>
          <w:lang w:eastAsia="zh-CN"/>
        </w:rPr>
        <w:t>返回</w:t>
      </w:r>
      <w:r w:rsidRPr="00E81282">
        <w:rPr>
          <w:rFonts w:eastAsia="宋体"/>
          <w:color w:val="FF0000"/>
          <w:lang w:eastAsia="zh-CN"/>
        </w:rPr>
        <w:t>pram</w:t>
      </w:r>
      <w:r w:rsidRPr="00E81282">
        <w:rPr>
          <w:rFonts w:eastAsia="宋体" w:hint="eastAsia"/>
          <w:color w:val="FF0000"/>
          <w:lang w:eastAsia="zh-CN"/>
        </w:rPr>
        <w:t>数据，地址自加</w:t>
      </w:r>
      <w:r w:rsidRPr="00E81282">
        <w:rPr>
          <w:rFonts w:eastAsia="宋体"/>
          <w:color w:val="FF0000"/>
          <w:lang w:eastAsia="zh-CN"/>
        </w:rPr>
        <w:t>)</w:t>
      </w:r>
    </w:p>
    <w:p w:rsidR="001F523A" w:rsidRPr="0044441A" w:rsidRDefault="00296B25" w:rsidP="001F523A">
      <w:pPr>
        <w:rPr>
          <w:rFonts w:ascii="Calibri" w:hAnsi="Calibri"/>
          <w:lang w:val="en-GB" w:eastAsia="zh-CN"/>
        </w:rPr>
      </w:pPr>
      <w:r>
        <w:rPr>
          <w:rFonts w:ascii="Calibri" w:hAnsi="Calibri"/>
          <w:noProof/>
          <w:lang w:eastAsia="zh-CN"/>
        </w:rPr>
        <w:drawing>
          <wp:inline distT="0" distB="0" distL="0" distR="0">
            <wp:extent cx="6300470" cy="2301471"/>
            <wp:effectExtent l="19050" t="0" r="508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30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23A" w:rsidRPr="0044441A" w:rsidRDefault="001F523A" w:rsidP="001F523A">
      <w:pPr>
        <w:ind w:left="3374" w:firstLine="482"/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/>
          <w:lang w:val="en-GB" w:eastAsia="zh-CN"/>
        </w:rPr>
        <w:t xml:space="preserve">Table2 </w:t>
      </w:r>
      <w:r w:rsidRPr="00E81282">
        <w:rPr>
          <w:rFonts w:ascii="Calibri" w:eastAsia="宋体" w:hAnsi="Calibri" w:hint="eastAsia"/>
          <w:lang w:val="en-GB" w:eastAsia="zh-CN"/>
        </w:rPr>
        <w:t>读操作各字段描述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88"/>
        <w:gridCol w:w="4200"/>
        <w:gridCol w:w="1940"/>
        <w:gridCol w:w="1121"/>
        <w:gridCol w:w="1089"/>
      </w:tblGrid>
      <w:tr w:rsidR="001F523A" w:rsidRPr="0044441A" w:rsidTr="00912174">
        <w:trPr>
          <w:trHeight w:val="304"/>
        </w:trPr>
        <w:tc>
          <w:tcPr>
            <w:tcW w:w="178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F523A" w:rsidRPr="0044441A" w:rsidRDefault="001F523A" w:rsidP="00912174">
            <w:pPr>
              <w:spacing w:before="0" w:after="0"/>
              <w:ind w:leftChars="50" w:left="100"/>
              <w:jc w:val="center"/>
              <w:rPr>
                <w:rFonts w:ascii="Calibri" w:eastAsia="MingLiU" w:hAnsi="Calibri" w:cs="Arial"/>
                <w:b/>
                <w:sz w:val="18"/>
                <w:szCs w:val="18"/>
              </w:rPr>
            </w:pPr>
            <w:r w:rsidRPr="00E81282">
              <w:rPr>
                <w:rFonts w:ascii="Calibri" w:eastAsia="宋体" w:hAnsi="Calibri" w:cs="Arial"/>
                <w:b/>
                <w:sz w:val="18"/>
                <w:szCs w:val="18"/>
                <w:lang w:eastAsia="zh-CN"/>
              </w:rPr>
              <w:t>Parameter</w:t>
            </w:r>
          </w:p>
        </w:tc>
        <w:tc>
          <w:tcPr>
            <w:tcW w:w="420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F523A" w:rsidRPr="0044441A" w:rsidRDefault="001F523A" w:rsidP="00912174">
            <w:pPr>
              <w:spacing w:before="0" w:after="0"/>
              <w:ind w:leftChars="-44" w:left="75" w:hangingChars="90" w:hanging="163"/>
              <w:jc w:val="center"/>
              <w:rPr>
                <w:rFonts w:ascii="Calibri" w:eastAsia="MingLiU" w:hAnsi="Calibri" w:cs="Arial"/>
                <w:b/>
                <w:sz w:val="18"/>
                <w:szCs w:val="18"/>
              </w:rPr>
            </w:pPr>
            <w:r w:rsidRPr="00E81282">
              <w:rPr>
                <w:rFonts w:ascii="Calibri" w:eastAsia="宋体" w:hAnsi="Calibri" w:cs="Arial"/>
                <w:b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94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F523A" w:rsidRPr="0044441A" w:rsidRDefault="001F523A" w:rsidP="00912174">
            <w:pPr>
              <w:spacing w:before="0" w:after="0"/>
              <w:ind w:leftChars="-51" w:left="71" w:hangingChars="96" w:hanging="173"/>
              <w:jc w:val="center"/>
              <w:rPr>
                <w:rFonts w:ascii="Calibri" w:hAnsi="Calibri" w:cs="Arial"/>
                <w:b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 w:cs="Arial"/>
                <w:b/>
                <w:sz w:val="18"/>
                <w:szCs w:val="18"/>
                <w:lang w:eastAsia="zh-CN"/>
              </w:rPr>
              <w:t>Default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1F523A" w:rsidRPr="0044441A" w:rsidRDefault="001F523A" w:rsidP="00912174">
            <w:pPr>
              <w:spacing w:before="0" w:after="0"/>
              <w:ind w:leftChars="-51" w:left="71" w:hangingChars="96" w:hanging="173"/>
              <w:jc w:val="center"/>
              <w:rPr>
                <w:rFonts w:ascii="Calibri" w:hAnsi="Calibri" w:cs="Arial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089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1F523A" w:rsidRPr="0044441A" w:rsidRDefault="001F523A" w:rsidP="00912174">
            <w:pPr>
              <w:spacing w:before="0" w:after="0"/>
              <w:ind w:leftChars="-51" w:left="71" w:hangingChars="96" w:hanging="173"/>
              <w:jc w:val="center"/>
              <w:rPr>
                <w:rFonts w:ascii="Calibri" w:hAnsi="Calibri" w:cs="Arial"/>
                <w:b/>
                <w:sz w:val="18"/>
                <w:szCs w:val="18"/>
                <w:lang w:eastAsia="zh-CN"/>
              </w:rPr>
            </w:pPr>
          </w:p>
        </w:tc>
      </w:tr>
      <w:tr w:rsidR="001F523A" w:rsidRPr="0044441A" w:rsidTr="00912174">
        <w:trPr>
          <w:trHeight w:val="176"/>
        </w:trPr>
        <w:tc>
          <w:tcPr>
            <w:tcW w:w="178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Add_H</w:t>
            </w:r>
          </w:p>
        </w:tc>
        <w:tc>
          <w:tcPr>
            <w:tcW w:w="42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 w:hint="eastAsia"/>
                <w:sz w:val="18"/>
                <w:szCs w:val="18"/>
                <w:lang w:eastAsia="zh-CN"/>
              </w:rPr>
              <w:t>程序开始地址的高字节</w:t>
            </w:r>
          </w:p>
        </w:tc>
        <w:tc>
          <w:tcPr>
            <w:tcW w:w="19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1 Byte</w:t>
            </w:r>
          </w:p>
        </w:tc>
        <w:tc>
          <w:tcPr>
            <w:tcW w:w="11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</w:tr>
      <w:tr w:rsidR="001F523A" w:rsidRPr="0044441A" w:rsidTr="00912174">
        <w:trPr>
          <w:trHeight w:val="280"/>
        </w:trPr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Add_M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 w:hint="eastAsia"/>
                <w:sz w:val="18"/>
                <w:szCs w:val="18"/>
                <w:lang w:eastAsia="zh-CN"/>
              </w:rPr>
              <w:t>程序开始地址的中间字节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1Byte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</w:tr>
      <w:tr w:rsidR="001F523A" w:rsidRPr="0044441A" w:rsidTr="00912174">
        <w:trPr>
          <w:trHeight w:val="280"/>
        </w:trPr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t>Add_L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 w:hint="eastAsia"/>
                <w:sz w:val="18"/>
                <w:szCs w:val="18"/>
                <w:lang w:eastAsia="zh-CN"/>
              </w:rPr>
              <w:t>程序开始地址的低地址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</w:tr>
      <w:tr w:rsidR="001F523A" w:rsidRPr="0044441A" w:rsidTr="00912174">
        <w:trPr>
          <w:trHeight w:val="280"/>
        </w:trPr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/>
                <w:sz w:val="18"/>
                <w:szCs w:val="18"/>
                <w:lang w:eastAsia="zh-CN"/>
              </w:rPr>
              <w:lastRenderedPageBreak/>
              <w:t>Data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  <w:r w:rsidRPr="00E81282">
              <w:rPr>
                <w:rFonts w:ascii="Calibri" w:eastAsia="宋体" w:hAnsi="Calibri" w:hint="eastAsia"/>
                <w:sz w:val="18"/>
                <w:szCs w:val="18"/>
                <w:lang w:eastAsia="zh-CN"/>
              </w:rPr>
              <w:t>程序代码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</w:tr>
      <w:tr w:rsidR="001F523A" w:rsidRPr="0044441A" w:rsidTr="00912174">
        <w:trPr>
          <w:trHeight w:val="280"/>
        </w:trPr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hAnsi="Calibri"/>
                <w:sz w:val="18"/>
                <w:szCs w:val="18"/>
                <w:lang w:eastAsia="zh-CN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F523A" w:rsidRPr="0044441A" w:rsidRDefault="001F523A" w:rsidP="000B438E">
            <w:pPr>
              <w:spacing w:beforeLines="20" w:afterLines="20"/>
              <w:ind w:leftChars="50" w:left="100"/>
              <w:rPr>
                <w:rFonts w:ascii="Calibri" w:eastAsia="MingLiU" w:hAnsi="Calibri"/>
                <w:sz w:val="18"/>
                <w:szCs w:val="18"/>
              </w:rPr>
            </w:pPr>
          </w:p>
        </w:tc>
      </w:tr>
    </w:tbl>
    <w:p w:rsidR="001F523A" w:rsidRDefault="001F523A" w:rsidP="001F523A">
      <w:pPr>
        <w:pStyle w:val="3"/>
        <w:numPr>
          <w:ilvl w:val="2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启动</w:t>
      </w:r>
      <w:r w:rsidRPr="00E81282">
        <w:rPr>
          <w:rFonts w:ascii="Calibri" w:eastAsia="宋体" w:hAnsi="Calibri"/>
          <w:lang w:val="en-GB" w:eastAsia="zh-CN"/>
        </w:rPr>
        <w:t>app</w:t>
      </w:r>
    </w:p>
    <w:p w:rsidR="001F523A" w:rsidRPr="00CE0C5F" w:rsidRDefault="001F523A" w:rsidP="001F523A">
      <w:pPr>
        <w:rPr>
          <w:lang w:val="en-GB" w:eastAsia="zh-CN"/>
        </w:rPr>
      </w:pPr>
      <w:r w:rsidRPr="00E81282">
        <w:rPr>
          <w:rFonts w:eastAsia="宋体"/>
          <w:lang w:val="en-GB" w:eastAsia="zh-CN"/>
        </w:rPr>
        <w:t>Rowboot</w:t>
      </w:r>
      <w:r w:rsidRPr="00E81282">
        <w:rPr>
          <w:rFonts w:eastAsia="宋体" w:hint="eastAsia"/>
          <w:lang w:val="en-GB" w:eastAsia="zh-CN"/>
        </w:rPr>
        <w:t>接收到此命令时，</w:t>
      </w:r>
      <w:r w:rsidRPr="00E81282">
        <w:rPr>
          <w:rFonts w:eastAsia="宋体"/>
          <w:lang w:val="en-GB" w:eastAsia="zh-CN"/>
        </w:rPr>
        <w:t>remap</w:t>
      </w:r>
      <w:r w:rsidRPr="00E81282">
        <w:rPr>
          <w:rFonts w:eastAsia="宋体" w:hint="eastAsia"/>
          <w:lang w:val="en-GB" w:eastAsia="zh-CN"/>
        </w:rPr>
        <w:t>，启动</w:t>
      </w:r>
      <w:r w:rsidRPr="00E81282">
        <w:rPr>
          <w:rFonts w:eastAsia="宋体"/>
          <w:lang w:val="en-GB" w:eastAsia="zh-CN"/>
        </w:rPr>
        <w:t>app</w:t>
      </w:r>
      <w:r w:rsidRPr="00E81282">
        <w:rPr>
          <w:rFonts w:eastAsia="宋体" w:hint="eastAsia"/>
          <w:lang w:val="en-GB" w:eastAsia="zh-CN"/>
        </w:rPr>
        <w:t>程序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22"/>
        <w:gridCol w:w="2425"/>
        <w:gridCol w:w="2425"/>
      </w:tblGrid>
      <w:tr w:rsidR="006244B8" w:rsidRPr="0044441A" w:rsidTr="00912174">
        <w:trPr>
          <w:trHeight w:val="390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4B8" w:rsidRPr="0044441A" w:rsidRDefault="006244B8" w:rsidP="00912174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4B8" w:rsidRPr="0044441A" w:rsidRDefault="006244B8" w:rsidP="00912174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0x08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4B8" w:rsidRPr="0044441A" w:rsidRDefault="006244B8" w:rsidP="00912174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</w:tbl>
    <w:p w:rsidR="001F523A" w:rsidRPr="002C1BFD" w:rsidRDefault="001F523A" w:rsidP="001F523A">
      <w:pPr>
        <w:tabs>
          <w:tab w:val="left" w:pos="7815"/>
        </w:tabs>
        <w:rPr>
          <w:color w:val="FF0000"/>
          <w:lang w:eastAsia="zh-CN"/>
        </w:rPr>
      </w:pPr>
      <w:r w:rsidRPr="00E81282">
        <w:rPr>
          <w:rFonts w:eastAsia="宋体"/>
          <w:color w:val="FF0000"/>
          <w:lang w:eastAsia="zh-CN"/>
        </w:rPr>
        <w:t>W: 08</w:t>
      </w:r>
    </w:p>
    <w:p w:rsidR="001F523A" w:rsidRPr="002C1BFD" w:rsidRDefault="001E01C5" w:rsidP="001F523A">
      <w:pPr>
        <w:tabs>
          <w:tab w:val="left" w:pos="7815"/>
        </w:tabs>
        <w:rPr>
          <w:color w:val="FF0000"/>
          <w:lang w:eastAsia="zh-CN"/>
        </w:rPr>
      </w:pPr>
      <w:r>
        <w:rPr>
          <w:noProof/>
          <w:color w:val="FF0000"/>
          <w:lang w:eastAsia="zh-CN"/>
        </w:rPr>
        <w:drawing>
          <wp:inline distT="0" distB="0" distL="0" distR="0">
            <wp:extent cx="6300470" cy="1868618"/>
            <wp:effectExtent l="19050" t="0" r="508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86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23A" w:rsidRDefault="001F523A" w:rsidP="001F523A">
      <w:pPr>
        <w:pStyle w:val="3"/>
        <w:numPr>
          <w:ilvl w:val="2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复位</w:t>
      </w:r>
    </w:p>
    <w:p w:rsidR="001F523A" w:rsidRPr="0044441A" w:rsidRDefault="001F523A" w:rsidP="001F523A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发送此命令可以让</w:t>
      </w:r>
      <w:r w:rsidRPr="00E81282">
        <w:rPr>
          <w:rFonts w:ascii="Calibri" w:eastAsia="宋体" w:hAnsi="Calibri"/>
          <w:lang w:val="en-GB" w:eastAsia="zh-CN"/>
        </w:rPr>
        <w:t>FT8836</w:t>
      </w:r>
      <w:r w:rsidRPr="00E81282">
        <w:rPr>
          <w:rFonts w:ascii="Calibri" w:eastAsia="宋体" w:hAnsi="Calibri"/>
          <w:lang w:eastAsia="zh-CN"/>
        </w:rPr>
        <w:t>Reset</w:t>
      </w:r>
      <w:r w:rsidRPr="00E81282">
        <w:rPr>
          <w:rFonts w:ascii="Calibri" w:eastAsia="宋体" w:hAnsi="Calibri" w:hint="eastAsia"/>
          <w:lang w:val="en-GB" w:eastAsia="zh-CN"/>
        </w:rPr>
        <w:t>，重新运行程序</w:t>
      </w:r>
    </w:p>
    <w:p w:rsidR="001F523A" w:rsidRPr="0044441A" w:rsidRDefault="001F523A" w:rsidP="001F523A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第一步：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34"/>
        <w:gridCol w:w="2535"/>
        <w:gridCol w:w="2535"/>
      </w:tblGrid>
      <w:tr w:rsidR="006244B8" w:rsidRPr="0044441A" w:rsidTr="00912174"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4B8" w:rsidRPr="0044441A" w:rsidRDefault="006244B8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4B8" w:rsidRPr="0044441A" w:rsidRDefault="006244B8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0x07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4B8" w:rsidRPr="0044441A" w:rsidRDefault="006244B8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</w:tbl>
    <w:p w:rsidR="001F523A" w:rsidRDefault="001F523A" w:rsidP="001F523A">
      <w:pPr>
        <w:tabs>
          <w:tab w:val="left" w:pos="7815"/>
        </w:tabs>
        <w:rPr>
          <w:rFonts w:eastAsia="宋体" w:hint="eastAsia"/>
          <w:color w:val="FF0000"/>
          <w:lang w:eastAsia="zh-CN"/>
        </w:rPr>
      </w:pPr>
      <w:r w:rsidRPr="00E81282">
        <w:rPr>
          <w:rFonts w:eastAsia="宋体"/>
          <w:color w:val="FF0000"/>
          <w:lang w:eastAsia="zh-CN"/>
        </w:rPr>
        <w:t>W: 07</w:t>
      </w:r>
    </w:p>
    <w:p w:rsidR="00363364" w:rsidRPr="002C1BFD" w:rsidRDefault="00363364" w:rsidP="001F523A">
      <w:pPr>
        <w:tabs>
          <w:tab w:val="left" w:pos="7815"/>
        </w:tabs>
        <w:rPr>
          <w:color w:val="FF0000"/>
          <w:lang w:eastAsia="zh-CN"/>
        </w:rPr>
      </w:pPr>
      <w:r>
        <w:rPr>
          <w:noProof/>
          <w:color w:val="FF0000"/>
          <w:lang w:eastAsia="zh-CN"/>
        </w:rPr>
        <w:drawing>
          <wp:inline distT="0" distB="0" distL="0" distR="0">
            <wp:extent cx="6300470" cy="1866859"/>
            <wp:effectExtent l="19050" t="0" r="508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866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23A" w:rsidRDefault="001F523A" w:rsidP="001F523A">
      <w:pPr>
        <w:pStyle w:val="3"/>
        <w:numPr>
          <w:ilvl w:val="2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查询状态</w:t>
      </w:r>
    </w:p>
    <w:p w:rsidR="001F523A" w:rsidRPr="0044441A" w:rsidRDefault="006244B8" w:rsidP="001F523A">
      <w:pPr>
        <w:rPr>
          <w:rFonts w:ascii="Calibri" w:hAnsi="Calibri"/>
          <w:lang w:val="en-GB" w:eastAsia="zh-CN"/>
        </w:rPr>
      </w:pPr>
      <w:r>
        <w:rPr>
          <w:rFonts w:ascii="Calibri" w:eastAsia="宋体" w:hAnsi="Calibri" w:hint="eastAsia"/>
          <w:lang w:val="en-GB" w:eastAsia="zh-CN"/>
        </w:rPr>
        <w:t>DI</w:t>
      </w:r>
      <w:r w:rsidR="001F523A" w:rsidRPr="00E81282">
        <w:rPr>
          <w:rFonts w:ascii="Calibri" w:eastAsia="宋体" w:hAnsi="Calibri" w:hint="eastAsia"/>
          <w:lang w:val="en-GB" w:eastAsia="zh-CN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34"/>
        <w:gridCol w:w="2535"/>
        <w:gridCol w:w="2535"/>
        <w:gridCol w:w="2534"/>
      </w:tblGrid>
      <w:tr w:rsidR="006244B8" w:rsidRPr="0044441A" w:rsidTr="006244B8"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4B8" w:rsidRPr="00E81282" w:rsidRDefault="006244B8" w:rsidP="00912174">
            <w:pPr>
              <w:jc w:val="center"/>
              <w:rPr>
                <w:rFonts w:ascii="Calibri" w:eastAsia="宋体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4B8" w:rsidRPr="0044441A" w:rsidRDefault="006244B8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0xD0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4B8" w:rsidRPr="0044441A" w:rsidRDefault="006244B8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>
              <w:rPr>
                <w:rFonts w:ascii="Calibri" w:eastAsia="宋体" w:hAnsi="Calibri" w:hint="eastAsia"/>
                <w:lang w:val="en-GB" w:eastAsia="zh-CN"/>
              </w:rPr>
              <w:t>0x00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4B8" w:rsidRDefault="006244B8" w:rsidP="00912174">
            <w:pPr>
              <w:jc w:val="center"/>
              <w:rPr>
                <w:rFonts w:ascii="Calibri" w:eastAsia="宋体" w:hAnsi="Calibri" w:hint="eastAsia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</w:tbl>
    <w:p w:rsidR="001F523A" w:rsidRPr="0044441A" w:rsidRDefault="006244B8" w:rsidP="001F523A">
      <w:pPr>
        <w:rPr>
          <w:rFonts w:ascii="Calibri" w:hAnsi="Calibri"/>
          <w:lang w:val="en-GB" w:eastAsia="zh-CN"/>
        </w:rPr>
      </w:pPr>
      <w:r>
        <w:rPr>
          <w:rFonts w:ascii="Calibri" w:eastAsia="宋体" w:hAnsi="Calibri" w:hint="eastAsia"/>
          <w:lang w:val="en-GB" w:eastAsia="zh-CN"/>
        </w:rPr>
        <w:t>DO</w:t>
      </w:r>
      <w:r w:rsidR="001F523A" w:rsidRPr="00E81282">
        <w:rPr>
          <w:rFonts w:ascii="Calibri" w:eastAsia="宋体" w:hAnsi="Calibri" w:hint="eastAsia"/>
          <w:lang w:val="en-GB" w:eastAsia="zh-CN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34"/>
        <w:gridCol w:w="2534"/>
        <w:gridCol w:w="2535"/>
        <w:gridCol w:w="2535"/>
      </w:tblGrid>
      <w:tr w:rsidR="001F523A" w:rsidRPr="0044441A" w:rsidTr="00912174"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912174">
            <w:pPr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912174">
            <w:pPr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state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44441A" w:rsidRDefault="001F523A" w:rsidP="00912174">
            <w:pPr>
              <w:jc w:val="center"/>
              <w:rPr>
                <w:rFonts w:ascii="Calibri" w:hAnsi="Calibri"/>
                <w:lang w:val="en-GB" w:eastAsia="zh-CN"/>
              </w:rPr>
            </w:pPr>
          </w:p>
        </w:tc>
      </w:tr>
    </w:tbl>
    <w:p w:rsidR="001F523A" w:rsidRPr="002C1BFD" w:rsidRDefault="001F523A" w:rsidP="001F523A">
      <w:pPr>
        <w:tabs>
          <w:tab w:val="left" w:pos="7815"/>
        </w:tabs>
        <w:rPr>
          <w:color w:val="FF0000"/>
          <w:lang w:eastAsia="zh-CN"/>
        </w:rPr>
      </w:pPr>
      <w:r w:rsidRPr="00E81282">
        <w:rPr>
          <w:rFonts w:eastAsia="宋体"/>
          <w:color w:val="FF0000"/>
          <w:lang w:eastAsia="zh-CN"/>
        </w:rPr>
        <w:t>W: D0 R 01 (Boot</w:t>
      </w:r>
      <w:r w:rsidRPr="00E81282">
        <w:rPr>
          <w:rFonts w:eastAsia="宋体" w:hint="eastAsia"/>
          <w:color w:val="FF0000"/>
          <w:lang w:eastAsia="zh-CN"/>
        </w:rPr>
        <w:t>返回状态标志</w:t>
      </w:r>
      <w:r w:rsidRPr="00E81282">
        <w:rPr>
          <w:rFonts w:eastAsia="宋体"/>
          <w:color w:val="FF0000"/>
          <w:lang w:eastAsia="zh-CN"/>
        </w:rPr>
        <w:t>)</w:t>
      </w:r>
    </w:p>
    <w:p w:rsidR="001F523A" w:rsidRDefault="0002713D" w:rsidP="001F523A">
      <w:pPr>
        <w:rPr>
          <w:lang w:val="en-GB"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6300470" cy="1283429"/>
            <wp:effectExtent l="1905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283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23A" w:rsidRPr="00B11B5F" w:rsidRDefault="001F523A" w:rsidP="001F523A">
      <w:pPr>
        <w:pStyle w:val="3"/>
        <w:numPr>
          <w:ilvl w:val="2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读</w:t>
      </w:r>
      <w:r w:rsidRPr="00E81282">
        <w:rPr>
          <w:rFonts w:ascii="Calibri" w:eastAsia="宋体" w:hAnsi="Calibri"/>
          <w:lang w:val="en-GB" w:eastAsia="zh-CN"/>
        </w:rPr>
        <w:t>Vendor ID</w:t>
      </w:r>
    </w:p>
    <w:p w:rsidR="001F523A" w:rsidRPr="00B11B5F" w:rsidRDefault="00E419CD" w:rsidP="001F523A">
      <w:pPr>
        <w:rPr>
          <w:rFonts w:ascii="Calibri" w:hAnsi="Calibri"/>
          <w:lang w:val="en-GB" w:eastAsia="zh-CN"/>
        </w:rPr>
      </w:pPr>
      <w:r>
        <w:rPr>
          <w:rFonts w:ascii="Calibri" w:eastAsia="宋体" w:hAnsi="Calibri" w:hint="eastAsia"/>
          <w:lang w:val="en-GB" w:eastAsia="zh-CN"/>
        </w:rPr>
        <w:t>DI</w:t>
      </w:r>
      <w:r w:rsidR="001F523A" w:rsidRPr="00E81282">
        <w:rPr>
          <w:rFonts w:ascii="Calibri" w:eastAsia="宋体" w:hAnsi="Calibri" w:hint="eastAsia"/>
          <w:lang w:val="en-GB" w:eastAsia="zh-CN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34"/>
        <w:gridCol w:w="2534"/>
        <w:gridCol w:w="2535"/>
        <w:gridCol w:w="2535"/>
      </w:tblGrid>
      <w:tr w:rsidR="001F523A" w:rsidRPr="00B11B5F" w:rsidTr="00912174"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B11B5F" w:rsidRDefault="001F523A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Start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B11B5F" w:rsidRDefault="00E419CD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0xA8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B11B5F" w:rsidRDefault="001F523A" w:rsidP="00E419CD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</w:t>
            </w:r>
            <w:r w:rsidR="00E419CD">
              <w:rPr>
                <w:rFonts w:ascii="Calibri" w:eastAsia="宋体" w:hAnsi="Calibri" w:hint="eastAsia"/>
                <w:lang w:val="en-GB" w:eastAsia="zh-CN"/>
              </w:rPr>
              <w:t>00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B11B5F" w:rsidRDefault="001F523A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Stop</w:t>
            </w:r>
          </w:p>
        </w:tc>
      </w:tr>
    </w:tbl>
    <w:p w:rsidR="001F523A" w:rsidRPr="00B11B5F" w:rsidRDefault="00E419CD" w:rsidP="001F523A">
      <w:pPr>
        <w:rPr>
          <w:rFonts w:ascii="Calibri" w:hAnsi="Calibri"/>
          <w:lang w:val="en-GB" w:eastAsia="zh-CN"/>
        </w:rPr>
      </w:pPr>
      <w:r>
        <w:rPr>
          <w:rFonts w:ascii="Calibri" w:eastAsia="宋体" w:hAnsi="Calibri" w:hint="eastAsia"/>
          <w:lang w:val="en-GB" w:eastAsia="zh-CN"/>
        </w:rPr>
        <w:t>DO</w:t>
      </w:r>
      <w:r w:rsidR="001F523A" w:rsidRPr="00E81282">
        <w:rPr>
          <w:rFonts w:ascii="Calibri" w:eastAsia="宋体" w:hAnsi="Calibri" w:hint="eastAsia"/>
          <w:lang w:val="en-GB" w:eastAsia="zh-CN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34"/>
        <w:gridCol w:w="2534"/>
        <w:gridCol w:w="2535"/>
        <w:gridCol w:w="2535"/>
      </w:tblGrid>
      <w:tr w:rsidR="001F523A" w:rsidRPr="00B11B5F" w:rsidTr="00912174"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B11B5F" w:rsidRDefault="001F523A" w:rsidP="00912174">
            <w:pPr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B11B5F" w:rsidRDefault="001F523A" w:rsidP="00912174">
            <w:pPr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B11B5F" w:rsidRDefault="001F523A" w:rsidP="00912174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Upgrade Version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B11B5F" w:rsidRDefault="001F523A" w:rsidP="00912174">
            <w:pPr>
              <w:jc w:val="center"/>
              <w:rPr>
                <w:rFonts w:ascii="Calibri" w:hAnsi="Calibri"/>
                <w:lang w:val="en-GB" w:eastAsia="zh-CN"/>
              </w:rPr>
            </w:pPr>
          </w:p>
        </w:tc>
      </w:tr>
      <w:tr w:rsidR="001F523A" w:rsidRPr="00B11B5F" w:rsidTr="00912174"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B11B5F" w:rsidRDefault="001F523A" w:rsidP="00912174">
            <w:pPr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B11B5F" w:rsidRDefault="001F523A" w:rsidP="00912174">
            <w:pPr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B11B5F" w:rsidRDefault="001F523A" w:rsidP="00912174">
            <w:pPr>
              <w:jc w:val="center"/>
              <w:rPr>
                <w:rFonts w:ascii="Calibri" w:hAnsi="Calibri"/>
                <w:lang w:val="en-GB" w:eastAsia="zh-CN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23A" w:rsidRPr="00B11B5F" w:rsidRDefault="001F523A" w:rsidP="00912174">
            <w:pPr>
              <w:jc w:val="center"/>
              <w:rPr>
                <w:rFonts w:ascii="Calibri" w:hAnsi="Calibri"/>
                <w:lang w:val="en-GB" w:eastAsia="zh-CN"/>
              </w:rPr>
            </w:pPr>
          </w:p>
        </w:tc>
      </w:tr>
    </w:tbl>
    <w:p w:rsidR="001F523A" w:rsidRPr="002C1BFD" w:rsidRDefault="001F523A" w:rsidP="001F523A">
      <w:pPr>
        <w:tabs>
          <w:tab w:val="left" w:pos="7815"/>
        </w:tabs>
        <w:rPr>
          <w:color w:val="FF0000"/>
          <w:lang w:eastAsia="zh-CN"/>
        </w:rPr>
      </w:pPr>
      <w:r w:rsidRPr="00E81282">
        <w:rPr>
          <w:rFonts w:eastAsia="宋体"/>
          <w:color w:val="FF0000"/>
          <w:lang w:eastAsia="zh-CN"/>
        </w:rPr>
        <w:t>W: A8 R 01 (Boot</w:t>
      </w:r>
      <w:r w:rsidRPr="00E81282">
        <w:rPr>
          <w:rFonts w:eastAsia="宋体" w:hint="eastAsia"/>
          <w:color w:val="FF0000"/>
          <w:lang w:eastAsia="zh-CN"/>
        </w:rPr>
        <w:t>返回状态</w:t>
      </w:r>
      <w:r w:rsidRPr="00E81282">
        <w:rPr>
          <w:rFonts w:eastAsia="宋体"/>
          <w:color w:val="FF0000"/>
          <w:lang w:eastAsia="zh-CN"/>
        </w:rPr>
        <w:t xml:space="preserve"> Vendor ID</w:t>
      </w:r>
      <w:r w:rsidRPr="00E81282">
        <w:rPr>
          <w:rFonts w:eastAsia="宋体" w:hint="eastAsia"/>
          <w:color w:val="FF0000"/>
          <w:lang w:eastAsia="zh-CN"/>
        </w:rPr>
        <w:t>号</w:t>
      </w:r>
      <w:r w:rsidRPr="00E81282">
        <w:rPr>
          <w:rFonts w:eastAsia="宋体"/>
          <w:color w:val="FF0000"/>
          <w:lang w:eastAsia="zh-CN"/>
        </w:rPr>
        <w:t>)</w:t>
      </w:r>
    </w:p>
    <w:p w:rsidR="008F2EFA" w:rsidRDefault="008549AF" w:rsidP="0046466A">
      <w:pPr>
        <w:rPr>
          <w:rFonts w:eastAsia="PMingLiU"/>
          <w:lang w:val="en-GB"/>
        </w:rPr>
      </w:pPr>
      <w:r>
        <w:rPr>
          <w:rFonts w:eastAsia="PMingLiU"/>
          <w:noProof/>
          <w:lang w:eastAsia="zh-CN"/>
        </w:rPr>
        <w:drawing>
          <wp:inline distT="0" distB="0" distL="0" distR="0">
            <wp:extent cx="6300470" cy="1284352"/>
            <wp:effectExtent l="1905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28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rFonts w:eastAsia="PMingLiU"/>
          <w:lang w:val="en-GB"/>
        </w:rPr>
      </w:pPr>
    </w:p>
    <w:p w:rsidR="008F2EFA" w:rsidRDefault="008F2EFA" w:rsidP="0046466A">
      <w:pPr>
        <w:rPr>
          <w:lang w:val="en-GB" w:eastAsia="zh-CN"/>
        </w:rPr>
      </w:pPr>
    </w:p>
    <w:p w:rsidR="00E040AE" w:rsidRPr="00E040AE" w:rsidRDefault="00E040AE" w:rsidP="0046466A">
      <w:pPr>
        <w:rPr>
          <w:lang w:val="en-GB" w:eastAsia="zh-CN"/>
        </w:rPr>
      </w:pPr>
    </w:p>
    <w:p w:rsidR="002444CD" w:rsidRPr="00072886" w:rsidRDefault="00E81282" w:rsidP="00AA6E2F">
      <w:pPr>
        <w:pStyle w:val="1"/>
        <w:numPr>
          <w:ilvl w:val="0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35" w:name="_Toc471308504"/>
      <w:bookmarkEnd w:id="34"/>
      <w:r w:rsidRPr="00E81282">
        <w:rPr>
          <w:rFonts w:ascii="Calibri" w:eastAsia="宋体" w:hAnsi="Calibri" w:hint="eastAsia"/>
          <w:lang w:val="en-GB" w:eastAsia="zh-CN"/>
        </w:rPr>
        <w:lastRenderedPageBreak/>
        <w:t>基本时序图</w:t>
      </w:r>
      <w:bookmarkEnd w:id="35"/>
    </w:p>
    <w:p w:rsidR="002444CD" w:rsidRPr="0044441A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可以通过两种方式启动</w:t>
      </w:r>
      <w:r w:rsidRPr="00E81282">
        <w:rPr>
          <w:rFonts w:ascii="Calibri" w:eastAsia="宋体" w:hAnsi="Calibri"/>
          <w:lang w:val="en-GB" w:eastAsia="zh-CN"/>
        </w:rPr>
        <w:t>Upgrade</w:t>
      </w:r>
      <w:r w:rsidRPr="00E81282">
        <w:rPr>
          <w:rFonts w:ascii="Calibri" w:eastAsia="宋体" w:hAnsi="Calibri" w:hint="eastAsia"/>
          <w:lang w:val="en-GB" w:eastAsia="zh-CN"/>
        </w:rPr>
        <w:t>：上电或者</w:t>
      </w:r>
      <w:r w:rsidRPr="00E81282">
        <w:rPr>
          <w:rFonts w:ascii="Calibri" w:eastAsia="宋体" w:hAnsi="Calibri"/>
          <w:lang w:val="en-GB" w:eastAsia="zh-CN"/>
        </w:rPr>
        <w:t>Reset</w:t>
      </w:r>
    </w:p>
    <w:p w:rsidR="002444CD" w:rsidRPr="0044441A" w:rsidRDefault="00E81282" w:rsidP="002444CD">
      <w:pPr>
        <w:pStyle w:val="3"/>
        <w:numPr>
          <w:ilvl w:val="2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36" w:name="_Toc471308505"/>
      <w:r w:rsidRPr="00E81282">
        <w:rPr>
          <w:rFonts w:ascii="Calibri" w:eastAsia="宋体" w:hAnsi="Calibri" w:hint="eastAsia"/>
          <w:lang w:val="en-GB" w:eastAsia="zh-CN"/>
        </w:rPr>
        <w:t>上电时序</w:t>
      </w:r>
      <w:bookmarkEnd w:id="36"/>
    </w:p>
    <w:p w:rsidR="002444CD" w:rsidRPr="0044441A" w:rsidRDefault="00E81282" w:rsidP="002444CD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可以在上电时通过接收命令判断下一步进行的操作，这是需要一个严格的时序的，上电后接收命令的时序如下：</w:t>
      </w:r>
    </w:p>
    <w:bookmarkStart w:id="37" w:name="_GoBack"/>
    <w:bookmarkEnd w:id="37"/>
    <w:p w:rsidR="002444CD" w:rsidRPr="0044441A" w:rsidRDefault="00504AE8" w:rsidP="002444CD">
      <w:pPr>
        <w:rPr>
          <w:rFonts w:ascii="Calibri" w:hAnsi="Calibri"/>
          <w:lang w:val="en-GB" w:eastAsia="zh-CN"/>
        </w:rPr>
      </w:pPr>
      <w:r w:rsidRPr="00504AE8">
        <w:rPr>
          <w:rFonts w:ascii="Calibri" w:hAnsi="Calibri"/>
          <w:lang w:val="en-GB" w:eastAsia="zh-CN"/>
        </w:rPr>
      </w:r>
      <w:r>
        <w:rPr>
          <w:rFonts w:ascii="Calibri" w:hAnsi="Calibri"/>
          <w:lang w:val="en-GB" w:eastAsia="zh-CN"/>
        </w:rPr>
        <w:pict>
          <v:group id="_x0000_s1157" editas="canvas" style="width:496.1pt;height:182.7pt;mso-position-horizontal-relative:char;mso-position-vertical-relative:line" coordorigin="1020,4162" coordsize="9922,3654">
            <o:lock v:ext="edit" aspectratio="t"/>
            <v:shape id="_x0000_s1158" type="#_x0000_t75" style="position:absolute;left:1020;top:4162;width:9922;height:3654" o:preferrelative="f">
              <v:fill o:detectmouseclick="t"/>
              <v:path o:extrusionok="t" o:connecttype="none"/>
            </v:shape>
            <v:shape id="_x0000_s1159" type="#_x0000_t75" style="position:absolute;left:1173;top:4320;width:9616;height:3242">
              <v:imagedata r:id="rId38" o:title=""/>
            </v:shape>
            <v:rect id="_x0000_s1269" style="position:absolute;left:3856;top:4230;width:1859;height:510" stroked="f">
              <v:textbox style="mso-next-textbox:#_x0000_s1269">
                <w:txbxContent>
                  <w:p w:rsidR="000B438E" w:rsidRDefault="000B438E">
                    <w:pPr>
                      <w:rPr>
                        <w:lang w:eastAsia="zh-CN"/>
                      </w:rPr>
                    </w:pPr>
                    <w:r w:rsidRPr="00E81282">
                      <w:rPr>
                        <w:rFonts w:eastAsia="宋体"/>
                        <w:lang w:eastAsia="zh-CN"/>
                      </w:rPr>
                      <w:t>5ms &lt;Tp&lt; 25ms</w:t>
                    </w:r>
                  </w:p>
                </w:txbxContent>
              </v:textbox>
            </v:rect>
            <w10:wrap type="none"/>
            <w10:anchorlock/>
          </v:group>
          <o:OLEObject Type="Embed" ProgID="Visio.Drawing.11" ShapeID="_x0000_s1159" DrawAspect="Content" ObjectID="_1548865483" r:id="rId39"/>
        </w:pict>
      </w:r>
    </w:p>
    <w:p w:rsidR="002444CD" w:rsidRPr="0044441A" w:rsidRDefault="00E81282" w:rsidP="002444CD">
      <w:pPr>
        <w:pStyle w:val="3"/>
        <w:numPr>
          <w:ilvl w:val="2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38" w:name="_Toc471308506"/>
      <w:r w:rsidRPr="00E81282">
        <w:rPr>
          <w:rFonts w:ascii="Calibri" w:eastAsia="宋体" w:hAnsi="Calibri"/>
          <w:lang w:val="en-GB" w:eastAsia="zh-CN"/>
        </w:rPr>
        <w:t xml:space="preserve">Reset </w:t>
      </w:r>
      <w:r w:rsidRPr="00E81282">
        <w:rPr>
          <w:rFonts w:ascii="Calibri" w:eastAsia="宋体" w:hAnsi="Calibri" w:hint="eastAsia"/>
          <w:lang w:val="en-GB" w:eastAsia="zh-CN"/>
        </w:rPr>
        <w:t>时序</w:t>
      </w:r>
      <w:bookmarkEnd w:id="38"/>
    </w:p>
    <w:p w:rsidR="002444CD" w:rsidRPr="0044441A" w:rsidRDefault="00504AE8" w:rsidP="002444CD">
      <w:pPr>
        <w:rPr>
          <w:rFonts w:ascii="Calibri" w:hAnsi="Calibri"/>
          <w:lang w:val="en-GB" w:eastAsia="zh-CN"/>
        </w:rPr>
      </w:pPr>
      <w:r w:rsidRPr="00504AE8">
        <w:rPr>
          <w:rFonts w:ascii="Calibri" w:hAnsi="Calibri"/>
          <w:lang w:val="en-GB" w:eastAsia="zh-CN"/>
        </w:rPr>
      </w:r>
      <w:r>
        <w:rPr>
          <w:rFonts w:ascii="Calibri" w:hAnsi="Calibri"/>
          <w:lang w:val="en-GB" w:eastAsia="zh-CN"/>
        </w:rPr>
        <w:pict>
          <v:group id="_x0000_s1154" editas="canvas" style="width:496.1pt;height:230pt;mso-position-horizontal-relative:char;mso-position-vertical-relative:line" coordorigin="1020,8609" coordsize="9922,4600">
            <o:lock v:ext="edit" aspectratio="t"/>
            <v:shape id="_x0000_s1155" type="#_x0000_t75" style="position:absolute;left:1020;top:8609;width:9922;height:4600" o:preferrelative="f">
              <v:fill o:detectmouseclick="t"/>
              <v:path o:extrusionok="t" o:connecttype="none"/>
            </v:shape>
            <v:shape id="_x0000_s1156" type="#_x0000_t75" style="position:absolute;left:1020;top:8798;width:9635;height:4067">
              <v:imagedata r:id="rId40" o:title=""/>
            </v:shape>
            <v:rect id="_x0000_s1270" style="position:absolute;left:4065;top:8609;width:1769;height:572" stroked="f">
              <v:textbox style="mso-next-textbox:#_x0000_s1270">
                <w:txbxContent>
                  <w:p w:rsidR="000B438E" w:rsidRDefault="000B438E">
                    <w:r w:rsidRPr="00E81282">
                      <w:rPr>
                        <w:rFonts w:eastAsia="宋体"/>
                        <w:lang w:eastAsia="zh-CN"/>
                      </w:rPr>
                      <w:t>5ms &lt;Tp&lt; 25ms</w:t>
                    </w:r>
                  </w:p>
                </w:txbxContent>
              </v:textbox>
            </v:rect>
            <w10:wrap type="none"/>
            <w10:anchorlock/>
          </v:group>
          <o:OLEObject Type="Embed" ProgID="Visio.Drawing.11" ShapeID="_x0000_s1156" DrawAspect="Content" ObjectID="_1548865484" r:id="rId41"/>
        </w:pict>
      </w:r>
    </w:p>
    <w:p w:rsidR="002444CD" w:rsidRPr="0044441A" w:rsidRDefault="002444CD" w:rsidP="002444CD">
      <w:pPr>
        <w:rPr>
          <w:rFonts w:ascii="Calibri" w:hAnsi="Calibri"/>
          <w:lang w:val="en-GB" w:eastAsia="zh-CN"/>
        </w:rPr>
      </w:pPr>
    </w:p>
    <w:p w:rsidR="002444CD" w:rsidRPr="0044441A" w:rsidRDefault="00E81282" w:rsidP="002444CD">
      <w:pPr>
        <w:pStyle w:val="3"/>
        <w:numPr>
          <w:ilvl w:val="2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39" w:name="_Toc471308507"/>
      <w:r w:rsidRPr="00E81282">
        <w:rPr>
          <w:rFonts w:ascii="Calibri" w:eastAsia="宋体" w:hAnsi="Calibri"/>
          <w:lang w:val="en-GB" w:eastAsia="zh-CN"/>
        </w:rPr>
        <w:lastRenderedPageBreak/>
        <w:t xml:space="preserve">I2C  </w:t>
      </w:r>
      <w:r w:rsidRPr="00E81282">
        <w:rPr>
          <w:rFonts w:ascii="Calibri" w:eastAsia="宋体" w:hAnsi="Calibri" w:cs="SimSun" w:hint="eastAsia"/>
          <w:lang w:val="en-GB" w:eastAsia="zh-CN"/>
        </w:rPr>
        <w:t>时序图</w:t>
      </w:r>
      <w:bookmarkEnd w:id="39"/>
    </w:p>
    <w:p w:rsidR="002444CD" w:rsidRPr="0044441A" w:rsidRDefault="00504AE8" w:rsidP="002444CD">
      <w:pPr>
        <w:rPr>
          <w:rFonts w:ascii="Calibri" w:hAnsi="Calibri"/>
          <w:lang w:val="en-GB" w:eastAsia="zh-CN"/>
        </w:rPr>
      </w:pPr>
      <w:r w:rsidRPr="00504AE8">
        <w:rPr>
          <w:rFonts w:ascii="Calibri" w:hAnsi="Calibri"/>
          <w:lang w:val="en-GB" w:eastAsia="zh-CN"/>
        </w:rPr>
      </w:r>
      <w:r>
        <w:rPr>
          <w:rFonts w:ascii="Calibri" w:hAnsi="Calibri"/>
          <w:lang w:val="en-GB" w:eastAsia="zh-CN"/>
        </w:rPr>
        <w:pict>
          <v:group id="_x0000_s1151" editas="canvas" style="width:496.1pt;height:210.6pt;mso-position-horizontal-relative:char;mso-position-vertical-relative:line" coordorigin="2362,5911" coordsize="7200,3056">
            <o:lock v:ext="edit" aspectratio="t"/>
            <v:shape id="_x0000_s1152" type="#_x0000_t75" style="position:absolute;left:2362;top:5911;width:7200;height:3056" o:preferrelative="f">
              <v:fill o:detectmouseclick="t"/>
              <v:path o:extrusionok="t" o:connecttype="none"/>
            </v:shape>
            <v:shape id="_x0000_s1153" type="#_x0000_t75" style="position:absolute;left:2417;top:6080;width:6882;height:2518">
              <v:imagedata r:id="rId42" o:title=""/>
            </v:shape>
            <w10:wrap type="none"/>
            <w10:anchorlock/>
          </v:group>
          <o:OLEObject Type="Embed" ProgID="Visio.Drawing.11" ShapeID="_x0000_s1153" DrawAspect="Content" ObjectID="_1548865485" r:id="rId43"/>
        </w:pict>
      </w:r>
    </w:p>
    <w:p w:rsidR="006660FB" w:rsidRDefault="00E81282" w:rsidP="002444CD">
      <w:pPr>
        <w:pStyle w:val="1"/>
        <w:numPr>
          <w:ilvl w:val="0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40" w:name="_Toc471308508"/>
      <w:r w:rsidRPr="00E81282">
        <w:rPr>
          <w:rFonts w:ascii="Calibri" w:eastAsia="宋体" w:hAnsi="Calibri"/>
          <w:lang w:val="en-GB" w:eastAsia="zh-CN"/>
        </w:rPr>
        <w:t>Upgrade</w:t>
      </w:r>
      <w:r w:rsidRPr="00E81282">
        <w:rPr>
          <w:rFonts w:ascii="Calibri" w:eastAsia="宋体" w:hAnsi="Calibri" w:hint="eastAsia"/>
          <w:lang w:val="en-GB" w:eastAsia="zh-CN"/>
        </w:rPr>
        <w:t>使用方式</w:t>
      </w:r>
      <w:bookmarkEnd w:id="40"/>
    </w:p>
    <w:p w:rsidR="006660FB" w:rsidRDefault="00E81282" w:rsidP="006660FB">
      <w:pPr>
        <w:ind w:left="432"/>
        <w:rPr>
          <w:lang w:val="en-GB" w:eastAsia="zh-CN"/>
        </w:rPr>
      </w:pPr>
      <w:r w:rsidRPr="00E81282">
        <w:rPr>
          <w:rFonts w:eastAsia="宋体"/>
          <w:lang w:val="en-GB" w:eastAsia="zh-CN"/>
        </w:rPr>
        <w:t xml:space="preserve">Host </w:t>
      </w:r>
      <w:r w:rsidRPr="00E81282">
        <w:rPr>
          <w:rFonts w:eastAsia="宋体" w:hint="eastAsia"/>
          <w:lang w:val="en-GB" w:eastAsia="zh-CN"/>
        </w:rPr>
        <w:t>升级</w:t>
      </w:r>
      <w:r w:rsidRPr="00E81282">
        <w:rPr>
          <w:rFonts w:eastAsia="宋体"/>
          <w:lang w:val="en-GB" w:eastAsia="zh-CN"/>
        </w:rPr>
        <w:t>pram</w:t>
      </w:r>
      <w:r w:rsidRPr="00E81282">
        <w:rPr>
          <w:rFonts w:eastAsia="宋体" w:hint="eastAsia"/>
          <w:lang w:val="en-GB" w:eastAsia="zh-CN"/>
        </w:rPr>
        <w:t>的方法：</w:t>
      </w:r>
    </w:p>
    <w:p w:rsidR="006660FB" w:rsidRDefault="00E81282" w:rsidP="006660FB">
      <w:pPr>
        <w:numPr>
          <w:ilvl w:val="0"/>
          <w:numId w:val="29"/>
        </w:numPr>
        <w:rPr>
          <w:lang w:val="en-GB" w:eastAsia="zh-CN"/>
        </w:rPr>
      </w:pPr>
      <w:r w:rsidRPr="00E81282">
        <w:rPr>
          <w:rFonts w:eastAsia="宋体" w:hint="eastAsia"/>
          <w:lang w:val="en-GB" w:eastAsia="zh-CN"/>
        </w:rPr>
        <w:t>发</w:t>
      </w:r>
      <w:r w:rsidRPr="00E81282">
        <w:rPr>
          <w:rFonts w:eastAsia="宋体"/>
          <w:lang w:val="en-GB" w:eastAsia="zh-CN"/>
        </w:rPr>
        <w:t xml:space="preserve">upgrade </w:t>
      </w:r>
      <w:r w:rsidRPr="00E81282">
        <w:rPr>
          <w:rFonts w:eastAsia="宋体" w:hint="eastAsia"/>
          <w:lang w:val="en-GB" w:eastAsia="zh-CN"/>
        </w:rPr>
        <w:t>命令，</w:t>
      </w:r>
      <w:r w:rsidRPr="00E81282">
        <w:rPr>
          <w:rFonts w:eastAsia="宋体"/>
          <w:lang w:val="en-GB" w:eastAsia="zh-CN"/>
        </w:rPr>
        <w:t>(</w:t>
      </w:r>
      <w:r w:rsidRPr="00E81282">
        <w:rPr>
          <w:rFonts w:eastAsia="宋体" w:hint="eastAsia"/>
          <w:lang w:val="en-GB" w:eastAsia="zh-CN"/>
        </w:rPr>
        <w:t>同</w:t>
      </w:r>
      <w:r w:rsidRPr="00E81282">
        <w:rPr>
          <w:rFonts w:eastAsia="宋体"/>
          <w:lang w:val="en-GB" w:eastAsia="zh-CN"/>
        </w:rPr>
        <w:t>app</w:t>
      </w:r>
      <w:r w:rsidRPr="00E81282">
        <w:rPr>
          <w:rFonts w:eastAsia="宋体" w:hint="eastAsia"/>
          <w:lang w:val="en-GB" w:eastAsia="zh-CN"/>
        </w:rPr>
        <w:t>约定好</w:t>
      </w:r>
      <w:r w:rsidRPr="00E81282">
        <w:rPr>
          <w:rFonts w:eastAsia="宋体"/>
          <w:lang w:val="en-GB" w:eastAsia="zh-CN"/>
        </w:rPr>
        <w:t>)  delay 6~10ms</w:t>
      </w:r>
    </w:p>
    <w:p w:rsidR="006660FB" w:rsidRDefault="00E81282" w:rsidP="006660FB">
      <w:pPr>
        <w:numPr>
          <w:ilvl w:val="0"/>
          <w:numId w:val="29"/>
        </w:numPr>
        <w:rPr>
          <w:lang w:val="en-GB" w:eastAsia="zh-CN"/>
        </w:rPr>
      </w:pPr>
      <w:r w:rsidRPr="00E81282">
        <w:rPr>
          <w:rFonts w:eastAsia="宋体" w:hint="eastAsia"/>
          <w:lang w:val="en-GB" w:eastAsia="zh-CN"/>
        </w:rPr>
        <w:t>写</w:t>
      </w:r>
      <w:r w:rsidRPr="00E81282">
        <w:rPr>
          <w:rFonts w:eastAsia="宋体"/>
          <w:lang w:val="en-GB" w:eastAsia="zh-CN"/>
        </w:rPr>
        <w:t>0x55</w:t>
      </w:r>
    </w:p>
    <w:p w:rsidR="006660FB" w:rsidRDefault="00E81282" w:rsidP="006660FB">
      <w:pPr>
        <w:numPr>
          <w:ilvl w:val="0"/>
          <w:numId w:val="29"/>
        </w:numPr>
        <w:rPr>
          <w:lang w:val="en-GB" w:eastAsia="zh-CN"/>
        </w:rPr>
      </w:pPr>
      <w:r w:rsidRPr="00E81282">
        <w:rPr>
          <w:rFonts w:eastAsia="宋体" w:hint="eastAsia"/>
          <w:lang w:val="en-GB" w:eastAsia="zh-CN"/>
        </w:rPr>
        <w:t>同</w:t>
      </w:r>
      <w:r w:rsidRPr="00E81282">
        <w:rPr>
          <w:rFonts w:ascii="Calibri" w:eastAsia="宋体" w:hint="eastAsia"/>
          <w:lang w:eastAsia="zh-CN"/>
        </w:rPr>
        <w:t>图表</w:t>
      </w:r>
      <w:r w:rsidR="00504AE8" w:rsidRPr="0044441A">
        <w:rPr>
          <w:rFonts w:ascii="Calibri" w:hAnsi="Calibri"/>
        </w:rPr>
        <w:fldChar w:fldCharType="begin"/>
      </w:r>
      <w:r w:rsidR="00C81A03" w:rsidRPr="0044441A">
        <w:rPr>
          <w:rFonts w:ascii="Calibri" w:hAnsi="Calibri"/>
        </w:rPr>
        <w:instrText xml:space="preserve"> SEQ </w:instrText>
      </w:r>
      <w:r w:rsidR="00C81A03" w:rsidRPr="0044441A">
        <w:rPr>
          <w:rFonts w:ascii="Calibri"/>
        </w:rPr>
        <w:instrText>图表</w:instrText>
      </w:r>
      <w:r w:rsidR="00C81A03" w:rsidRPr="0044441A">
        <w:rPr>
          <w:rFonts w:ascii="Calibri" w:hAnsi="Calibri"/>
        </w:rPr>
        <w:instrText xml:space="preserve"> \* ARABIC </w:instrText>
      </w:r>
      <w:r w:rsidR="00504AE8" w:rsidRPr="0044441A">
        <w:rPr>
          <w:rFonts w:ascii="Calibri" w:hAnsi="Calibri"/>
        </w:rPr>
        <w:fldChar w:fldCharType="separate"/>
      </w:r>
      <w:r w:rsidRPr="00E81282">
        <w:rPr>
          <w:rFonts w:ascii="Calibri" w:eastAsia="宋体" w:hAnsi="Calibri"/>
          <w:noProof/>
          <w:lang w:eastAsia="zh-CN"/>
        </w:rPr>
        <w:t>2</w:t>
      </w:r>
      <w:r w:rsidR="00504AE8" w:rsidRPr="0044441A">
        <w:rPr>
          <w:rFonts w:ascii="Calibri" w:hAnsi="Calibri"/>
        </w:rPr>
        <w:fldChar w:fldCharType="end"/>
      </w:r>
      <w:r w:rsidRPr="00E81282">
        <w:rPr>
          <w:rFonts w:ascii="Calibri" w:eastAsia="宋体" w:hAnsi="Calibri"/>
          <w:lang w:eastAsia="zh-CN"/>
        </w:rPr>
        <w:t xml:space="preserve"> Host</w:t>
      </w:r>
      <w:r w:rsidRPr="00E81282">
        <w:rPr>
          <w:rFonts w:ascii="Calibri" w:eastAsia="宋体" w:hAnsi="Calibri" w:hint="eastAsia"/>
          <w:lang w:eastAsia="zh-CN"/>
        </w:rPr>
        <w:t>下载</w:t>
      </w:r>
      <w:r w:rsidRPr="00E81282">
        <w:rPr>
          <w:rFonts w:ascii="Calibri" w:eastAsia="宋体" w:hAnsi="Calibri"/>
          <w:lang w:eastAsia="zh-CN"/>
        </w:rPr>
        <w:t>pram</w:t>
      </w:r>
      <w:r w:rsidRPr="00E81282">
        <w:rPr>
          <w:rFonts w:ascii="Calibri" w:eastAsia="宋体" w:hAnsi="Calibri" w:hint="eastAsia"/>
          <w:lang w:eastAsia="zh-CN"/>
        </w:rPr>
        <w:t>操作流程</w:t>
      </w:r>
      <w:r w:rsidRPr="00E81282">
        <w:rPr>
          <w:rFonts w:eastAsia="宋体"/>
          <w:lang w:val="en-GB" w:eastAsia="zh-CN"/>
        </w:rPr>
        <w:t>…</w:t>
      </w:r>
    </w:p>
    <w:p w:rsidR="006660FB" w:rsidRDefault="00E81282" w:rsidP="006660FB">
      <w:pPr>
        <w:ind w:left="432"/>
        <w:rPr>
          <w:lang w:val="en-GB" w:eastAsia="zh-CN"/>
        </w:rPr>
      </w:pPr>
      <w:r w:rsidRPr="00E81282">
        <w:rPr>
          <w:rFonts w:eastAsia="宋体" w:hint="eastAsia"/>
          <w:lang w:val="en-GB" w:eastAsia="zh-CN"/>
        </w:rPr>
        <w:t>当过程出现错误时：</w:t>
      </w:r>
    </w:p>
    <w:p w:rsidR="006660FB" w:rsidRDefault="00E81282" w:rsidP="006660FB">
      <w:pPr>
        <w:numPr>
          <w:ilvl w:val="0"/>
          <w:numId w:val="30"/>
        </w:numPr>
        <w:rPr>
          <w:lang w:val="en-GB" w:eastAsia="zh-CN"/>
        </w:rPr>
      </w:pPr>
      <w:r w:rsidRPr="00E81282">
        <w:rPr>
          <w:rFonts w:eastAsia="宋体"/>
          <w:lang w:val="en-GB" w:eastAsia="zh-CN"/>
        </w:rPr>
        <w:t>pin rst/ porrst  delay 6~10ms</w:t>
      </w:r>
    </w:p>
    <w:p w:rsidR="005F0243" w:rsidRDefault="00E81282" w:rsidP="005F0243">
      <w:pPr>
        <w:numPr>
          <w:ilvl w:val="0"/>
          <w:numId w:val="30"/>
        </w:numPr>
        <w:rPr>
          <w:lang w:val="en-GB" w:eastAsia="zh-CN"/>
        </w:rPr>
      </w:pPr>
      <w:r w:rsidRPr="00E81282">
        <w:rPr>
          <w:rFonts w:eastAsia="宋体" w:hint="eastAsia"/>
          <w:lang w:val="en-GB" w:eastAsia="zh-CN"/>
        </w:rPr>
        <w:t>发</w:t>
      </w:r>
      <w:r w:rsidRPr="00E81282">
        <w:rPr>
          <w:rFonts w:eastAsia="宋体"/>
          <w:lang w:val="en-GB" w:eastAsia="zh-CN"/>
        </w:rPr>
        <w:t xml:space="preserve">upgrade </w:t>
      </w:r>
      <w:r w:rsidRPr="00E81282">
        <w:rPr>
          <w:rFonts w:eastAsia="宋体" w:hint="eastAsia"/>
          <w:lang w:val="en-GB" w:eastAsia="zh-CN"/>
        </w:rPr>
        <w:t>命令，</w:t>
      </w:r>
      <w:r w:rsidRPr="00E81282">
        <w:rPr>
          <w:rFonts w:eastAsia="宋体"/>
          <w:lang w:val="en-GB" w:eastAsia="zh-CN"/>
        </w:rPr>
        <w:t>(</w:t>
      </w:r>
      <w:r w:rsidRPr="00E81282">
        <w:rPr>
          <w:rFonts w:eastAsia="宋体" w:hint="eastAsia"/>
          <w:lang w:val="en-GB" w:eastAsia="zh-CN"/>
        </w:rPr>
        <w:t>同</w:t>
      </w:r>
      <w:r w:rsidRPr="00E81282">
        <w:rPr>
          <w:rFonts w:eastAsia="宋体"/>
          <w:lang w:val="en-GB" w:eastAsia="zh-CN"/>
        </w:rPr>
        <w:t>app</w:t>
      </w:r>
      <w:r w:rsidRPr="00E81282">
        <w:rPr>
          <w:rFonts w:eastAsia="宋体" w:hint="eastAsia"/>
          <w:lang w:val="en-GB" w:eastAsia="zh-CN"/>
        </w:rPr>
        <w:t>约定好</w:t>
      </w:r>
      <w:r w:rsidRPr="00E81282">
        <w:rPr>
          <w:rFonts w:eastAsia="宋体"/>
          <w:lang w:val="en-GB" w:eastAsia="zh-CN"/>
        </w:rPr>
        <w:t>)  delay 6~10ms</w:t>
      </w:r>
    </w:p>
    <w:p w:rsidR="006660FB" w:rsidRDefault="00E81282" w:rsidP="006660FB">
      <w:pPr>
        <w:numPr>
          <w:ilvl w:val="0"/>
          <w:numId w:val="30"/>
        </w:numPr>
        <w:rPr>
          <w:lang w:val="en-GB" w:eastAsia="zh-CN"/>
        </w:rPr>
      </w:pPr>
      <w:r w:rsidRPr="00E81282">
        <w:rPr>
          <w:rFonts w:eastAsia="宋体" w:hint="eastAsia"/>
          <w:lang w:val="en-GB" w:eastAsia="zh-CN"/>
        </w:rPr>
        <w:t>写</w:t>
      </w:r>
      <w:r w:rsidRPr="00E81282">
        <w:rPr>
          <w:rFonts w:eastAsia="宋体"/>
          <w:lang w:val="en-GB" w:eastAsia="zh-CN"/>
        </w:rPr>
        <w:t xml:space="preserve">  0x55</w:t>
      </w:r>
    </w:p>
    <w:p w:rsidR="005F0243" w:rsidRPr="006660FB" w:rsidRDefault="00E81282" w:rsidP="006660FB">
      <w:pPr>
        <w:numPr>
          <w:ilvl w:val="0"/>
          <w:numId w:val="30"/>
        </w:numPr>
        <w:rPr>
          <w:lang w:val="en-GB" w:eastAsia="zh-CN"/>
        </w:rPr>
      </w:pPr>
      <w:r w:rsidRPr="00E81282">
        <w:rPr>
          <w:rFonts w:eastAsia="宋体"/>
          <w:lang w:val="en-GB" w:eastAsia="zh-CN"/>
        </w:rPr>
        <w:t>…</w:t>
      </w:r>
    </w:p>
    <w:p w:rsidR="002444CD" w:rsidRPr="0044441A" w:rsidRDefault="00E81282" w:rsidP="002444CD">
      <w:pPr>
        <w:pStyle w:val="1"/>
        <w:numPr>
          <w:ilvl w:val="0"/>
          <w:numId w:val="20"/>
        </w:numPr>
        <w:textAlignment w:val="auto"/>
        <w:rPr>
          <w:rFonts w:ascii="Calibri" w:eastAsia="SimSun" w:hAnsi="Calibri"/>
          <w:lang w:val="en-GB" w:eastAsia="zh-CN"/>
        </w:rPr>
      </w:pPr>
      <w:bookmarkStart w:id="41" w:name="_Toc471308509"/>
      <w:r w:rsidRPr="00E81282">
        <w:rPr>
          <w:rFonts w:ascii="Calibri" w:eastAsia="宋体" w:hAnsi="Calibri" w:hint="eastAsia"/>
          <w:lang w:val="en-GB" w:eastAsia="zh-CN"/>
        </w:rPr>
        <w:t>启动时间</w:t>
      </w:r>
      <w:bookmarkEnd w:id="41"/>
    </w:p>
    <w:tbl>
      <w:tblPr>
        <w:tblW w:w="7132" w:type="dxa"/>
        <w:tblCellSpacing w:w="11" w:type="dxa"/>
        <w:tblInd w:w="96" w:type="dxa"/>
        <w:tblLook w:val="04A0"/>
      </w:tblPr>
      <w:tblGrid>
        <w:gridCol w:w="3730"/>
        <w:gridCol w:w="3402"/>
      </w:tblGrid>
      <w:tr w:rsidR="000D5DB7" w:rsidRPr="0044441A" w:rsidTr="009A291F">
        <w:trPr>
          <w:trHeight w:val="619"/>
          <w:tblCellSpacing w:w="11" w:type="dxa"/>
        </w:trPr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DB7" w:rsidRPr="0044441A" w:rsidRDefault="000D5DB7" w:rsidP="004E52E7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libri" w:hAnsi="Calibri" w:cs="SimSun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DB7" w:rsidRPr="0044441A" w:rsidRDefault="000D5DB7" w:rsidP="000D5DB7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libri" w:hAnsi="Calibri" w:cs="SimSun"/>
                <w:color w:val="000000"/>
                <w:sz w:val="22"/>
                <w:szCs w:val="22"/>
                <w:lang w:eastAsia="zh-CN"/>
              </w:rPr>
            </w:pPr>
          </w:p>
        </w:tc>
      </w:tr>
      <w:tr w:rsidR="000D5DB7" w:rsidRPr="0044441A" w:rsidTr="009A291F">
        <w:trPr>
          <w:trHeight w:val="536"/>
          <w:tblCellSpacing w:w="11" w:type="dxa"/>
        </w:trPr>
        <w:tc>
          <w:tcPr>
            <w:tcW w:w="3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DB7" w:rsidRPr="0044441A" w:rsidRDefault="00E81282" w:rsidP="000D5DB7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libri" w:hAnsi="Calibri" w:cs="SimSun"/>
                <w:color w:val="000000"/>
                <w:sz w:val="22"/>
                <w:szCs w:val="22"/>
                <w:lang w:eastAsia="zh-CN"/>
              </w:rPr>
            </w:pPr>
            <w:r w:rsidRPr="00E81282">
              <w:rPr>
                <w:rFonts w:ascii="Calibri" w:eastAsia="宋体" w:hAnsi="Calibri" w:cs="SimSun" w:hint="eastAsia"/>
                <w:color w:val="000000"/>
                <w:sz w:val="22"/>
                <w:szCs w:val="22"/>
                <w:lang w:eastAsia="zh-CN"/>
              </w:rPr>
              <w:t>等待</w:t>
            </w:r>
            <w:r w:rsidRPr="00E81282">
              <w:rPr>
                <w:rFonts w:ascii="Calibri" w:eastAsia="宋体" w:hAnsi="Calibri" w:cs="SimSun"/>
                <w:color w:val="000000"/>
                <w:sz w:val="22"/>
                <w:szCs w:val="22"/>
                <w:lang w:eastAsia="zh-CN"/>
              </w:rPr>
              <w:t>UPGRADE</w:t>
            </w:r>
            <w:r w:rsidRPr="00E81282">
              <w:rPr>
                <w:rFonts w:ascii="Calibri" w:eastAsia="宋体" w:hAnsi="Calibri" w:cs="SimSun" w:hint="eastAsia"/>
                <w:color w:val="000000"/>
                <w:sz w:val="22"/>
                <w:szCs w:val="22"/>
                <w:lang w:eastAsia="zh-CN"/>
              </w:rPr>
              <w:t>命令时间</w:t>
            </w:r>
          </w:p>
        </w:tc>
        <w:tc>
          <w:tcPr>
            <w:tcW w:w="3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DB7" w:rsidRPr="0044441A" w:rsidRDefault="00E81282" w:rsidP="001976DC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libri" w:hAnsi="Calibri" w:cs="SimSun"/>
                <w:color w:val="000000"/>
                <w:sz w:val="22"/>
                <w:szCs w:val="22"/>
                <w:lang w:eastAsia="zh-CN"/>
              </w:rPr>
            </w:pPr>
            <w:r w:rsidRPr="00E81282">
              <w:rPr>
                <w:rFonts w:ascii="Calibri" w:eastAsia="宋体" w:hAnsi="Calibri" w:cs="SimSun"/>
                <w:color w:val="000000"/>
                <w:sz w:val="22"/>
                <w:szCs w:val="22"/>
                <w:lang w:eastAsia="zh-CN"/>
              </w:rPr>
              <w:t>6--20ms</w:t>
            </w:r>
          </w:p>
        </w:tc>
      </w:tr>
      <w:tr w:rsidR="00117FDD" w:rsidRPr="0044441A" w:rsidTr="009A291F">
        <w:trPr>
          <w:trHeight w:val="536"/>
          <w:tblCellSpacing w:w="11" w:type="dxa"/>
        </w:trPr>
        <w:tc>
          <w:tcPr>
            <w:tcW w:w="3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FDD" w:rsidRPr="0044441A" w:rsidRDefault="00E81282" w:rsidP="00220147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libri" w:hAnsi="Calibri" w:cs="SimSun"/>
                <w:color w:val="000000"/>
                <w:sz w:val="22"/>
                <w:szCs w:val="22"/>
                <w:lang w:eastAsia="zh-CN"/>
              </w:rPr>
            </w:pPr>
            <w:r w:rsidRPr="00E81282">
              <w:rPr>
                <w:rFonts w:ascii="Calibri" w:eastAsia="宋体" w:hAnsi="Calibri" w:cs="SimSun" w:hint="eastAsia"/>
                <w:color w:val="000000"/>
                <w:sz w:val="22"/>
                <w:szCs w:val="22"/>
                <w:lang w:eastAsia="zh-CN"/>
              </w:rPr>
              <w:t>第一个命令必须为</w:t>
            </w:r>
            <w:r w:rsidRPr="00E81282">
              <w:rPr>
                <w:rFonts w:ascii="Calibri" w:eastAsia="宋体" w:hAnsi="Calibri" w:cs="SimSun"/>
                <w:color w:val="000000"/>
                <w:sz w:val="22"/>
                <w:szCs w:val="22"/>
                <w:lang w:eastAsia="zh-CN"/>
              </w:rPr>
              <w:t>55</w:t>
            </w:r>
            <w:r w:rsidRPr="00E81282">
              <w:rPr>
                <w:rFonts w:ascii="Calibri" w:eastAsia="宋体" w:hAnsi="Calibri" w:cs="SimSun" w:hint="eastAsia"/>
                <w:color w:val="000000"/>
                <w:sz w:val="22"/>
                <w:szCs w:val="22"/>
                <w:lang w:eastAsia="zh-CN"/>
              </w:rPr>
              <w:t>解锁</w:t>
            </w:r>
          </w:p>
        </w:tc>
        <w:tc>
          <w:tcPr>
            <w:tcW w:w="3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FDD" w:rsidRPr="00117FDD" w:rsidRDefault="00E81282" w:rsidP="006D5DD2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libri" w:hAnsi="Calibri" w:cs="SimSun"/>
                <w:color w:val="000000"/>
                <w:sz w:val="22"/>
                <w:szCs w:val="22"/>
                <w:lang w:eastAsia="zh-CN"/>
              </w:rPr>
            </w:pPr>
            <w:r w:rsidRPr="00E81282">
              <w:rPr>
                <w:rFonts w:ascii="Calibri" w:eastAsia="宋体" w:hAnsi="Calibri" w:cs="SimSun" w:hint="eastAsia"/>
                <w:color w:val="000000"/>
                <w:sz w:val="22"/>
                <w:szCs w:val="22"/>
                <w:lang w:eastAsia="zh-CN"/>
              </w:rPr>
              <w:t>只发</w:t>
            </w:r>
            <w:r w:rsidRPr="00E81282">
              <w:rPr>
                <w:rFonts w:ascii="Calibri" w:eastAsia="宋体" w:hAnsi="Calibri" w:cs="SimSun"/>
                <w:color w:val="000000"/>
                <w:sz w:val="22"/>
                <w:szCs w:val="22"/>
                <w:lang w:eastAsia="zh-CN"/>
              </w:rPr>
              <w:t>55</w:t>
            </w:r>
            <w:r w:rsidRPr="00E81282">
              <w:rPr>
                <w:rFonts w:ascii="Calibri" w:eastAsia="宋体" w:hAnsi="Calibri" w:cs="SimSun" w:hint="eastAsia"/>
                <w:color w:val="000000"/>
                <w:sz w:val="22"/>
                <w:szCs w:val="22"/>
                <w:lang w:eastAsia="zh-CN"/>
              </w:rPr>
              <w:t>命令</w:t>
            </w:r>
          </w:p>
        </w:tc>
      </w:tr>
      <w:tr w:rsidR="000D5DB7" w:rsidRPr="0044441A" w:rsidTr="009A291F">
        <w:trPr>
          <w:trHeight w:val="69"/>
          <w:tblCellSpacing w:w="11" w:type="dxa"/>
        </w:trPr>
        <w:tc>
          <w:tcPr>
            <w:tcW w:w="3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DB7" w:rsidRPr="0044441A" w:rsidRDefault="00E81282" w:rsidP="000D5DB7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libri" w:hAnsi="Calibri" w:cs="SimSun"/>
                <w:color w:val="000000"/>
                <w:sz w:val="22"/>
                <w:szCs w:val="22"/>
                <w:lang w:eastAsia="zh-CN"/>
              </w:rPr>
            </w:pPr>
            <w:r w:rsidRPr="00E81282">
              <w:rPr>
                <w:rFonts w:ascii="Calibri" w:eastAsia="宋体" w:hAnsi="Calibri" w:cs="SimSun" w:hint="eastAsia"/>
                <w:color w:val="000000"/>
                <w:sz w:val="22"/>
                <w:szCs w:val="22"/>
                <w:lang w:eastAsia="zh-CN"/>
              </w:rPr>
              <w:t>不升级时正常启动时间</w:t>
            </w:r>
          </w:p>
        </w:tc>
        <w:tc>
          <w:tcPr>
            <w:tcW w:w="3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3CF6" w:rsidRDefault="00E81282" w:rsidP="00F20FFC">
            <w:pPr>
              <w:widowControl/>
              <w:adjustRightInd/>
              <w:spacing w:before="0" w:after="0"/>
              <w:jc w:val="left"/>
              <w:textAlignment w:val="auto"/>
              <w:rPr>
                <w:rFonts w:ascii="Calibri" w:hAnsi="Calibri" w:cs="SimSun"/>
                <w:color w:val="000000"/>
                <w:sz w:val="22"/>
                <w:szCs w:val="22"/>
                <w:lang w:eastAsia="zh-CN"/>
              </w:rPr>
            </w:pPr>
            <w:r w:rsidRPr="00E81282">
              <w:rPr>
                <w:rFonts w:ascii="Calibri" w:eastAsia="宋体" w:hAnsi="Calibri" w:cs="SimSun"/>
                <w:color w:val="000000"/>
                <w:sz w:val="22"/>
                <w:szCs w:val="22"/>
                <w:lang w:eastAsia="zh-CN"/>
              </w:rPr>
              <w:t>Flash Device:</w:t>
            </w:r>
          </w:p>
          <w:p w:rsidR="00C3620B" w:rsidRPr="00C3620B" w:rsidRDefault="00E81282" w:rsidP="00C3620B">
            <w:pPr>
              <w:widowControl/>
              <w:numPr>
                <w:ilvl w:val="0"/>
                <w:numId w:val="33"/>
              </w:numPr>
              <w:adjustRightInd/>
              <w:spacing w:before="0" w:after="0"/>
              <w:jc w:val="left"/>
              <w:textAlignment w:val="auto"/>
              <w:rPr>
                <w:rFonts w:ascii="Calibri" w:hAnsi="Calibri" w:cs="SimSun"/>
                <w:color w:val="000000"/>
                <w:sz w:val="22"/>
                <w:szCs w:val="22"/>
                <w:lang w:eastAsia="zh-CN"/>
              </w:rPr>
            </w:pPr>
            <w:r w:rsidRPr="00E81282">
              <w:rPr>
                <w:rFonts w:ascii="Calibri" w:eastAsia="宋体" w:hAnsi="Calibri" w:cs="SimSun"/>
                <w:color w:val="FF0000"/>
                <w:sz w:val="22"/>
                <w:szCs w:val="22"/>
                <w:lang w:eastAsia="zh-CN"/>
              </w:rPr>
              <w:t>35ms – 270ms  (3M)</w:t>
            </w:r>
          </w:p>
          <w:p w:rsidR="009A3CF6" w:rsidRPr="0044441A" w:rsidRDefault="00E81282" w:rsidP="0059644B">
            <w:pPr>
              <w:widowControl/>
              <w:numPr>
                <w:ilvl w:val="0"/>
                <w:numId w:val="33"/>
              </w:numPr>
              <w:adjustRightInd/>
              <w:spacing w:before="0" w:after="0"/>
              <w:jc w:val="left"/>
              <w:textAlignment w:val="auto"/>
              <w:rPr>
                <w:rFonts w:ascii="Calibri" w:hAnsi="Calibri" w:cs="SimSun"/>
                <w:color w:val="000000"/>
                <w:sz w:val="22"/>
                <w:szCs w:val="22"/>
                <w:lang w:eastAsia="zh-CN"/>
              </w:rPr>
            </w:pPr>
            <w:r w:rsidRPr="00E81282">
              <w:rPr>
                <w:rFonts w:ascii="Calibri" w:eastAsia="宋体" w:hAnsi="Calibri" w:cs="SimSun"/>
                <w:color w:val="FF0000"/>
                <w:sz w:val="22"/>
                <w:szCs w:val="22"/>
                <w:lang w:eastAsia="zh-CN"/>
              </w:rPr>
              <w:t>35ms – 135ms  (6M)</w:t>
            </w:r>
          </w:p>
        </w:tc>
      </w:tr>
    </w:tbl>
    <w:p w:rsidR="00D46D59" w:rsidRDefault="00D46D59" w:rsidP="000D5DB7">
      <w:pPr>
        <w:rPr>
          <w:rFonts w:ascii="Calibri" w:hAnsi="Calibri"/>
          <w:lang w:val="en-GB" w:eastAsia="zh-CN"/>
        </w:rPr>
      </w:pPr>
    </w:p>
    <w:p w:rsidR="000C435E" w:rsidRDefault="000C435E" w:rsidP="000D5DB7">
      <w:pPr>
        <w:rPr>
          <w:rFonts w:ascii="Calibri" w:hAnsi="Calibri"/>
          <w:lang w:val="en-GB" w:eastAsia="zh-CN"/>
        </w:rPr>
      </w:pPr>
    </w:p>
    <w:p w:rsidR="000C4162" w:rsidRPr="00063379" w:rsidRDefault="00E81282" w:rsidP="004B0CCE">
      <w:pPr>
        <w:tabs>
          <w:tab w:val="left" w:pos="1635"/>
        </w:tabs>
        <w:rPr>
          <w:rFonts w:ascii="Calibri" w:hAnsi="Calibri"/>
          <w:lang w:eastAsia="zh-CN"/>
        </w:rPr>
      </w:pPr>
      <w:r w:rsidRPr="002C3081">
        <w:rPr>
          <w:rFonts w:ascii="Calibri" w:eastAsia="PMingLiU" w:hAnsi="Calibri"/>
          <w:lang w:val="en-GB" w:eastAsia="zh-CN"/>
        </w:rPr>
        <w:tab/>
      </w:r>
    </w:p>
    <w:sectPr w:rsidR="000C4162" w:rsidRPr="00063379" w:rsidSect="00EE64C4">
      <w:headerReference w:type="even" r:id="rId44"/>
      <w:pgSz w:w="11907" w:h="16840" w:code="9"/>
      <w:pgMar w:top="1134" w:right="964" w:bottom="1021" w:left="1021" w:header="454" w:footer="0" w:gutter="0"/>
      <w:pgNumType w:start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06A" w:rsidRDefault="00ED606A">
      <w:r>
        <w:separator/>
      </w:r>
    </w:p>
  </w:endnote>
  <w:endnote w:type="continuationSeparator" w:id="1">
    <w:p w:rsidR="00ED606A" w:rsidRDefault="00ED60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ta Norm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38E" w:rsidRDefault="000B438E">
    <w:pPr>
      <w:pStyle w:val="a6"/>
    </w:pPr>
  </w:p>
  <w:p w:rsidR="000B438E" w:rsidRDefault="000B438E"/>
  <w:p w:rsidR="000B438E" w:rsidRDefault="000B438E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38E" w:rsidRDefault="000B438E"/>
  <w:tbl>
    <w:tblPr>
      <w:tblW w:w="10088" w:type="dxa"/>
      <w:tblBorders>
        <w:top w:val="single" w:sz="4" w:space="0" w:color="808080"/>
      </w:tblBorders>
      <w:tblLook w:val="01E0"/>
    </w:tblPr>
    <w:tblGrid>
      <w:gridCol w:w="3674"/>
      <w:gridCol w:w="2428"/>
      <w:gridCol w:w="3986"/>
    </w:tblGrid>
    <w:tr w:rsidR="000B438E" w:rsidRPr="00CD60B2" w:rsidTr="00CD60B2">
      <w:trPr>
        <w:trHeight w:val="282"/>
      </w:trPr>
      <w:tc>
        <w:tcPr>
          <w:tcW w:w="3674" w:type="dxa"/>
        </w:tcPr>
        <w:p w:rsidR="000B438E" w:rsidRPr="00CD60B2" w:rsidRDefault="000B438E" w:rsidP="00774DE0">
          <w:pPr>
            <w:pStyle w:val="a6"/>
            <w:rPr>
              <w:rStyle w:val="a7"/>
              <w:rFonts w:ascii="Meta Normal" w:hAnsi="Meta Normal"/>
              <w:b/>
              <w:color w:val="808080"/>
              <w:lang w:eastAsia="zh-CN"/>
            </w:rPr>
          </w:pPr>
          <w:r w:rsidRPr="00E81282">
            <w:rPr>
              <w:rFonts w:eastAsia="宋体" w:hint="eastAsia"/>
              <w:b/>
              <w:color w:val="808080"/>
              <w:lang w:eastAsia="zh-CN"/>
            </w:rPr>
            <w:t>内部数据</w:t>
          </w:r>
          <w:r w:rsidRPr="00E81282">
            <w:rPr>
              <w:rFonts w:eastAsia="宋体"/>
              <w:b/>
              <w:color w:val="808080"/>
              <w:lang w:eastAsia="zh-CN"/>
            </w:rPr>
            <w:t xml:space="preserve">, </w:t>
          </w:r>
          <w:r w:rsidRPr="00E81282">
            <w:rPr>
              <w:rFonts w:eastAsia="宋体" w:hint="eastAsia"/>
              <w:b/>
              <w:color w:val="808080"/>
              <w:lang w:eastAsia="zh-CN"/>
            </w:rPr>
            <w:t>不得外发</w:t>
          </w:r>
        </w:p>
      </w:tc>
      <w:tc>
        <w:tcPr>
          <w:tcW w:w="2428" w:type="dxa"/>
        </w:tcPr>
        <w:p w:rsidR="000B438E" w:rsidRPr="00CD60B2" w:rsidRDefault="000B438E" w:rsidP="00CD60B2">
          <w:pPr>
            <w:jc w:val="center"/>
            <w:rPr>
              <w:rStyle w:val="a7"/>
              <w:rFonts w:ascii="Meta Normal" w:hAnsi="Meta Normal"/>
            </w:rPr>
          </w:pPr>
          <w:r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 PAGE </w:instrText>
          </w:r>
          <w:r>
            <w:rPr>
              <w:rStyle w:val="a7"/>
            </w:rPr>
            <w:fldChar w:fldCharType="separate"/>
          </w:r>
          <w:r w:rsidR="00296B25">
            <w:rPr>
              <w:rStyle w:val="a7"/>
              <w:noProof/>
            </w:rPr>
            <w:t>15</w:t>
          </w:r>
          <w:r>
            <w:rPr>
              <w:rStyle w:val="a7"/>
            </w:rPr>
            <w:fldChar w:fldCharType="end"/>
          </w:r>
        </w:p>
      </w:tc>
      <w:tc>
        <w:tcPr>
          <w:tcW w:w="3986" w:type="dxa"/>
        </w:tcPr>
        <w:p w:rsidR="000B438E" w:rsidRPr="00CD60B2" w:rsidRDefault="000B438E" w:rsidP="00E97804">
          <w:pPr>
            <w:jc w:val="right"/>
            <w:rPr>
              <w:rStyle w:val="a7"/>
              <w:rFonts w:ascii="Meta Normal" w:hAnsi="Meta Normal"/>
              <w:color w:val="808080"/>
              <w:lang w:eastAsia="zh-CN"/>
            </w:rPr>
          </w:pPr>
          <w:r>
            <w:rPr>
              <w:lang w:eastAsia="zh-CN"/>
            </w:rPr>
            <w:t>ft8836</w:t>
          </w:r>
        </w:p>
      </w:tc>
    </w:tr>
  </w:tbl>
  <w:p w:rsidR="000B438E" w:rsidRPr="00FB4279" w:rsidRDefault="000B438E" w:rsidP="00FB4279">
    <w:pPr>
      <w:rPr>
        <w:lang w:eastAsia="zh-C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38E" w:rsidRPr="00774DE0" w:rsidRDefault="000B438E" w:rsidP="00C9500E">
    <w:pPr>
      <w:pStyle w:val="a6"/>
      <w:jc w:val="center"/>
      <w:rPr>
        <w:b/>
        <w:color w:val="808080"/>
        <w:lang w:eastAsia="zh-CN"/>
      </w:rPr>
    </w:pPr>
    <w:fldSimple w:instr=" REF  Classification  \* MERGEFORMAT ">
      <w:r w:rsidRPr="00E81282">
        <w:rPr>
          <w:rFonts w:eastAsia="宋体"/>
          <w:b/>
          <w:caps/>
          <w:color w:val="808080"/>
          <w:lang w:val="en-GB" w:eastAsia="zh-CN"/>
        </w:rPr>
        <w:t xml:space="preserve">INTERNAL USE ONLY  </w:t>
      </w:r>
    </w:fldSimple>
  </w:p>
  <w:p w:rsidR="000B438E" w:rsidRPr="00774DE0" w:rsidRDefault="000B438E" w:rsidP="00C9500E">
    <w:pPr>
      <w:pStyle w:val="a6"/>
      <w:jc w:val="center"/>
      <w:rPr>
        <w:b/>
        <w:color w:val="808080"/>
        <w:lang w:eastAsia="zh-CN"/>
      </w:rPr>
    </w:pPr>
    <w:r w:rsidRPr="00E81282">
      <w:rPr>
        <w:rFonts w:eastAsia="宋体" w:hint="eastAsia"/>
        <w:b/>
        <w:color w:val="808080"/>
        <w:lang w:eastAsia="zh-CN"/>
      </w:rPr>
      <w:t>内部数据</w:t>
    </w:r>
    <w:r w:rsidRPr="00E81282">
      <w:rPr>
        <w:rFonts w:eastAsia="宋体"/>
        <w:b/>
        <w:color w:val="808080"/>
        <w:lang w:eastAsia="zh-CN"/>
      </w:rPr>
      <w:t xml:space="preserve">, </w:t>
    </w:r>
    <w:r w:rsidRPr="00E81282">
      <w:rPr>
        <w:rFonts w:eastAsia="宋体" w:hint="eastAsia"/>
        <w:b/>
        <w:color w:val="808080"/>
        <w:lang w:eastAsia="zh-CN"/>
      </w:rPr>
      <w:t>不得外发</w:t>
    </w:r>
  </w:p>
  <w:p w:rsidR="000B438E" w:rsidRPr="000D6649" w:rsidRDefault="000B438E" w:rsidP="00C9500E">
    <w:pPr>
      <w:pStyle w:val="a6"/>
      <w:jc w:val="center"/>
      <w:rPr>
        <w:lang w:eastAsia="zh-C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06A" w:rsidRDefault="00ED606A">
      <w:r>
        <w:separator/>
      </w:r>
    </w:p>
  </w:footnote>
  <w:footnote w:type="continuationSeparator" w:id="1">
    <w:p w:rsidR="00ED606A" w:rsidRDefault="00ED60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55" w:type="dxa"/>
      <w:tblBorders>
        <w:bottom w:val="single" w:sz="4" w:space="0" w:color="808080"/>
      </w:tblBorders>
      <w:tblLook w:val="01E0"/>
    </w:tblPr>
    <w:tblGrid>
      <w:gridCol w:w="3114"/>
      <w:gridCol w:w="3714"/>
      <w:gridCol w:w="493"/>
      <w:gridCol w:w="2734"/>
    </w:tblGrid>
    <w:tr w:rsidR="000B438E" w:rsidRPr="00CD60B2" w:rsidTr="00CD60B2">
      <w:trPr>
        <w:trHeight w:val="270"/>
      </w:trPr>
      <w:tc>
        <w:tcPr>
          <w:tcW w:w="3114" w:type="dxa"/>
          <w:shd w:val="clear" w:color="auto" w:fill="auto"/>
          <w:vAlign w:val="bottom"/>
        </w:tcPr>
        <w:p w:rsidR="000B438E" w:rsidRPr="00CD60B2" w:rsidRDefault="000B438E" w:rsidP="00CD60B2">
          <w:pPr>
            <w:pStyle w:val="a5"/>
            <w:tabs>
              <w:tab w:val="clear" w:pos="8306"/>
            </w:tabs>
            <w:spacing w:before="0"/>
            <w:rPr>
              <w:color w:val="808080"/>
            </w:rPr>
          </w:pPr>
        </w:p>
      </w:tc>
      <w:tc>
        <w:tcPr>
          <w:tcW w:w="4207" w:type="dxa"/>
          <w:gridSpan w:val="2"/>
          <w:vAlign w:val="bottom"/>
        </w:tcPr>
        <w:p w:rsidR="000B438E" w:rsidRPr="00CD60B2" w:rsidRDefault="000B438E" w:rsidP="00CD60B2">
          <w:pPr>
            <w:pStyle w:val="a6"/>
            <w:jc w:val="center"/>
            <w:rPr>
              <w:b/>
              <w:color w:val="808080"/>
            </w:rPr>
          </w:pPr>
          <w:fldSimple w:instr=" REF  Classification  \* MERGEFORMAT ">
            <w:r w:rsidRPr="00E81282">
              <w:rPr>
                <w:rFonts w:eastAsia="宋体"/>
                <w:b/>
                <w:caps/>
                <w:color w:val="808080"/>
                <w:lang w:val="en-GB" w:eastAsia="zh-CN"/>
              </w:rPr>
              <w:t xml:space="preserve">INTERNAL USE ONLY  </w:t>
            </w:r>
          </w:fldSimple>
        </w:p>
      </w:tc>
      <w:tc>
        <w:tcPr>
          <w:tcW w:w="2734" w:type="dxa"/>
          <w:vAlign w:val="bottom"/>
        </w:tcPr>
        <w:p w:rsidR="000B438E" w:rsidRPr="00CD60B2" w:rsidRDefault="000B438E" w:rsidP="00CD60B2">
          <w:pPr>
            <w:spacing w:before="0"/>
            <w:jc w:val="right"/>
            <w:rPr>
              <w:color w:val="808080"/>
            </w:rPr>
          </w:pPr>
        </w:p>
      </w:tc>
    </w:tr>
    <w:tr w:rsidR="000B438E" w:rsidRPr="00CD60B2" w:rsidTr="00CD60B2">
      <w:trPr>
        <w:trHeight w:val="266"/>
      </w:trPr>
      <w:tc>
        <w:tcPr>
          <w:tcW w:w="6828" w:type="dxa"/>
          <w:gridSpan w:val="2"/>
          <w:shd w:val="clear" w:color="auto" w:fill="auto"/>
          <w:vAlign w:val="bottom"/>
        </w:tcPr>
        <w:p w:rsidR="000B438E" w:rsidRPr="00CD60B2" w:rsidRDefault="000B438E" w:rsidP="00D337B6">
          <w:pPr>
            <w:pStyle w:val="a5"/>
            <w:tabs>
              <w:tab w:val="clear" w:pos="4153"/>
              <w:tab w:val="clear" w:pos="8306"/>
              <w:tab w:val="left" w:pos="4170"/>
            </w:tabs>
            <w:spacing w:before="0"/>
            <w:jc w:val="left"/>
            <w:rPr>
              <w:color w:val="808080"/>
            </w:rPr>
          </w:pPr>
          <w:fldSimple w:instr=" REF Title \h  \* MERGEFORMAT ">
            <w:r w:rsidRPr="00E81282">
              <w:rPr>
                <w:rFonts w:eastAsia="宋体"/>
                <w:color w:val="808080"/>
                <w:sz w:val="36"/>
                <w:szCs w:val="36"/>
                <w:lang w:val="en-GB" w:eastAsia="zh-CN"/>
              </w:rPr>
              <w:t>FT8</w:t>
            </w:r>
            <w:r>
              <w:rPr>
                <w:color w:val="808080"/>
                <w:sz w:val="36"/>
                <w:szCs w:val="36"/>
                <w:lang w:val="en-GB" w:eastAsia="zh-CN"/>
              </w:rPr>
              <w:t>836</w:t>
            </w:r>
            <w:r w:rsidRPr="00E81282">
              <w:rPr>
                <w:rFonts w:eastAsia="宋体"/>
                <w:color w:val="808080"/>
                <w:sz w:val="36"/>
                <w:szCs w:val="36"/>
                <w:lang w:val="en-GB" w:eastAsia="zh-CN"/>
              </w:rPr>
              <w:t xml:space="preserve">_romboot </w:t>
            </w:r>
          </w:fldSimple>
          <w:r w:rsidRPr="002C3081">
            <w:rPr>
              <w:rFonts w:eastAsia="PMingLiU"/>
              <w:color w:val="808080"/>
              <w:lang w:eastAsia="zh-CN"/>
            </w:rPr>
            <w:tab/>
          </w:r>
        </w:p>
      </w:tc>
      <w:tc>
        <w:tcPr>
          <w:tcW w:w="3227" w:type="dxa"/>
          <w:gridSpan w:val="2"/>
          <w:shd w:val="clear" w:color="auto" w:fill="auto"/>
          <w:vAlign w:val="bottom"/>
        </w:tcPr>
        <w:p w:rsidR="000B438E" w:rsidRPr="00CD60B2" w:rsidRDefault="000B438E" w:rsidP="008D7485">
          <w:pPr>
            <w:pStyle w:val="a5"/>
            <w:tabs>
              <w:tab w:val="clear" w:pos="4153"/>
              <w:tab w:val="center" w:pos="4650"/>
            </w:tabs>
            <w:spacing w:before="0"/>
            <w:ind w:rightChars="-46" w:right="-92"/>
            <w:jc w:val="right"/>
            <w:rPr>
              <w:color w:val="808080"/>
              <w:lang w:eastAsia="zh-CN"/>
            </w:rPr>
          </w:pPr>
          <w:fldSimple w:instr=" REF  Version  \* MERGEFORMAT ">
            <w:r w:rsidRPr="00E81282">
              <w:rPr>
                <w:rFonts w:eastAsia="宋体"/>
                <w:color w:val="808080"/>
                <w:lang w:val="en-GB" w:eastAsia="zh-CN"/>
              </w:rPr>
              <w:t xml:space="preserve">V0.1  </w:t>
            </w:r>
          </w:fldSimple>
        </w:p>
      </w:tc>
    </w:tr>
  </w:tbl>
  <w:p w:rsidR="000B438E" w:rsidRPr="00893C6A" w:rsidRDefault="000B438E" w:rsidP="004658E1">
    <w:pPr>
      <w:rPr>
        <w:lang w:eastAsia="zh-CN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8" w:type="dxa"/>
      <w:tblBorders>
        <w:bottom w:val="single" w:sz="4" w:space="0" w:color="auto"/>
      </w:tblBorders>
      <w:tblLook w:val="01E0"/>
    </w:tblPr>
    <w:tblGrid>
      <w:gridCol w:w="2148"/>
      <w:gridCol w:w="3840"/>
      <w:gridCol w:w="240"/>
      <w:gridCol w:w="2301"/>
    </w:tblGrid>
    <w:tr w:rsidR="000B438E" w:rsidRPr="002B046F" w:rsidTr="00CD60B2">
      <w:trPr>
        <w:trHeight w:val="487"/>
      </w:trPr>
      <w:tc>
        <w:tcPr>
          <w:tcW w:w="2148" w:type="dxa"/>
          <w:shd w:val="clear" w:color="auto" w:fill="auto"/>
          <w:vAlign w:val="bottom"/>
        </w:tcPr>
        <w:p w:rsidR="000B438E" w:rsidRPr="00CD60B2" w:rsidRDefault="000B438E" w:rsidP="00CD60B2">
          <w:pPr>
            <w:pStyle w:val="a5"/>
            <w:spacing w:before="0"/>
            <w:rPr>
              <w:color w:val="808080"/>
            </w:rPr>
          </w:pPr>
        </w:p>
      </w:tc>
      <w:tc>
        <w:tcPr>
          <w:tcW w:w="4080" w:type="dxa"/>
          <w:gridSpan w:val="2"/>
          <w:vAlign w:val="bottom"/>
        </w:tcPr>
        <w:p w:rsidR="000B438E" w:rsidRPr="00CD60B2" w:rsidRDefault="000B438E" w:rsidP="00CD60B2">
          <w:pPr>
            <w:pStyle w:val="a6"/>
            <w:jc w:val="center"/>
            <w:rPr>
              <w:b/>
              <w:color w:val="808080"/>
            </w:rPr>
          </w:pPr>
          <w:fldSimple w:instr=" REF  Classification  \* MERGEFORMAT ">
            <w:r w:rsidRPr="00E81282">
              <w:rPr>
                <w:rFonts w:eastAsia="宋体"/>
                <w:b/>
                <w:caps/>
                <w:color w:val="808080"/>
                <w:lang w:val="en-GB" w:eastAsia="zh-CN"/>
              </w:rPr>
              <w:t xml:space="preserve">INTERNAL USE ONLY  </w:t>
            </w:r>
          </w:fldSimple>
        </w:p>
      </w:tc>
      <w:tc>
        <w:tcPr>
          <w:tcW w:w="2301" w:type="dxa"/>
          <w:vAlign w:val="bottom"/>
        </w:tcPr>
        <w:p w:rsidR="000B438E" w:rsidRPr="00CD60B2" w:rsidRDefault="000B438E" w:rsidP="00CD60B2">
          <w:pPr>
            <w:spacing w:before="0"/>
            <w:jc w:val="right"/>
            <w:rPr>
              <w:color w:val="808080"/>
            </w:rPr>
          </w:pPr>
        </w:p>
      </w:tc>
    </w:tr>
    <w:tr w:rsidR="000B438E" w:rsidTr="00CD60B2">
      <w:tc>
        <w:tcPr>
          <w:tcW w:w="5988" w:type="dxa"/>
          <w:gridSpan w:val="2"/>
          <w:shd w:val="clear" w:color="auto" w:fill="auto"/>
          <w:vAlign w:val="bottom"/>
        </w:tcPr>
        <w:p w:rsidR="000B438E" w:rsidRPr="0067084F" w:rsidRDefault="000B438E" w:rsidP="00010754">
          <w:pPr>
            <w:pStyle w:val="a5"/>
            <w:spacing w:before="0"/>
            <w:jc w:val="left"/>
            <w:rPr>
              <w:color w:val="808080"/>
              <w:sz w:val="36"/>
              <w:szCs w:val="36"/>
              <w:lang w:val="en-GB" w:eastAsia="zh-CN"/>
            </w:rPr>
          </w:pPr>
          <w:fldSimple w:instr=" REF Title \h  \* MERGEFORMAT ">
            <w:r>
              <w:rPr>
                <w:rFonts w:eastAsia="宋体"/>
                <w:color w:val="808080"/>
                <w:sz w:val="36"/>
                <w:szCs w:val="36"/>
                <w:lang w:val="en-GB" w:eastAsia="zh-CN"/>
              </w:rPr>
              <w:t>FT8</w:t>
            </w:r>
            <w:r>
              <w:rPr>
                <w:rFonts w:eastAsia="宋体" w:hint="eastAsia"/>
                <w:color w:val="808080"/>
                <w:sz w:val="36"/>
                <w:szCs w:val="36"/>
                <w:lang w:val="en-GB" w:eastAsia="zh-CN"/>
              </w:rPr>
              <w:t>83</w:t>
            </w:r>
            <w:r w:rsidRPr="00E81282">
              <w:rPr>
                <w:rFonts w:eastAsia="宋体"/>
                <w:color w:val="808080"/>
                <w:sz w:val="36"/>
                <w:szCs w:val="36"/>
                <w:lang w:val="en-GB" w:eastAsia="zh-CN"/>
              </w:rPr>
              <w:t>6_romboot</w:t>
            </w:r>
          </w:fldSimple>
        </w:p>
      </w:tc>
      <w:tc>
        <w:tcPr>
          <w:tcW w:w="2541" w:type="dxa"/>
          <w:gridSpan w:val="2"/>
          <w:shd w:val="clear" w:color="auto" w:fill="auto"/>
          <w:vAlign w:val="bottom"/>
        </w:tcPr>
        <w:p w:rsidR="000B438E" w:rsidRPr="00CD60B2" w:rsidRDefault="000B438E" w:rsidP="00CD60B2">
          <w:pPr>
            <w:pStyle w:val="a5"/>
            <w:spacing w:before="0"/>
            <w:jc w:val="right"/>
            <w:rPr>
              <w:color w:val="808080"/>
              <w:lang w:eastAsia="zh-CN"/>
            </w:rPr>
          </w:pPr>
          <w:r w:rsidRPr="00E81282">
            <w:rPr>
              <w:rFonts w:eastAsia="宋体"/>
              <w:color w:val="808080"/>
              <w:lang w:eastAsia="zh-CN"/>
            </w:rPr>
            <w:t>V0.1</w:t>
          </w:r>
        </w:p>
      </w:tc>
    </w:tr>
  </w:tbl>
  <w:p w:rsidR="000B438E" w:rsidRPr="00AB5A7E" w:rsidRDefault="000B438E" w:rsidP="00D731A6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38E" w:rsidRDefault="000B438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F2C20"/>
    <w:multiLevelType w:val="multilevel"/>
    <w:tmpl w:val="814E0BBC"/>
    <w:numStyleLink w:val="a"/>
  </w:abstractNum>
  <w:abstractNum w:abstractNumId="1">
    <w:nsid w:val="07976D12"/>
    <w:multiLevelType w:val="hybridMultilevel"/>
    <w:tmpl w:val="3904D7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2B402F"/>
    <w:multiLevelType w:val="hybridMultilevel"/>
    <w:tmpl w:val="327AD2B4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3">
    <w:nsid w:val="0B7B2DD5"/>
    <w:multiLevelType w:val="hybridMultilevel"/>
    <w:tmpl w:val="25660F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4EF44B6"/>
    <w:multiLevelType w:val="hybridMultilevel"/>
    <w:tmpl w:val="20F49EB0"/>
    <w:lvl w:ilvl="0" w:tplc="58040DC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6F6688"/>
    <w:multiLevelType w:val="hybridMultilevel"/>
    <w:tmpl w:val="1EC84EF8"/>
    <w:lvl w:ilvl="0" w:tplc="A83C70D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3A2E81"/>
    <w:multiLevelType w:val="multilevel"/>
    <w:tmpl w:val="814E0BBC"/>
    <w:numStyleLink w:val="a"/>
  </w:abstractNum>
  <w:abstractNum w:abstractNumId="7">
    <w:nsid w:val="185E0B34"/>
    <w:multiLevelType w:val="hybridMultilevel"/>
    <w:tmpl w:val="F5962B9A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8">
    <w:nsid w:val="1BCF0481"/>
    <w:multiLevelType w:val="hybridMultilevel"/>
    <w:tmpl w:val="CE506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DB4DD1"/>
    <w:multiLevelType w:val="hybridMultilevel"/>
    <w:tmpl w:val="0540A4DA"/>
    <w:lvl w:ilvl="0" w:tplc="0409000F">
      <w:start w:val="1"/>
      <w:numFmt w:val="decimal"/>
      <w:lvlText w:val="%1."/>
      <w:lvlJc w:val="left"/>
      <w:pPr>
        <w:ind w:left="13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0">
    <w:nsid w:val="1E571B33"/>
    <w:multiLevelType w:val="hybridMultilevel"/>
    <w:tmpl w:val="48AEA766"/>
    <w:lvl w:ilvl="0" w:tplc="0FF8EAA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B67149"/>
    <w:multiLevelType w:val="hybridMultilevel"/>
    <w:tmpl w:val="79007760"/>
    <w:lvl w:ilvl="0" w:tplc="D610B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E0057B"/>
    <w:multiLevelType w:val="hybridMultilevel"/>
    <w:tmpl w:val="26E69C84"/>
    <w:lvl w:ilvl="0" w:tplc="31AAA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1B23D9"/>
    <w:multiLevelType w:val="hybridMultilevel"/>
    <w:tmpl w:val="92D0D9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DB20FCB"/>
    <w:multiLevelType w:val="hybridMultilevel"/>
    <w:tmpl w:val="97E24040"/>
    <w:lvl w:ilvl="0" w:tplc="6C56B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690D8C"/>
    <w:multiLevelType w:val="hybridMultilevel"/>
    <w:tmpl w:val="CC2C3F46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6">
    <w:nsid w:val="4318311C"/>
    <w:multiLevelType w:val="hybridMultilevel"/>
    <w:tmpl w:val="841A3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1EC14B7"/>
    <w:multiLevelType w:val="hybridMultilevel"/>
    <w:tmpl w:val="E81AC7D0"/>
    <w:lvl w:ilvl="0" w:tplc="0409000B">
      <w:start w:val="1"/>
      <w:numFmt w:val="bullet"/>
      <w:lvlText w:val="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8">
    <w:nsid w:val="581037A1"/>
    <w:multiLevelType w:val="hybridMultilevel"/>
    <w:tmpl w:val="9DB81CD0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9">
    <w:nsid w:val="5B645B3F"/>
    <w:multiLevelType w:val="multilevel"/>
    <w:tmpl w:val="814E0BBC"/>
    <w:styleLink w:val="a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624"/>
        </w:tabs>
        <w:ind w:left="624" w:hanging="34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E2F437F"/>
    <w:multiLevelType w:val="hybridMultilevel"/>
    <w:tmpl w:val="4AA40146"/>
    <w:lvl w:ilvl="0" w:tplc="04090001">
      <w:start w:val="1"/>
      <w:numFmt w:val="bullet"/>
      <w:lvlText w:val=""/>
      <w:lvlJc w:val="left"/>
      <w:pPr>
        <w:ind w:left="7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</w:abstractNum>
  <w:abstractNum w:abstractNumId="21">
    <w:nsid w:val="6EB6159F"/>
    <w:multiLevelType w:val="multilevel"/>
    <w:tmpl w:val="814E0BBC"/>
    <w:numStyleLink w:val="a"/>
  </w:abstractNum>
  <w:abstractNum w:abstractNumId="22">
    <w:nsid w:val="74E957DD"/>
    <w:multiLevelType w:val="hybridMultilevel"/>
    <w:tmpl w:val="13E2114C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23">
    <w:nsid w:val="75AB6AF8"/>
    <w:multiLevelType w:val="multilevel"/>
    <w:tmpl w:val="6FB050A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  <w:i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7B2D4B44"/>
    <w:multiLevelType w:val="hybridMultilevel"/>
    <w:tmpl w:val="8B1AF194"/>
    <w:lvl w:ilvl="0" w:tplc="290AAD3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8"/>
  </w:num>
  <w:num w:numId="2">
    <w:abstractNumId w:val="13"/>
  </w:num>
  <w:num w:numId="3">
    <w:abstractNumId w:val="23"/>
  </w:num>
  <w:num w:numId="4">
    <w:abstractNumId w:val="23"/>
  </w:num>
  <w:num w:numId="5">
    <w:abstractNumId w:val="23"/>
  </w:num>
  <w:num w:numId="6">
    <w:abstractNumId w:val="23"/>
  </w:num>
  <w:num w:numId="7">
    <w:abstractNumId w:val="23"/>
  </w:num>
  <w:num w:numId="8">
    <w:abstractNumId w:val="23"/>
  </w:num>
  <w:num w:numId="9">
    <w:abstractNumId w:val="19"/>
  </w:num>
  <w:num w:numId="10">
    <w:abstractNumId w:val="23"/>
  </w:num>
  <w:num w:numId="11">
    <w:abstractNumId w:val="23"/>
  </w:num>
  <w:num w:numId="12">
    <w:abstractNumId w:val="23"/>
  </w:num>
  <w:num w:numId="13">
    <w:abstractNumId w:val="0"/>
  </w:num>
  <w:num w:numId="14">
    <w:abstractNumId w:val="19"/>
  </w:num>
  <w:num w:numId="15">
    <w:abstractNumId w:val="6"/>
  </w:num>
  <w:num w:numId="16">
    <w:abstractNumId w:val="21"/>
  </w:num>
  <w:num w:numId="17">
    <w:abstractNumId w:val="14"/>
  </w:num>
  <w:num w:numId="18">
    <w:abstractNumId w:val="11"/>
  </w:num>
  <w:num w:numId="19">
    <w:abstractNumId w:val="12"/>
  </w:num>
  <w:num w:numId="20">
    <w:abstractNumId w:val="23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2"/>
  </w:num>
  <w:num w:numId="26">
    <w:abstractNumId w:val="22"/>
  </w:num>
  <w:num w:numId="27">
    <w:abstractNumId w:val="17"/>
  </w:num>
  <w:num w:numId="28">
    <w:abstractNumId w:val="7"/>
  </w:num>
  <w:num w:numId="29">
    <w:abstractNumId w:val="9"/>
  </w:num>
  <w:num w:numId="30">
    <w:abstractNumId w:val="18"/>
  </w:num>
  <w:num w:numId="31">
    <w:abstractNumId w:val="24"/>
  </w:num>
  <w:num w:numId="32">
    <w:abstractNumId w:val="15"/>
  </w:num>
  <w:num w:numId="33">
    <w:abstractNumId w:val="20"/>
  </w:num>
  <w:num w:numId="34">
    <w:abstractNumId w:val="3"/>
  </w:num>
  <w:num w:numId="35">
    <w:abstractNumId w:val="16"/>
  </w:num>
  <w:num w:numId="3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attachedTemplate r:id="rId1"/>
  <w:stylePaneFormatFilter w:val="3F01"/>
  <w:defaultTabStop w:val="482"/>
  <w:doNotHyphenateCap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D60B2"/>
    <w:rsid w:val="00002142"/>
    <w:rsid w:val="00002760"/>
    <w:rsid w:val="00002CF3"/>
    <w:rsid w:val="00002DC1"/>
    <w:rsid w:val="00002E78"/>
    <w:rsid w:val="00003167"/>
    <w:rsid w:val="0000370C"/>
    <w:rsid w:val="00004342"/>
    <w:rsid w:val="00004BDD"/>
    <w:rsid w:val="00005530"/>
    <w:rsid w:val="000072DA"/>
    <w:rsid w:val="000075EE"/>
    <w:rsid w:val="00010501"/>
    <w:rsid w:val="00010754"/>
    <w:rsid w:val="00010953"/>
    <w:rsid w:val="00013AEF"/>
    <w:rsid w:val="00014BFA"/>
    <w:rsid w:val="00014CEE"/>
    <w:rsid w:val="00014DCB"/>
    <w:rsid w:val="0001532C"/>
    <w:rsid w:val="00016CB2"/>
    <w:rsid w:val="000210C1"/>
    <w:rsid w:val="00022636"/>
    <w:rsid w:val="000249F6"/>
    <w:rsid w:val="00025153"/>
    <w:rsid w:val="00026E83"/>
    <w:rsid w:val="0002713D"/>
    <w:rsid w:val="0002731D"/>
    <w:rsid w:val="00027F01"/>
    <w:rsid w:val="00031A45"/>
    <w:rsid w:val="00032187"/>
    <w:rsid w:val="00033005"/>
    <w:rsid w:val="000337F8"/>
    <w:rsid w:val="00036C4F"/>
    <w:rsid w:val="0004053A"/>
    <w:rsid w:val="00041ACC"/>
    <w:rsid w:val="0004338E"/>
    <w:rsid w:val="00043BE7"/>
    <w:rsid w:val="00047845"/>
    <w:rsid w:val="00047DA2"/>
    <w:rsid w:val="0005320E"/>
    <w:rsid w:val="00053361"/>
    <w:rsid w:val="0006025F"/>
    <w:rsid w:val="00062054"/>
    <w:rsid w:val="00062935"/>
    <w:rsid w:val="00063379"/>
    <w:rsid w:val="00063D8E"/>
    <w:rsid w:val="000643C0"/>
    <w:rsid w:val="0006515C"/>
    <w:rsid w:val="00065B3F"/>
    <w:rsid w:val="00066567"/>
    <w:rsid w:val="00066F7C"/>
    <w:rsid w:val="000703BC"/>
    <w:rsid w:val="0007083C"/>
    <w:rsid w:val="00071580"/>
    <w:rsid w:val="000727BA"/>
    <w:rsid w:val="00072886"/>
    <w:rsid w:val="0007365C"/>
    <w:rsid w:val="000749FB"/>
    <w:rsid w:val="00075A21"/>
    <w:rsid w:val="000801A7"/>
    <w:rsid w:val="00084B86"/>
    <w:rsid w:val="000869DA"/>
    <w:rsid w:val="00087566"/>
    <w:rsid w:val="00090E46"/>
    <w:rsid w:val="000923BA"/>
    <w:rsid w:val="000926A3"/>
    <w:rsid w:val="00092FF4"/>
    <w:rsid w:val="00094B5D"/>
    <w:rsid w:val="00095F5D"/>
    <w:rsid w:val="00096DBB"/>
    <w:rsid w:val="00096F60"/>
    <w:rsid w:val="000A0905"/>
    <w:rsid w:val="000A0AD3"/>
    <w:rsid w:val="000A20E8"/>
    <w:rsid w:val="000A36FE"/>
    <w:rsid w:val="000A39B4"/>
    <w:rsid w:val="000A4FA8"/>
    <w:rsid w:val="000A5243"/>
    <w:rsid w:val="000A55E5"/>
    <w:rsid w:val="000A7C09"/>
    <w:rsid w:val="000B0A4B"/>
    <w:rsid w:val="000B22C9"/>
    <w:rsid w:val="000B2C6B"/>
    <w:rsid w:val="000B438E"/>
    <w:rsid w:val="000B5EB9"/>
    <w:rsid w:val="000B655E"/>
    <w:rsid w:val="000C1972"/>
    <w:rsid w:val="000C221F"/>
    <w:rsid w:val="000C4162"/>
    <w:rsid w:val="000C435E"/>
    <w:rsid w:val="000C735D"/>
    <w:rsid w:val="000D1DBF"/>
    <w:rsid w:val="000D28D5"/>
    <w:rsid w:val="000D3A32"/>
    <w:rsid w:val="000D3BFA"/>
    <w:rsid w:val="000D54FA"/>
    <w:rsid w:val="000D5C78"/>
    <w:rsid w:val="000D5DB7"/>
    <w:rsid w:val="000D6649"/>
    <w:rsid w:val="000D6E54"/>
    <w:rsid w:val="000D7FE8"/>
    <w:rsid w:val="000E0E94"/>
    <w:rsid w:val="000E0ECA"/>
    <w:rsid w:val="000E165B"/>
    <w:rsid w:val="000E222A"/>
    <w:rsid w:val="000E39B4"/>
    <w:rsid w:val="000E58F8"/>
    <w:rsid w:val="000E600B"/>
    <w:rsid w:val="000E68B6"/>
    <w:rsid w:val="000E7335"/>
    <w:rsid w:val="000E746C"/>
    <w:rsid w:val="000F2277"/>
    <w:rsid w:val="000F2BAC"/>
    <w:rsid w:val="000F569B"/>
    <w:rsid w:val="000F709E"/>
    <w:rsid w:val="000F70F8"/>
    <w:rsid w:val="000F73F7"/>
    <w:rsid w:val="00100E2E"/>
    <w:rsid w:val="001013E2"/>
    <w:rsid w:val="00101874"/>
    <w:rsid w:val="00102B48"/>
    <w:rsid w:val="00103360"/>
    <w:rsid w:val="00111E0F"/>
    <w:rsid w:val="00111E43"/>
    <w:rsid w:val="00112AC8"/>
    <w:rsid w:val="00112DB8"/>
    <w:rsid w:val="00114042"/>
    <w:rsid w:val="00117FDD"/>
    <w:rsid w:val="0012064C"/>
    <w:rsid w:val="00120914"/>
    <w:rsid w:val="0012152F"/>
    <w:rsid w:val="001239B5"/>
    <w:rsid w:val="00123B3E"/>
    <w:rsid w:val="0012558C"/>
    <w:rsid w:val="00134738"/>
    <w:rsid w:val="00135C5B"/>
    <w:rsid w:val="00136AD9"/>
    <w:rsid w:val="00136D52"/>
    <w:rsid w:val="00141BE2"/>
    <w:rsid w:val="0014279D"/>
    <w:rsid w:val="001428E0"/>
    <w:rsid w:val="0014456D"/>
    <w:rsid w:val="001447BD"/>
    <w:rsid w:val="00151C50"/>
    <w:rsid w:val="001551BD"/>
    <w:rsid w:val="00160983"/>
    <w:rsid w:val="00160BF6"/>
    <w:rsid w:val="00162E63"/>
    <w:rsid w:val="00162F37"/>
    <w:rsid w:val="00163ABA"/>
    <w:rsid w:val="0016656B"/>
    <w:rsid w:val="00166963"/>
    <w:rsid w:val="0016742A"/>
    <w:rsid w:val="001702AE"/>
    <w:rsid w:val="001703D4"/>
    <w:rsid w:val="00170495"/>
    <w:rsid w:val="001709BE"/>
    <w:rsid w:val="001723B6"/>
    <w:rsid w:val="0017263F"/>
    <w:rsid w:val="00172C67"/>
    <w:rsid w:val="001768D7"/>
    <w:rsid w:val="00180253"/>
    <w:rsid w:val="00180B3F"/>
    <w:rsid w:val="001828FB"/>
    <w:rsid w:val="001846C7"/>
    <w:rsid w:val="0018470D"/>
    <w:rsid w:val="001859AF"/>
    <w:rsid w:val="00185BCF"/>
    <w:rsid w:val="00185DD6"/>
    <w:rsid w:val="001872C1"/>
    <w:rsid w:val="0018789B"/>
    <w:rsid w:val="00195290"/>
    <w:rsid w:val="00196373"/>
    <w:rsid w:val="001976DC"/>
    <w:rsid w:val="001A02CF"/>
    <w:rsid w:val="001A37CA"/>
    <w:rsid w:val="001A3A1F"/>
    <w:rsid w:val="001A5114"/>
    <w:rsid w:val="001A5426"/>
    <w:rsid w:val="001B0CE9"/>
    <w:rsid w:val="001B19A2"/>
    <w:rsid w:val="001B21AD"/>
    <w:rsid w:val="001B2491"/>
    <w:rsid w:val="001B482D"/>
    <w:rsid w:val="001B5E04"/>
    <w:rsid w:val="001B6880"/>
    <w:rsid w:val="001B7D9B"/>
    <w:rsid w:val="001C2E4A"/>
    <w:rsid w:val="001D1314"/>
    <w:rsid w:val="001D1E10"/>
    <w:rsid w:val="001D43D9"/>
    <w:rsid w:val="001D7596"/>
    <w:rsid w:val="001E01C5"/>
    <w:rsid w:val="001E0EF2"/>
    <w:rsid w:val="001E324E"/>
    <w:rsid w:val="001E3304"/>
    <w:rsid w:val="001E3935"/>
    <w:rsid w:val="001E5730"/>
    <w:rsid w:val="001E5C5F"/>
    <w:rsid w:val="001E5D75"/>
    <w:rsid w:val="001E5E88"/>
    <w:rsid w:val="001F0B72"/>
    <w:rsid w:val="001F12D1"/>
    <w:rsid w:val="001F1931"/>
    <w:rsid w:val="001F2376"/>
    <w:rsid w:val="001F3430"/>
    <w:rsid w:val="001F4146"/>
    <w:rsid w:val="001F4269"/>
    <w:rsid w:val="001F523A"/>
    <w:rsid w:val="001F5500"/>
    <w:rsid w:val="001F5D65"/>
    <w:rsid w:val="001F672F"/>
    <w:rsid w:val="00204A4C"/>
    <w:rsid w:val="00205E42"/>
    <w:rsid w:val="00211DE4"/>
    <w:rsid w:val="0021390B"/>
    <w:rsid w:val="00213D9B"/>
    <w:rsid w:val="00217D55"/>
    <w:rsid w:val="00220147"/>
    <w:rsid w:val="002205C4"/>
    <w:rsid w:val="00220687"/>
    <w:rsid w:val="002250C1"/>
    <w:rsid w:val="00226845"/>
    <w:rsid w:val="0023123B"/>
    <w:rsid w:val="00232D44"/>
    <w:rsid w:val="00233721"/>
    <w:rsid w:val="00234CAE"/>
    <w:rsid w:val="00234DB7"/>
    <w:rsid w:val="00240625"/>
    <w:rsid w:val="00241894"/>
    <w:rsid w:val="00241995"/>
    <w:rsid w:val="00241C57"/>
    <w:rsid w:val="002435CC"/>
    <w:rsid w:val="002444CD"/>
    <w:rsid w:val="002461D2"/>
    <w:rsid w:val="00246676"/>
    <w:rsid w:val="00247120"/>
    <w:rsid w:val="00247EF9"/>
    <w:rsid w:val="002507E1"/>
    <w:rsid w:val="00251E5B"/>
    <w:rsid w:val="002554A9"/>
    <w:rsid w:val="00256939"/>
    <w:rsid w:val="00257320"/>
    <w:rsid w:val="002576C4"/>
    <w:rsid w:val="00257A83"/>
    <w:rsid w:val="002627C1"/>
    <w:rsid w:val="0026296A"/>
    <w:rsid w:val="002631A7"/>
    <w:rsid w:val="002636DD"/>
    <w:rsid w:val="00263B24"/>
    <w:rsid w:val="00266270"/>
    <w:rsid w:val="002706E2"/>
    <w:rsid w:val="0027180E"/>
    <w:rsid w:val="0027333D"/>
    <w:rsid w:val="00274410"/>
    <w:rsid w:val="00280CD7"/>
    <w:rsid w:val="002816FE"/>
    <w:rsid w:val="002819DA"/>
    <w:rsid w:val="00281BE3"/>
    <w:rsid w:val="00284C95"/>
    <w:rsid w:val="00285DF6"/>
    <w:rsid w:val="00287B3E"/>
    <w:rsid w:val="0029030C"/>
    <w:rsid w:val="00292860"/>
    <w:rsid w:val="00293E0C"/>
    <w:rsid w:val="00296B25"/>
    <w:rsid w:val="00296D5F"/>
    <w:rsid w:val="002975B5"/>
    <w:rsid w:val="00297B8C"/>
    <w:rsid w:val="002A0657"/>
    <w:rsid w:val="002A1304"/>
    <w:rsid w:val="002A142B"/>
    <w:rsid w:val="002A35E6"/>
    <w:rsid w:val="002A5F82"/>
    <w:rsid w:val="002A5FEC"/>
    <w:rsid w:val="002A7B1A"/>
    <w:rsid w:val="002B046F"/>
    <w:rsid w:val="002B067F"/>
    <w:rsid w:val="002B1EDB"/>
    <w:rsid w:val="002B2052"/>
    <w:rsid w:val="002B36E6"/>
    <w:rsid w:val="002B4B3D"/>
    <w:rsid w:val="002B523F"/>
    <w:rsid w:val="002B7302"/>
    <w:rsid w:val="002C18EA"/>
    <w:rsid w:val="002C1BFD"/>
    <w:rsid w:val="002C1D14"/>
    <w:rsid w:val="002C2CFB"/>
    <w:rsid w:val="002C3081"/>
    <w:rsid w:val="002C33BD"/>
    <w:rsid w:val="002C3847"/>
    <w:rsid w:val="002C5285"/>
    <w:rsid w:val="002C65F7"/>
    <w:rsid w:val="002C6816"/>
    <w:rsid w:val="002D18C7"/>
    <w:rsid w:val="002D228A"/>
    <w:rsid w:val="002D3F29"/>
    <w:rsid w:val="002D4704"/>
    <w:rsid w:val="002D52E8"/>
    <w:rsid w:val="002D7C4B"/>
    <w:rsid w:val="002D7D8B"/>
    <w:rsid w:val="002E0607"/>
    <w:rsid w:val="002E3655"/>
    <w:rsid w:val="002E4871"/>
    <w:rsid w:val="002E61D5"/>
    <w:rsid w:val="002E78F2"/>
    <w:rsid w:val="002E7F7C"/>
    <w:rsid w:val="002F0EAB"/>
    <w:rsid w:val="002F44BE"/>
    <w:rsid w:val="002F5BFA"/>
    <w:rsid w:val="002F5EC3"/>
    <w:rsid w:val="003000E2"/>
    <w:rsid w:val="00300B47"/>
    <w:rsid w:val="003036F2"/>
    <w:rsid w:val="00306BE4"/>
    <w:rsid w:val="003074A5"/>
    <w:rsid w:val="00307CFB"/>
    <w:rsid w:val="003122A5"/>
    <w:rsid w:val="00312452"/>
    <w:rsid w:val="00313325"/>
    <w:rsid w:val="00314207"/>
    <w:rsid w:val="00314CAF"/>
    <w:rsid w:val="0031620D"/>
    <w:rsid w:val="0032176D"/>
    <w:rsid w:val="00321816"/>
    <w:rsid w:val="003219CF"/>
    <w:rsid w:val="00323A00"/>
    <w:rsid w:val="00324221"/>
    <w:rsid w:val="003244CB"/>
    <w:rsid w:val="00325113"/>
    <w:rsid w:val="00330B9F"/>
    <w:rsid w:val="00334D7C"/>
    <w:rsid w:val="00334F12"/>
    <w:rsid w:val="00336C9A"/>
    <w:rsid w:val="00337EB9"/>
    <w:rsid w:val="00340F68"/>
    <w:rsid w:val="003422DF"/>
    <w:rsid w:val="003448A1"/>
    <w:rsid w:val="003457F3"/>
    <w:rsid w:val="00345B11"/>
    <w:rsid w:val="003475A5"/>
    <w:rsid w:val="00347A65"/>
    <w:rsid w:val="00354F82"/>
    <w:rsid w:val="00355A04"/>
    <w:rsid w:val="00355F6F"/>
    <w:rsid w:val="00356628"/>
    <w:rsid w:val="00356745"/>
    <w:rsid w:val="0036061A"/>
    <w:rsid w:val="00360ED6"/>
    <w:rsid w:val="00362010"/>
    <w:rsid w:val="00362749"/>
    <w:rsid w:val="00363364"/>
    <w:rsid w:val="003654F1"/>
    <w:rsid w:val="00365E2A"/>
    <w:rsid w:val="00367773"/>
    <w:rsid w:val="003706D2"/>
    <w:rsid w:val="00370E66"/>
    <w:rsid w:val="00371D85"/>
    <w:rsid w:val="00375A62"/>
    <w:rsid w:val="0037718C"/>
    <w:rsid w:val="0037737B"/>
    <w:rsid w:val="00381465"/>
    <w:rsid w:val="0038200C"/>
    <w:rsid w:val="0038299C"/>
    <w:rsid w:val="003857C4"/>
    <w:rsid w:val="0038656B"/>
    <w:rsid w:val="00387518"/>
    <w:rsid w:val="00390430"/>
    <w:rsid w:val="003930DA"/>
    <w:rsid w:val="0039529E"/>
    <w:rsid w:val="00395565"/>
    <w:rsid w:val="00396328"/>
    <w:rsid w:val="003A12FE"/>
    <w:rsid w:val="003A257F"/>
    <w:rsid w:val="003A638A"/>
    <w:rsid w:val="003A6AEE"/>
    <w:rsid w:val="003B2DCC"/>
    <w:rsid w:val="003B3053"/>
    <w:rsid w:val="003B3957"/>
    <w:rsid w:val="003B5467"/>
    <w:rsid w:val="003B6A87"/>
    <w:rsid w:val="003B6B70"/>
    <w:rsid w:val="003B76EE"/>
    <w:rsid w:val="003C2E89"/>
    <w:rsid w:val="003C2FB6"/>
    <w:rsid w:val="003C3E87"/>
    <w:rsid w:val="003C4365"/>
    <w:rsid w:val="003C46CA"/>
    <w:rsid w:val="003C6ECE"/>
    <w:rsid w:val="003D1846"/>
    <w:rsid w:val="003D349E"/>
    <w:rsid w:val="003D376E"/>
    <w:rsid w:val="003D37FF"/>
    <w:rsid w:val="003D410D"/>
    <w:rsid w:val="003D5854"/>
    <w:rsid w:val="003D72B1"/>
    <w:rsid w:val="003D7553"/>
    <w:rsid w:val="003E103C"/>
    <w:rsid w:val="003E10E3"/>
    <w:rsid w:val="003E18E5"/>
    <w:rsid w:val="003E3FB7"/>
    <w:rsid w:val="003E6624"/>
    <w:rsid w:val="003F0710"/>
    <w:rsid w:val="003F3C2D"/>
    <w:rsid w:val="003F4247"/>
    <w:rsid w:val="003F4CC7"/>
    <w:rsid w:val="003F6587"/>
    <w:rsid w:val="003F68D8"/>
    <w:rsid w:val="003F7CCF"/>
    <w:rsid w:val="003F7FED"/>
    <w:rsid w:val="00401C32"/>
    <w:rsid w:val="00407E0B"/>
    <w:rsid w:val="004108F0"/>
    <w:rsid w:val="0041101B"/>
    <w:rsid w:val="004121CF"/>
    <w:rsid w:val="00412A0E"/>
    <w:rsid w:val="00415044"/>
    <w:rsid w:val="00417311"/>
    <w:rsid w:val="00420FC5"/>
    <w:rsid w:val="00421BCF"/>
    <w:rsid w:val="00422151"/>
    <w:rsid w:val="0042234F"/>
    <w:rsid w:val="004246D5"/>
    <w:rsid w:val="00426832"/>
    <w:rsid w:val="004268F9"/>
    <w:rsid w:val="004277AD"/>
    <w:rsid w:val="00432CA2"/>
    <w:rsid w:val="004338A2"/>
    <w:rsid w:val="00434E5B"/>
    <w:rsid w:val="00434E9D"/>
    <w:rsid w:val="00435067"/>
    <w:rsid w:val="004405B9"/>
    <w:rsid w:val="0044112D"/>
    <w:rsid w:val="00442F5B"/>
    <w:rsid w:val="00443055"/>
    <w:rsid w:val="0044441A"/>
    <w:rsid w:val="00444635"/>
    <w:rsid w:val="004466E9"/>
    <w:rsid w:val="004474C7"/>
    <w:rsid w:val="00447570"/>
    <w:rsid w:val="00451AB2"/>
    <w:rsid w:val="004530FD"/>
    <w:rsid w:val="004543A2"/>
    <w:rsid w:val="00454B2B"/>
    <w:rsid w:val="00454B46"/>
    <w:rsid w:val="00460726"/>
    <w:rsid w:val="00462DF6"/>
    <w:rsid w:val="00463DB1"/>
    <w:rsid w:val="00464321"/>
    <w:rsid w:val="0046466A"/>
    <w:rsid w:val="004658E1"/>
    <w:rsid w:val="00466BCD"/>
    <w:rsid w:val="00467A44"/>
    <w:rsid w:val="004704C5"/>
    <w:rsid w:val="0047262A"/>
    <w:rsid w:val="00474EB4"/>
    <w:rsid w:val="00476532"/>
    <w:rsid w:val="00476581"/>
    <w:rsid w:val="004773D0"/>
    <w:rsid w:val="0048014F"/>
    <w:rsid w:val="00481093"/>
    <w:rsid w:val="00481675"/>
    <w:rsid w:val="00486003"/>
    <w:rsid w:val="004863E9"/>
    <w:rsid w:val="004864B1"/>
    <w:rsid w:val="0048682A"/>
    <w:rsid w:val="00486F79"/>
    <w:rsid w:val="00490EA7"/>
    <w:rsid w:val="00493EDE"/>
    <w:rsid w:val="00494850"/>
    <w:rsid w:val="00494F84"/>
    <w:rsid w:val="00496741"/>
    <w:rsid w:val="00497663"/>
    <w:rsid w:val="004A10A7"/>
    <w:rsid w:val="004A196B"/>
    <w:rsid w:val="004A2FF1"/>
    <w:rsid w:val="004A357F"/>
    <w:rsid w:val="004A5CAB"/>
    <w:rsid w:val="004A7579"/>
    <w:rsid w:val="004B0CCE"/>
    <w:rsid w:val="004B1887"/>
    <w:rsid w:val="004B62A9"/>
    <w:rsid w:val="004B6D7B"/>
    <w:rsid w:val="004B6F25"/>
    <w:rsid w:val="004B7248"/>
    <w:rsid w:val="004C0126"/>
    <w:rsid w:val="004C0C70"/>
    <w:rsid w:val="004C3188"/>
    <w:rsid w:val="004C3594"/>
    <w:rsid w:val="004C56D0"/>
    <w:rsid w:val="004C572E"/>
    <w:rsid w:val="004C67AA"/>
    <w:rsid w:val="004C6DB9"/>
    <w:rsid w:val="004C7728"/>
    <w:rsid w:val="004D0816"/>
    <w:rsid w:val="004D0B50"/>
    <w:rsid w:val="004D11C7"/>
    <w:rsid w:val="004D15C8"/>
    <w:rsid w:val="004D3B93"/>
    <w:rsid w:val="004D44AF"/>
    <w:rsid w:val="004D612A"/>
    <w:rsid w:val="004D7956"/>
    <w:rsid w:val="004E1190"/>
    <w:rsid w:val="004E2D3B"/>
    <w:rsid w:val="004E33E4"/>
    <w:rsid w:val="004E52E7"/>
    <w:rsid w:val="004E6C8A"/>
    <w:rsid w:val="004E74CD"/>
    <w:rsid w:val="004E7F33"/>
    <w:rsid w:val="004F04B6"/>
    <w:rsid w:val="004F26A1"/>
    <w:rsid w:val="004F345D"/>
    <w:rsid w:val="004F3682"/>
    <w:rsid w:val="004F3F24"/>
    <w:rsid w:val="005011D5"/>
    <w:rsid w:val="00501877"/>
    <w:rsid w:val="005020FE"/>
    <w:rsid w:val="00502623"/>
    <w:rsid w:val="00502750"/>
    <w:rsid w:val="00502FED"/>
    <w:rsid w:val="00503388"/>
    <w:rsid w:val="00503DDD"/>
    <w:rsid w:val="005045B2"/>
    <w:rsid w:val="00504AE8"/>
    <w:rsid w:val="00505676"/>
    <w:rsid w:val="005059D7"/>
    <w:rsid w:val="00506C1E"/>
    <w:rsid w:val="00507CF5"/>
    <w:rsid w:val="00510A98"/>
    <w:rsid w:val="005133F3"/>
    <w:rsid w:val="00513C8D"/>
    <w:rsid w:val="005150C1"/>
    <w:rsid w:val="00515AAE"/>
    <w:rsid w:val="00515BA2"/>
    <w:rsid w:val="005169A7"/>
    <w:rsid w:val="005169E5"/>
    <w:rsid w:val="005176AF"/>
    <w:rsid w:val="00520AFB"/>
    <w:rsid w:val="00521A9F"/>
    <w:rsid w:val="00522F0B"/>
    <w:rsid w:val="005240F5"/>
    <w:rsid w:val="00524111"/>
    <w:rsid w:val="00524140"/>
    <w:rsid w:val="00524526"/>
    <w:rsid w:val="00526E98"/>
    <w:rsid w:val="00527417"/>
    <w:rsid w:val="00527666"/>
    <w:rsid w:val="00527FAC"/>
    <w:rsid w:val="005309A2"/>
    <w:rsid w:val="0053208F"/>
    <w:rsid w:val="00533E0B"/>
    <w:rsid w:val="00534EFA"/>
    <w:rsid w:val="0053520A"/>
    <w:rsid w:val="00535B58"/>
    <w:rsid w:val="00535DA6"/>
    <w:rsid w:val="0053667C"/>
    <w:rsid w:val="005368B9"/>
    <w:rsid w:val="005369C8"/>
    <w:rsid w:val="005370CF"/>
    <w:rsid w:val="00537B82"/>
    <w:rsid w:val="00541248"/>
    <w:rsid w:val="00542402"/>
    <w:rsid w:val="005429B5"/>
    <w:rsid w:val="005448F6"/>
    <w:rsid w:val="00544C45"/>
    <w:rsid w:val="0054547A"/>
    <w:rsid w:val="0054614F"/>
    <w:rsid w:val="005463EA"/>
    <w:rsid w:val="0054773B"/>
    <w:rsid w:val="00547769"/>
    <w:rsid w:val="005507C0"/>
    <w:rsid w:val="00551175"/>
    <w:rsid w:val="00554EB9"/>
    <w:rsid w:val="00555DCE"/>
    <w:rsid w:val="005564A7"/>
    <w:rsid w:val="0056087E"/>
    <w:rsid w:val="00561ABA"/>
    <w:rsid w:val="00561E12"/>
    <w:rsid w:val="00562421"/>
    <w:rsid w:val="00564B2F"/>
    <w:rsid w:val="005732F6"/>
    <w:rsid w:val="00575BA4"/>
    <w:rsid w:val="005772D3"/>
    <w:rsid w:val="0058013E"/>
    <w:rsid w:val="00581BEE"/>
    <w:rsid w:val="0058398B"/>
    <w:rsid w:val="00586BD1"/>
    <w:rsid w:val="005905E3"/>
    <w:rsid w:val="00591418"/>
    <w:rsid w:val="00593D1E"/>
    <w:rsid w:val="00595539"/>
    <w:rsid w:val="0059644B"/>
    <w:rsid w:val="00596DC6"/>
    <w:rsid w:val="00597D37"/>
    <w:rsid w:val="00597EF1"/>
    <w:rsid w:val="005A4C79"/>
    <w:rsid w:val="005A5228"/>
    <w:rsid w:val="005A7D79"/>
    <w:rsid w:val="005B2918"/>
    <w:rsid w:val="005B370E"/>
    <w:rsid w:val="005B3960"/>
    <w:rsid w:val="005B41D5"/>
    <w:rsid w:val="005B5868"/>
    <w:rsid w:val="005B62B4"/>
    <w:rsid w:val="005B63D4"/>
    <w:rsid w:val="005B65FC"/>
    <w:rsid w:val="005B7356"/>
    <w:rsid w:val="005C127F"/>
    <w:rsid w:val="005C343F"/>
    <w:rsid w:val="005C513D"/>
    <w:rsid w:val="005C56ED"/>
    <w:rsid w:val="005C6A82"/>
    <w:rsid w:val="005C771E"/>
    <w:rsid w:val="005D10EC"/>
    <w:rsid w:val="005D2CB7"/>
    <w:rsid w:val="005D316A"/>
    <w:rsid w:val="005D5A6B"/>
    <w:rsid w:val="005E046C"/>
    <w:rsid w:val="005E0F27"/>
    <w:rsid w:val="005E1623"/>
    <w:rsid w:val="005E1AF5"/>
    <w:rsid w:val="005E4084"/>
    <w:rsid w:val="005E4C8B"/>
    <w:rsid w:val="005E51A4"/>
    <w:rsid w:val="005E5BE3"/>
    <w:rsid w:val="005F0243"/>
    <w:rsid w:val="005F0A60"/>
    <w:rsid w:val="005F1CB8"/>
    <w:rsid w:val="005F3021"/>
    <w:rsid w:val="005F340C"/>
    <w:rsid w:val="005F3A17"/>
    <w:rsid w:val="005F4ABC"/>
    <w:rsid w:val="005F5618"/>
    <w:rsid w:val="005F7135"/>
    <w:rsid w:val="005F7250"/>
    <w:rsid w:val="0060082B"/>
    <w:rsid w:val="00601C3A"/>
    <w:rsid w:val="00602A68"/>
    <w:rsid w:val="006033F8"/>
    <w:rsid w:val="006051C2"/>
    <w:rsid w:val="0060764F"/>
    <w:rsid w:val="006106C7"/>
    <w:rsid w:val="00613577"/>
    <w:rsid w:val="00613B24"/>
    <w:rsid w:val="00614522"/>
    <w:rsid w:val="00615763"/>
    <w:rsid w:val="0061738A"/>
    <w:rsid w:val="006213FD"/>
    <w:rsid w:val="00621CC3"/>
    <w:rsid w:val="006229E5"/>
    <w:rsid w:val="006231F7"/>
    <w:rsid w:val="006244B8"/>
    <w:rsid w:val="006244E0"/>
    <w:rsid w:val="00625CD5"/>
    <w:rsid w:val="006306B9"/>
    <w:rsid w:val="00630D6B"/>
    <w:rsid w:val="00631C97"/>
    <w:rsid w:val="00633771"/>
    <w:rsid w:val="00634913"/>
    <w:rsid w:val="006352BA"/>
    <w:rsid w:val="00635FDA"/>
    <w:rsid w:val="00636043"/>
    <w:rsid w:val="00637F68"/>
    <w:rsid w:val="00641587"/>
    <w:rsid w:val="006425BD"/>
    <w:rsid w:val="006434B8"/>
    <w:rsid w:val="00643A53"/>
    <w:rsid w:val="00644340"/>
    <w:rsid w:val="00644C56"/>
    <w:rsid w:val="00645BEF"/>
    <w:rsid w:val="00646306"/>
    <w:rsid w:val="006475F5"/>
    <w:rsid w:val="0065286B"/>
    <w:rsid w:val="006545FD"/>
    <w:rsid w:val="00654B07"/>
    <w:rsid w:val="00654EEA"/>
    <w:rsid w:val="006556AA"/>
    <w:rsid w:val="006559BC"/>
    <w:rsid w:val="00661D60"/>
    <w:rsid w:val="0066363B"/>
    <w:rsid w:val="0066591A"/>
    <w:rsid w:val="00665F5A"/>
    <w:rsid w:val="006660FB"/>
    <w:rsid w:val="00667656"/>
    <w:rsid w:val="006679E2"/>
    <w:rsid w:val="00670641"/>
    <w:rsid w:val="0067084F"/>
    <w:rsid w:val="006715B4"/>
    <w:rsid w:val="0067234A"/>
    <w:rsid w:val="00672780"/>
    <w:rsid w:val="00673775"/>
    <w:rsid w:val="00674E34"/>
    <w:rsid w:val="006753D7"/>
    <w:rsid w:val="00675574"/>
    <w:rsid w:val="00676B2B"/>
    <w:rsid w:val="00676CA1"/>
    <w:rsid w:val="00677EAA"/>
    <w:rsid w:val="00677FF5"/>
    <w:rsid w:val="006809A5"/>
    <w:rsid w:val="00680AC6"/>
    <w:rsid w:val="00680C1A"/>
    <w:rsid w:val="00682017"/>
    <w:rsid w:val="0068479F"/>
    <w:rsid w:val="00684EF1"/>
    <w:rsid w:val="00684F4C"/>
    <w:rsid w:val="0068529A"/>
    <w:rsid w:val="0069259B"/>
    <w:rsid w:val="00692870"/>
    <w:rsid w:val="00692B70"/>
    <w:rsid w:val="00694AA8"/>
    <w:rsid w:val="00696EFB"/>
    <w:rsid w:val="00697131"/>
    <w:rsid w:val="006A126A"/>
    <w:rsid w:val="006A3AB1"/>
    <w:rsid w:val="006A4D91"/>
    <w:rsid w:val="006A5F21"/>
    <w:rsid w:val="006A798D"/>
    <w:rsid w:val="006B1CFD"/>
    <w:rsid w:val="006B3F52"/>
    <w:rsid w:val="006B4493"/>
    <w:rsid w:val="006B5B61"/>
    <w:rsid w:val="006B5CE6"/>
    <w:rsid w:val="006B62B0"/>
    <w:rsid w:val="006C07CF"/>
    <w:rsid w:val="006C0D2A"/>
    <w:rsid w:val="006C2127"/>
    <w:rsid w:val="006C38A2"/>
    <w:rsid w:val="006C5468"/>
    <w:rsid w:val="006C5BFE"/>
    <w:rsid w:val="006C5D63"/>
    <w:rsid w:val="006C60D9"/>
    <w:rsid w:val="006C6C32"/>
    <w:rsid w:val="006D0410"/>
    <w:rsid w:val="006D2DE0"/>
    <w:rsid w:val="006D5DD2"/>
    <w:rsid w:val="006E0688"/>
    <w:rsid w:val="006E36C1"/>
    <w:rsid w:val="006E55E2"/>
    <w:rsid w:val="006E5B5B"/>
    <w:rsid w:val="006F27FD"/>
    <w:rsid w:val="006F2D2A"/>
    <w:rsid w:val="006F4DEF"/>
    <w:rsid w:val="006F521F"/>
    <w:rsid w:val="006F53E8"/>
    <w:rsid w:val="006F5794"/>
    <w:rsid w:val="006F5A54"/>
    <w:rsid w:val="006F5E9B"/>
    <w:rsid w:val="006F6567"/>
    <w:rsid w:val="006F77AB"/>
    <w:rsid w:val="00700B91"/>
    <w:rsid w:val="00704322"/>
    <w:rsid w:val="007064E8"/>
    <w:rsid w:val="0070705A"/>
    <w:rsid w:val="007122C7"/>
    <w:rsid w:val="00716570"/>
    <w:rsid w:val="007178C1"/>
    <w:rsid w:val="007207A8"/>
    <w:rsid w:val="0072466B"/>
    <w:rsid w:val="00726C12"/>
    <w:rsid w:val="00727D08"/>
    <w:rsid w:val="00733B48"/>
    <w:rsid w:val="00734285"/>
    <w:rsid w:val="00737FAB"/>
    <w:rsid w:val="00743046"/>
    <w:rsid w:val="0074442E"/>
    <w:rsid w:val="007446BF"/>
    <w:rsid w:val="00746AE5"/>
    <w:rsid w:val="007474A1"/>
    <w:rsid w:val="007536DC"/>
    <w:rsid w:val="007551C9"/>
    <w:rsid w:val="00762561"/>
    <w:rsid w:val="00763A87"/>
    <w:rsid w:val="0076577B"/>
    <w:rsid w:val="00766EA5"/>
    <w:rsid w:val="00767360"/>
    <w:rsid w:val="00771139"/>
    <w:rsid w:val="007723A6"/>
    <w:rsid w:val="00772435"/>
    <w:rsid w:val="00774024"/>
    <w:rsid w:val="00774DE0"/>
    <w:rsid w:val="007762FE"/>
    <w:rsid w:val="00776442"/>
    <w:rsid w:val="00781256"/>
    <w:rsid w:val="00781778"/>
    <w:rsid w:val="0078265A"/>
    <w:rsid w:val="007828D0"/>
    <w:rsid w:val="00782912"/>
    <w:rsid w:val="00782A30"/>
    <w:rsid w:val="00782D02"/>
    <w:rsid w:val="007831D3"/>
    <w:rsid w:val="00783343"/>
    <w:rsid w:val="00784560"/>
    <w:rsid w:val="00785D94"/>
    <w:rsid w:val="00786C60"/>
    <w:rsid w:val="00787135"/>
    <w:rsid w:val="007917E4"/>
    <w:rsid w:val="00793CBE"/>
    <w:rsid w:val="00797402"/>
    <w:rsid w:val="007A02F0"/>
    <w:rsid w:val="007A1291"/>
    <w:rsid w:val="007A1914"/>
    <w:rsid w:val="007A73A9"/>
    <w:rsid w:val="007B1A85"/>
    <w:rsid w:val="007B20F4"/>
    <w:rsid w:val="007B2973"/>
    <w:rsid w:val="007B3966"/>
    <w:rsid w:val="007B4CB6"/>
    <w:rsid w:val="007B7164"/>
    <w:rsid w:val="007B78B3"/>
    <w:rsid w:val="007C3B2B"/>
    <w:rsid w:val="007C6F97"/>
    <w:rsid w:val="007C7393"/>
    <w:rsid w:val="007C7F28"/>
    <w:rsid w:val="007D0F2F"/>
    <w:rsid w:val="007D1553"/>
    <w:rsid w:val="007D2901"/>
    <w:rsid w:val="007D6559"/>
    <w:rsid w:val="007D6CF0"/>
    <w:rsid w:val="007D7138"/>
    <w:rsid w:val="007E0FFE"/>
    <w:rsid w:val="007E23B9"/>
    <w:rsid w:val="007E3E32"/>
    <w:rsid w:val="007E4C10"/>
    <w:rsid w:val="007E58F9"/>
    <w:rsid w:val="007E6588"/>
    <w:rsid w:val="007E797E"/>
    <w:rsid w:val="007E7CE1"/>
    <w:rsid w:val="007F09FB"/>
    <w:rsid w:val="007F0CFF"/>
    <w:rsid w:val="007F0F09"/>
    <w:rsid w:val="007F137F"/>
    <w:rsid w:val="007F178D"/>
    <w:rsid w:val="007F28A6"/>
    <w:rsid w:val="007F2C3A"/>
    <w:rsid w:val="007F5218"/>
    <w:rsid w:val="007F7804"/>
    <w:rsid w:val="007F7D70"/>
    <w:rsid w:val="008016E7"/>
    <w:rsid w:val="00802096"/>
    <w:rsid w:val="008039A8"/>
    <w:rsid w:val="00803A2B"/>
    <w:rsid w:val="00804605"/>
    <w:rsid w:val="00804CD2"/>
    <w:rsid w:val="00805B51"/>
    <w:rsid w:val="0080650B"/>
    <w:rsid w:val="00811B23"/>
    <w:rsid w:val="00812084"/>
    <w:rsid w:val="00812A51"/>
    <w:rsid w:val="00812ECC"/>
    <w:rsid w:val="00813922"/>
    <w:rsid w:val="00817558"/>
    <w:rsid w:val="00817A92"/>
    <w:rsid w:val="008200DC"/>
    <w:rsid w:val="00820A14"/>
    <w:rsid w:val="0082280E"/>
    <w:rsid w:val="008234D5"/>
    <w:rsid w:val="008261E5"/>
    <w:rsid w:val="008262A1"/>
    <w:rsid w:val="0082746F"/>
    <w:rsid w:val="0083042D"/>
    <w:rsid w:val="00830AF8"/>
    <w:rsid w:val="00832316"/>
    <w:rsid w:val="0083324E"/>
    <w:rsid w:val="0083494E"/>
    <w:rsid w:val="00835433"/>
    <w:rsid w:val="00835FF3"/>
    <w:rsid w:val="00840C03"/>
    <w:rsid w:val="008415B2"/>
    <w:rsid w:val="0084207E"/>
    <w:rsid w:val="00843D6A"/>
    <w:rsid w:val="00844A01"/>
    <w:rsid w:val="00845025"/>
    <w:rsid w:val="008451A2"/>
    <w:rsid w:val="008462A7"/>
    <w:rsid w:val="008466F2"/>
    <w:rsid w:val="008537F3"/>
    <w:rsid w:val="008549AF"/>
    <w:rsid w:val="008557CE"/>
    <w:rsid w:val="008557D4"/>
    <w:rsid w:val="00855ECC"/>
    <w:rsid w:val="0085694A"/>
    <w:rsid w:val="00856EEA"/>
    <w:rsid w:val="00857FDB"/>
    <w:rsid w:val="008602A4"/>
    <w:rsid w:val="00861AFD"/>
    <w:rsid w:val="008622C3"/>
    <w:rsid w:val="00862934"/>
    <w:rsid w:val="0086323E"/>
    <w:rsid w:val="00864521"/>
    <w:rsid w:val="0086488E"/>
    <w:rsid w:val="00865570"/>
    <w:rsid w:val="00866959"/>
    <w:rsid w:val="008705FD"/>
    <w:rsid w:val="00871990"/>
    <w:rsid w:val="00873EA8"/>
    <w:rsid w:val="00874DE6"/>
    <w:rsid w:val="0087690D"/>
    <w:rsid w:val="008814B4"/>
    <w:rsid w:val="008826BA"/>
    <w:rsid w:val="008902E5"/>
    <w:rsid w:val="00890C6D"/>
    <w:rsid w:val="00891874"/>
    <w:rsid w:val="00893C6A"/>
    <w:rsid w:val="00893D39"/>
    <w:rsid w:val="00894F07"/>
    <w:rsid w:val="0089547A"/>
    <w:rsid w:val="008A0D6D"/>
    <w:rsid w:val="008A5F64"/>
    <w:rsid w:val="008A6E4A"/>
    <w:rsid w:val="008B03B9"/>
    <w:rsid w:val="008B25D8"/>
    <w:rsid w:val="008B5375"/>
    <w:rsid w:val="008C1E6B"/>
    <w:rsid w:val="008C2241"/>
    <w:rsid w:val="008C29A9"/>
    <w:rsid w:val="008C328C"/>
    <w:rsid w:val="008C4940"/>
    <w:rsid w:val="008C54C4"/>
    <w:rsid w:val="008C55B1"/>
    <w:rsid w:val="008C5BC9"/>
    <w:rsid w:val="008C7EB5"/>
    <w:rsid w:val="008D27DB"/>
    <w:rsid w:val="008D33A8"/>
    <w:rsid w:val="008D5422"/>
    <w:rsid w:val="008D7485"/>
    <w:rsid w:val="008E064A"/>
    <w:rsid w:val="008E06DF"/>
    <w:rsid w:val="008E07C0"/>
    <w:rsid w:val="008E1951"/>
    <w:rsid w:val="008E4943"/>
    <w:rsid w:val="008E618B"/>
    <w:rsid w:val="008E64EE"/>
    <w:rsid w:val="008E7796"/>
    <w:rsid w:val="008E7F28"/>
    <w:rsid w:val="008F12C9"/>
    <w:rsid w:val="008F23BF"/>
    <w:rsid w:val="008F2EFA"/>
    <w:rsid w:val="008F31F9"/>
    <w:rsid w:val="008F3ABF"/>
    <w:rsid w:val="008F56DD"/>
    <w:rsid w:val="008F71A4"/>
    <w:rsid w:val="009015CA"/>
    <w:rsid w:val="00902B6E"/>
    <w:rsid w:val="00904809"/>
    <w:rsid w:val="00905AD3"/>
    <w:rsid w:val="00905C49"/>
    <w:rsid w:val="00906393"/>
    <w:rsid w:val="00906802"/>
    <w:rsid w:val="00906873"/>
    <w:rsid w:val="00906C2A"/>
    <w:rsid w:val="009100D0"/>
    <w:rsid w:val="009104F1"/>
    <w:rsid w:val="00910AD1"/>
    <w:rsid w:val="00912174"/>
    <w:rsid w:val="0091278B"/>
    <w:rsid w:val="00914049"/>
    <w:rsid w:val="009140E9"/>
    <w:rsid w:val="0091504E"/>
    <w:rsid w:val="00915360"/>
    <w:rsid w:val="009162BA"/>
    <w:rsid w:val="00917E13"/>
    <w:rsid w:val="00922E58"/>
    <w:rsid w:val="009242F2"/>
    <w:rsid w:val="0092509E"/>
    <w:rsid w:val="0092573E"/>
    <w:rsid w:val="00927BE4"/>
    <w:rsid w:val="00930226"/>
    <w:rsid w:val="009313E8"/>
    <w:rsid w:val="009334C0"/>
    <w:rsid w:val="009352A4"/>
    <w:rsid w:val="00935458"/>
    <w:rsid w:val="00936382"/>
    <w:rsid w:val="009364A0"/>
    <w:rsid w:val="00936776"/>
    <w:rsid w:val="00940C0C"/>
    <w:rsid w:val="00940F1D"/>
    <w:rsid w:val="00941760"/>
    <w:rsid w:val="00944F99"/>
    <w:rsid w:val="0094588F"/>
    <w:rsid w:val="00945A39"/>
    <w:rsid w:val="00951059"/>
    <w:rsid w:val="0095179E"/>
    <w:rsid w:val="00951B54"/>
    <w:rsid w:val="009533DE"/>
    <w:rsid w:val="00954914"/>
    <w:rsid w:val="00955988"/>
    <w:rsid w:val="0095713E"/>
    <w:rsid w:val="0096038B"/>
    <w:rsid w:val="009605EE"/>
    <w:rsid w:val="0096120E"/>
    <w:rsid w:val="0096178E"/>
    <w:rsid w:val="009618D6"/>
    <w:rsid w:val="009624A7"/>
    <w:rsid w:val="009629B4"/>
    <w:rsid w:val="00963A30"/>
    <w:rsid w:val="00963B22"/>
    <w:rsid w:val="00965727"/>
    <w:rsid w:val="00967583"/>
    <w:rsid w:val="00967C76"/>
    <w:rsid w:val="009706C0"/>
    <w:rsid w:val="0097097F"/>
    <w:rsid w:val="00971416"/>
    <w:rsid w:val="0097169F"/>
    <w:rsid w:val="0097318F"/>
    <w:rsid w:val="00974CDF"/>
    <w:rsid w:val="00975BFE"/>
    <w:rsid w:val="00977B6A"/>
    <w:rsid w:val="00982B39"/>
    <w:rsid w:val="00983535"/>
    <w:rsid w:val="00984FCF"/>
    <w:rsid w:val="00985ABF"/>
    <w:rsid w:val="00986162"/>
    <w:rsid w:val="00986DDB"/>
    <w:rsid w:val="00990FF0"/>
    <w:rsid w:val="0099163B"/>
    <w:rsid w:val="009919CC"/>
    <w:rsid w:val="00992BC7"/>
    <w:rsid w:val="0099369A"/>
    <w:rsid w:val="00994C48"/>
    <w:rsid w:val="009967A6"/>
    <w:rsid w:val="009976E8"/>
    <w:rsid w:val="009977B2"/>
    <w:rsid w:val="009A22F5"/>
    <w:rsid w:val="009A291F"/>
    <w:rsid w:val="009A2C90"/>
    <w:rsid w:val="009A3CF6"/>
    <w:rsid w:val="009A41C9"/>
    <w:rsid w:val="009A6F68"/>
    <w:rsid w:val="009B3735"/>
    <w:rsid w:val="009B51EF"/>
    <w:rsid w:val="009B6345"/>
    <w:rsid w:val="009B6D67"/>
    <w:rsid w:val="009B7736"/>
    <w:rsid w:val="009C0B20"/>
    <w:rsid w:val="009C47D8"/>
    <w:rsid w:val="009C4E64"/>
    <w:rsid w:val="009C582E"/>
    <w:rsid w:val="009C5A8C"/>
    <w:rsid w:val="009C6CD5"/>
    <w:rsid w:val="009D0294"/>
    <w:rsid w:val="009D042A"/>
    <w:rsid w:val="009D2233"/>
    <w:rsid w:val="009D296F"/>
    <w:rsid w:val="009D30AB"/>
    <w:rsid w:val="009D41D2"/>
    <w:rsid w:val="009D46F6"/>
    <w:rsid w:val="009D7C31"/>
    <w:rsid w:val="009E31B3"/>
    <w:rsid w:val="009E48B9"/>
    <w:rsid w:val="009E4D68"/>
    <w:rsid w:val="009E65B6"/>
    <w:rsid w:val="009E6785"/>
    <w:rsid w:val="009F0C68"/>
    <w:rsid w:val="009F0D1C"/>
    <w:rsid w:val="009F3325"/>
    <w:rsid w:val="009F3348"/>
    <w:rsid w:val="009F432B"/>
    <w:rsid w:val="00A032C2"/>
    <w:rsid w:val="00A0348D"/>
    <w:rsid w:val="00A0351D"/>
    <w:rsid w:val="00A0557F"/>
    <w:rsid w:val="00A058FF"/>
    <w:rsid w:val="00A12ECF"/>
    <w:rsid w:val="00A1359B"/>
    <w:rsid w:val="00A1559F"/>
    <w:rsid w:val="00A15E26"/>
    <w:rsid w:val="00A1700D"/>
    <w:rsid w:val="00A172F1"/>
    <w:rsid w:val="00A2095C"/>
    <w:rsid w:val="00A21D9C"/>
    <w:rsid w:val="00A22C3F"/>
    <w:rsid w:val="00A22D7A"/>
    <w:rsid w:val="00A233B4"/>
    <w:rsid w:val="00A24DAA"/>
    <w:rsid w:val="00A24F06"/>
    <w:rsid w:val="00A26F11"/>
    <w:rsid w:val="00A275C5"/>
    <w:rsid w:val="00A305B6"/>
    <w:rsid w:val="00A30B1F"/>
    <w:rsid w:val="00A3226E"/>
    <w:rsid w:val="00A34290"/>
    <w:rsid w:val="00A3779A"/>
    <w:rsid w:val="00A44ED8"/>
    <w:rsid w:val="00A4504B"/>
    <w:rsid w:val="00A4593F"/>
    <w:rsid w:val="00A462E9"/>
    <w:rsid w:val="00A478DE"/>
    <w:rsid w:val="00A5131C"/>
    <w:rsid w:val="00A51A44"/>
    <w:rsid w:val="00A532B0"/>
    <w:rsid w:val="00A54DD9"/>
    <w:rsid w:val="00A54E65"/>
    <w:rsid w:val="00A5649A"/>
    <w:rsid w:val="00A6104B"/>
    <w:rsid w:val="00A64EE0"/>
    <w:rsid w:val="00A72E50"/>
    <w:rsid w:val="00A72F66"/>
    <w:rsid w:val="00A734AA"/>
    <w:rsid w:val="00A752F7"/>
    <w:rsid w:val="00A75594"/>
    <w:rsid w:val="00A75663"/>
    <w:rsid w:val="00A758A1"/>
    <w:rsid w:val="00A75DB6"/>
    <w:rsid w:val="00A826FF"/>
    <w:rsid w:val="00A851B6"/>
    <w:rsid w:val="00A90F90"/>
    <w:rsid w:val="00A91B4C"/>
    <w:rsid w:val="00A9251A"/>
    <w:rsid w:val="00A929B5"/>
    <w:rsid w:val="00A941E3"/>
    <w:rsid w:val="00A955A7"/>
    <w:rsid w:val="00A95BD6"/>
    <w:rsid w:val="00A95EE0"/>
    <w:rsid w:val="00A96CE3"/>
    <w:rsid w:val="00AA2F63"/>
    <w:rsid w:val="00AA3C18"/>
    <w:rsid w:val="00AA5E3D"/>
    <w:rsid w:val="00AA642C"/>
    <w:rsid w:val="00AA6BE0"/>
    <w:rsid w:val="00AA6E2F"/>
    <w:rsid w:val="00AA7DCE"/>
    <w:rsid w:val="00AA7E73"/>
    <w:rsid w:val="00AB0914"/>
    <w:rsid w:val="00AB2A84"/>
    <w:rsid w:val="00AB30F7"/>
    <w:rsid w:val="00AB547C"/>
    <w:rsid w:val="00AB5A7E"/>
    <w:rsid w:val="00AB5D06"/>
    <w:rsid w:val="00AB713F"/>
    <w:rsid w:val="00AB7CD0"/>
    <w:rsid w:val="00AC0E8A"/>
    <w:rsid w:val="00AC2086"/>
    <w:rsid w:val="00AC2B66"/>
    <w:rsid w:val="00AC31B2"/>
    <w:rsid w:val="00AC3D82"/>
    <w:rsid w:val="00AC5D91"/>
    <w:rsid w:val="00AD298E"/>
    <w:rsid w:val="00AD3F5C"/>
    <w:rsid w:val="00AD5F66"/>
    <w:rsid w:val="00AD5F6F"/>
    <w:rsid w:val="00AD7925"/>
    <w:rsid w:val="00AE043B"/>
    <w:rsid w:val="00AE3644"/>
    <w:rsid w:val="00AE38D4"/>
    <w:rsid w:val="00AE598F"/>
    <w:rsid w:val="00AE715A"/>
    <w:rsid w:val="00AF062A"/>
    <w:rsid w:val="00AF29D7"/>
    <w:rsid w:val="00AF30FC"/>
    <w:rsid w:val="00AF45E2"/>
    <w:rsid w:val="00AF540F"/>
    <w:rsid w:val="00AF54D1"/>
    <w:rsid w:val="00AF651E"/>
    <w:rsid w:val="00AF679B"/>
    <w:rsid w:val="00AF6B3F"/>
    <w:rsid w:val="00AF6E68"/>
    <w:rsid w:val="00AF6ECB"/>
    <w:rsid w:val="00B02FA5"/>
    <w:rsid w:val="00B03612"/>
    <w:rsid w:val="00B0581D"/>
    <w:rsid w:val="00B07551"/>
    <w:rsid w:val="00B07DD3"/>
    <w:rsid w:val="00B100A5"/>
    <w:rsid w:val="00B11191"/>
    <w:rsid w:val="00B11B5F"/>
    <w:rsid w:val="00B11FDB"/>
    <w:rsid w:val="00B14897"/>
    <w:rsid w:val="00B15899"/>
    <w:rsid w:val="00B16477"/>
    <w:rsid w:val="00B16782"/>
    <w:rsid w:val="00B17483"/>
    <w:rsid w:val="00B17772"/>
    <w:rsid w:val="00B17C17"/>
    <w:rsid w:val="00B2131E"/>
    <w:rsid w:val="00B21EC5"/>
    <w:rsid w:val="00B221D1"/>
    <w:rsid w:val="00B22DCA"/>
    <w:rsid w:val="00B2424F"/>
    <w:rsid w:val="00B2548C"/>
    <w:rsid w:val="00B25ED7"/>
    <w:rsid w:val="00B26507"/>
    <w:rsid w:val="00B276E0"/>
    <w:rsid w:val="00B2771B"/>
    <w:rsid w:val="00B3038F"/>
    <w:rsid w:val="00B30551"/>
    <w:rsid w:val="00B3075B"/>
    <w:rsid w:val="00B3264E"/>
    <w:rsid w:val="00B364FF"/>
    <w:rsid w:val="00B36E50"/>
    <w:rsid w:val="00B40334"/>
    <w:rsid w:val="00B42072"/>
    <w:rsid w:val="00B43985"/>
    <w:rsid w:val="00B4412A"/>
    <w:rsid w:val="00B503A1"/>
    <w:rsid w:val="00B50A2C"/>
    <w:rsid w:val="00B51894"/>
    <w:rsid w:val="00B51F42"/>
    <w:rsid w:val="00B54D79"/>
    <w:rsid w:val="00B552D6"/>
    <w:rsid w:val="00B575BD"/>
    <w:rsid w:val="00B629E6"/>
    <w:rsid w:val="00B6314E"/>
    <w:rsid w:val="00B66450"/>
    <w:rsid w:val="00B67949"/>
    <w:rsid w:val="00B70D18"/>
    <w:rsid w:val="00B721B6"/>
    <w:rsid w:val="00B74110"/>
    <w:rsid w:val="00B74CAE"/>
    <w:rsid w:val="00B750D6"/>
    <w:rsid w:val="00B76FE7"/>
    <w:rsid w:val="00B77C39"/>
    <w:rsid w:val="00B83DC6"/>
    <w:rsid w:val="00B847ED"/>
    <w:rsid w:val="00B85B77"/>
    <w:rsid w:val="00B876BC"/>
    <w:rsid w:val="00B94FF0"/>
    <w:rsid w:val="00B954AE"/>
    <w:rsid w:val="00B97054"/>
    <w:rsid w:val="00B9739E"/>
    <w:rsid w:val="00B977CE"/>
    <w:rsid w:val="00BA20CF"/>
    <w:rsid w:val="00BA24C1"/>
    <w:rsid w:val="00BA3152"/>
    <w:rsid w:val="00BA3C48"/>
    <w:rsid w:val="00BA7EE9"/>
    <w:rsid w:val="00BB1BC7"/>
    <w:rsid w:val="00BB25A7"/>
    <w:rsid w:val="00BB41FB"/>
    <w:rsid w:val="00BB455D"/>
    <w:rsid w:val="00BB45C4"/>
    <w:rsid w:val="00BB58F0"/>
    <w:rsid w:val="00BC173B"/>
    <w:rsid w:val="00BC1AEB"/>
    <w:rsid w:val="00BC2F78"/>
    <w:rsid w:val="00BC55A4"/>
    <w:rsid w:val="00BC592F"/>
    <w:rsid w:val="00BC693E"/>
    <w:rsid w:val="00BD1D4D"/>
    <w:rsid w:val="00BD5BC8"/>
    <w:rsid w:val="00BD6CD0"/>
    <w:rsid w:val="00BD7BAB"/>
    <w:rsid w:val="00BE001B"/>
    <w:rsid w:val="00BE3402"/>
    <w:rsid w:val="00BE4819"/>
    <w:rsid w:val="00BE6BB1"/>
    <w:rsid w:val="00BF0254"/>
    <w:rsid w:val="00BF0826"/>
    <w:rsid w:val="00BF0F03"/>
    <w:rsid w:val="00BF1B5D"/>
    <w:rsid w:val="00BF2623"/>
    <w:rsid w:val="00BF4A3D"/>
    <w:rsid w:val="00C01DE5"/>
    <w:rsid w:val="00C0237A"/>
    <w:rsid w:val="00C028BE"/>
    <w:rsid w:val="00C0302F"/>
    <w:rsid w:val="00C043C1"/>
    <w:rsid w:val="00C04A2A"/>
    <w:rsid w:val="00C04AE0"/>
    <w:rsid w:val="00C12CA9"/>
    <w:rsid w:val="00C13BED"/>
    <w:rsid w:val="00C13E3A"/>
    <w:rsid w:val="00C1733F"/>
    <w:rsid w:val="00C20347"/>
    <w:rsid w:val="00C20957"/>
    <w:rsid w:val="00C20DAB"/>
    <w:rsid w:val="00C22EF6"/>
    <w:rsid w:val="00C233FE"/>
    <w:rsid w:val="00C25D09"/>
    <w:rsid w:val="00C2699A"/>
    <w:rsid w:val="00C3237E"/>
    <w:rsid w:val="00C339B5"/>
    <w:rsid w:val="00C3620B"/>
    <w:rsid w:val="00C36A5D"/>
    <w:rsid w:val="00C41E6A"/>
    <w:rsid w:val="00C45C89"/>
    <w:rsid w:val="00C515CD"/>
    <w:rsid w:val="00C532B3"/>
    <w:rsid w:val="00C6138E"/>
    <w:rsid w:val="00C6142C"/>
    <w:rsid w:val="00C62A86"/>
    <w:rsid w:val="00C63541"/>
    <w:rsid w:val="00C63A0E"/>
    <w:rsid w:val="00C63CAA"/>
    <w:rsid w:val="00C63D8D"/>
    <w:rsid w:val="00C649EB"/>
    <w:rsid w:val="00C65AED"/>
    <w:rsid w:val="00C6673D"/>
    <w:rsid w:val="00C66F5A"/>
    <w:rsid w:val="00C67122"/>
    <w:rsid w:val="00C70A83"/>
    <w:rsid w:val="00C7123D"/>
    <w:rsid w:val="00C75593"/>
    <w:rsid w:val="00C81A03"/>
    <w:rsid w:val="00C81C8F"/>
    <w:rsid w:val="00C8218A"/>
    <w:rsid w:val="00C8370E"/>
    <w:rsid w:val="00C84077"/>
    <w:rsid w:val="00C84223"/>
    <w:rsid w:val="00C8635A"/>
    <w:rsid w:val="00C866B2"/>
    <w:rsid w:val="00C87701"/>
    <w:rsid w:val="00C87CD9"/>
    <w:rsid w:val="00C915D1"/>
    <w:rsid w:val="00C93528"/>
    <w:rsid w:val="00C94AEC"/>
    <w:rsid w:val="00C9500E"/>
    <w:rsid w:val="00C95204"/>
    <w:rsid w:val="00C95CEF"/>
    <w:rsid w:val="00CA0033"/>
    <w:rsid w:val="00CA05A1"/>
    <w:rsid w:val="00CA2608"/>
    <w:rsid w:val="00CA2C0A"/>
    <w:rsid w:val="00CA4933"/>
    <w:rsid w:val="00CA7BF5"/>
    <w:rsid w:val="00CB2300"/>
    <w:rsid w:val="00CB3345"/>
    <w:rsid w:val="00CC1A58"/>
    <w:rsid w:val="00CC23E3"/>
    <w:rsid w:val="00CC29BF"/>
    <w:rsid w:val="00CC47EF"/>
    <w:rsid w:val="00CC4F4F"/>
    <w:rsid w:val="00CC631A"/>
    <w:rsid w:val="00CC66C4"/>
    <w:rsid w:val="00CC7AED"/>
    <w:rsid w:val="00CD0BDF"/>
    <w:rsid w:val="00CD150F"/>
    <w:rsid w:val="00CD348D"/>
    <w:rsid w:val="00CD3BB1"/>
    <w:rsid w:val="00CD52A5"/>
    <w:rsid w:val="00CD5B12"/>
    <w:rsid w:val="00CD60B2"/>
    <w:rsid w:val="00CD6D07"/>
    <w:rsid w:val="00CE0C5F"/>
    <w:rsid w:val="00CE0E12"/>
    <w:rsid w:val="00CE1D4F"/>
    <w:rsid w:val="00CE3F62"/>
    <w:rsid w:val="00CE4A98"/>
    <w:rsid w:val="00CE515D"/>
    <w:rsid w:val="00CE6CCD"/>
    <w:rsid w:val="00CE7930"/>
    <w:rsid w:val="00CE7BA4"/>
    <w:rsid w:val="00CF23B6"/>
    <w:rsid w:val="00CF26FE"/>
    <w:rsid w:val="00CF2781"/>
    <w:rsid w:val="00CF3F49"/>
    <w:rsid w:val="00CF5A95"/>
    <w:rsid w:val="00CF7794"/>
    <w:rsid w:val="00D01630"/>
    <w:rsid w:val="00D01B61"/>
    <w:rsid w:val="00D036DA"/>
    <w:rsid w:val="00D03738"/>
    <w:rsid w:val="00D0666A"/>
    <w:rsid w:val="00D1065D"/>
    <w:rsid w:val="00D10E5A"/>
    <w:rsid w:val="00D13425"/>
    <w:rsid w:val="00D149BB"/>
    <w:rsid w:val="00D15031"/>
    <w:rsid w:val="00D2019A"/>
    <w:rsid w:val="00D205BA"/>
    <w:rsid w:val="00D217AC"/>
    <w:rsid w:val="00D242E7"/>
    <w:rsid w:val="00D25725"/>
    <w:rsid w:val="00D264BA"/>
    <w:rsid w:val="00D27E2D"/>
    <w:rsid w:val="00D30B06"/>
    <w:rsid w:val="00D31CF2"/>
    <w:rsid w:val="00D31FB9"/>
    <w:rsid w:val="00D323C4"/>
    <w:rsid w:val="00D325D8"/>
    <w:rsid w:val="00D337B6"/>
    <w:rsid w:val="00D34C83"/>
    <w:rsid w:val="00D37AFC"/>
    <w:rsid w:val="00D4061A"/>
    <w:rsid w:val="00D41C57"/>
    <w:rsid w:val="00D42D1A"/>
    <w:rsid w:val="00D4420C"/>
    <w:rsid w:val="00D456C4"/>
    <w:rsid w:val="00D45F5E"/>
    <w:rsid w:val="00D46D59"/>
    <w:rsid w:val="00D4722B"/>
    <w:rsid w:val="00D47FD8"/>
    <w:rsid w:val="00D50150"/>
    <w:rsid w:val="00D502DC"/>
    <w:rsid w:val="00D5112A"/>
    <w:rsid w:val="00D5181E"/>
    <w:rsid w:val="00D534D3"/>
    <w:rsid w:val="00D54674"/>
    <w:rsid w:val="00D54AC0"/>
    <w:rsid w:val="00D5521D"/>
    <w:rsid w:val="00D55B59"/>
    <w:rsid w:val="00D570B5"/>
    <w:rsid w:val="00D603C3"/>
    <w:rsid w:val="00D603E3"/>
    <w:rsid w:val="00D67B7F"/>
    <w:rsid w:val="00D70D74"/>
    <w:rsid w:val="00D72CE8"/>
    <w:rsid w:val="00D731A6"/>
    <w:rsid w:val="00D753DA"/>
    <w:rsid w:val="00D77430"/>
    <w:rsid w:val="00D800B5"/>
    <w:rsid w:val="00D8037B"/>
    <w:rsid w:val="00D80395"/>
    <w:rsid w:val="00D82538"/>
    <w:rsid w:val="00D825C2"/>
    <w:rsid w:val="00D83D58"/>
    <w:rsid w:val="00D8486E"/>
    <w:rsid w:val="00D84C09"/>
    <w:rsid w:val="00D87645"/>
    <w:rsid w:val="00D90637"/>
    <w:rsid w:val="00D911A4"/>
    <w:rsid w:val="00D91C2C"/>
    <w:rsid w:val="00D91F0A"/>
    <w:rsid w:val="00D92A74"/>
    <w:rsid w:val="00D92AB0"/>
    <w:rsid w:val="00D9534D"/>
    <w:rsid w:val="00D95BE6"/>
    <w:rsid w:val="00D95FA8"/>
    <w:rsid w:val="00D96961"/>
    <w:rsid w:val="00D97211"/>
    <w:rsid w:val="00DB0D17"/>
    <w:rsid w:val="00DB23D8"/>
    <w:rsid w:val="00DB36FC"/>
    <w:rsid w:val="00DB56F5"/>
    <w:rsid w:val="00DB7318"/>
    <w:rsid w:val="00DC10BE"/>
    <w:rsid w:val="00DC24B1"/>
    <w:rsid w:val="00DC4B3D"/>
    <w:rsid w:val="00DC4F72"/>
    <w:rsid w:val="00DC555E"/>
    <w:rsid w:val="00DC621D"/>
    <w:rsid w:val="00DC6AEE"/>
    <w:rsid w:val="00DC7722"/>
    <w:rsid w:val="00DC7CE8"/>
    <w:rsid w:val="00DD01F9"/>
    <w:rsid w:val="00DD1E7E"/>
    <w:rsid w:val="00DD31A9"/>
    <w:rsid w:val="00DD3FF0"/>
    <w:rsid w:val="00DD4883"/>
    <w:rsid w:val="00DD54A3"/>
    <w:rsid w:val="00DD64D5"/>
    <w:rsid w:val="00DD6812"/>
    <w:rsid w:val="00DD716E"/>
    <w:rsid w:val="00DE54F6"/>
    <w:rsid w:val="00DE6836"/>
    <w:rsid w:val="00DF4880"/>
    <w:rsid w:val="00DF4D69"/>
    <w:rsid w:val="00DF5CC9"/>
    <w:rsid w:val="00DF6BD6"/>
    <w:rsid w:val="00E00B9A"/>
    <w:rsid w:val="00E040AE"/>
    <w:rsid w:val="00E041CD"/>
    <w:rsid w:val="00E11971"/>
    <w:rsid w:val="00E14EA2"/>
    <w:rsid w:val="00E15E92"/>
    <w:rsid w:val="00E16A67"/>
    <w:rsid w:val="00E17872"/>
    <w:rsid w:val="00E20FDC"/>
    <w:rsid w:val="00E21FA0"/>
    <w:rsid w:val="00E2287B"/>
    <w:rsid w:val="00E26425"/>
    <w:rsid w:val="00E2739A"/>
    <w:rsid w:val="00E27BAC"/>
    <w:rsid w:val="00E323D9"/>
    <w:rsid w:val="00E33771"/>
    <w:rsid w:val="00E36D7A"/>
    <w:rsid w:val="00E3723D"/>
    <w:rsid w:val="00E40621"/>
    <w:rsid w:val="00E419CD"/>
    <w:rsid w:val="00E41B9D"/>
    <w:rsid w:val="00E41EFF"/>
    <w:rsid w:val="00E424BA"/>
    <w:rsid w:val="00E4273D"/>
    <w:rsid w:val="00E445A0"/>
    <w:rsid w:val="00E550AB"/>
    <w:rsid w:val="00E55995"/>
    <w:rsid w:val="00E55A4F"/>
    <w:rsid w:val="00E56907"/>
    <w:rsid w:val="00E57317"/>
    <w:rsid w:val="00E63175"/>
    <w:rsid w:val="00E6439E"/>
    <w:rsid w:val="00E65F08"/>
    <w:rsid w:val="00E67048"/>
    <w:rsid w:val="00E67569"/>
    <w:rsid w:val="00E759D6"/>
    <w:rsid w:val="00E75F83"/>
    <w:rsid w:val="00E81282"/>
    <w:rsid w:val="00E8385E"/>
    <w:rsid w:val="00E85452"/>
    <w:rsid w:val="00E87F32"/>
    <w:rsid w:val="00E91179"/>
    <w:rsid w:val="00E93A8F"/>
    <w:rsid w:val="00E94D87"/>
    <w:rsid w:val="00E97804"/>
    <w:rsid w:val="00EA22FD"/>
    <w:rsid w:val="00EA3365"/>
    <w:rsid w:val="00EA3D83"/>
    <w:rsid w:val="00EB1D9F"/>
    <w:rsid w:val="00EB1DAD"/>
    <w:rsid w:val="00EB3B25"/>
    <w:rsid w:val="00EB3EDA"/>
    <w:rsid w:val="00EB4394"/>
    <w:rsid w:val="00EB484D"/>
    <w:rsid w:val="00EB67B4"/>
    <w:rsid w:val="00EB728B"/>
    <w:rsid w:val="00EB777F"/>
    <w:rsid w:val="00EB7D05"/>
    <w:rsid w:val="00EC04A0"/>
    <w:rsid w:val="00EC0638"/>
    <w:rsid w:val="00EC0A34"/>
    <w:rsid w:val="00EC28D1"/>
    <w:rsid w:val="00EC4E49"/>
    <w:rsid w:val="00EC5F23"/>
    <w:rsid w:val="00EC6CFF"/>
    <w:rsid w:val="00EC760D"/>
    <w:rsid w:val="00EC77BD"/>
    <w:rsid w:val="00ED0B4F"/>
    <w:rsid w:val="00ED4364"/>
    <w:rsid w:val="00ED5B25"/>
    <w:rsid w:val="00ED606A"/>
    <w:rsid w:val="00EE01EB"/>
    <w:rsid w:val="00EE2D81"/>
    <w:rsid w:val="00EE49D0"/>
    <w:rsid w:val="00EE64C4"/>
    <w:rsid w:val="00EE78A3"/>
    <w:rsid w:val="00EE7FE9"/>
    <w:rsid w:val="00EF266B"/>
    <w:rsid w:val="00EF2BEB"/>
    <w:rsid w:val="00EF340C"/>
    <w:rsid w:val="00EF402C"/>
    <w:rsid w:val="00EF42D4"/>
    <w:rsid w:val="00EF595D"/>
    <w:rsid w:val="00EF5971"/>
    <w:rsid w:val="00EF67AE"/>
    <w:rsid w:val="00F00A4A"/>
    <w:rsid w:val="00F0119D"/>
    <w:rsid w:val="00F050CB"/>
    <w:rsid w:val="00F05F82"/>
    <w:rsid w:val="00F06651"/>
    <w:rsid w:val="00F073BF"/>
    <w:rsid w:val="00F10C6C"/>
    <w:rsid w:val="00F11330"/>
    <w:rsid w:val="00F137C1"/>
    <w:rsid w:val="00F148FA"/>
    <w:rsid w:val="00F1491E"/>
    <w:rsid w:val="00F15B59"/>
    <w:rsid w:val="00F20FFC"/>
    <w:rsid w:val="00F2224D"/>
    <w:rsid w:val="00F22868"/>
    <w:rsid w:val="00F263EF"/>
    <w:rsid w:val="00F26C3B"/>
    <w:rsid w:val="00F30025"/>
    <w:rsid w:val="00F3178E"/>
    <w:rsid w:val="00F31846"/>
    <w:rsid w:val="00F31A34"/>
    <w:rsid w:val="00F3406A"/>
    <w:rsid w:val="00F346EE"/>
    <w:rsid w:val="00F35085"/>
    <w:rsid w:val="00F35BED"/>
    <w:rsid w:val="00F36D51"/>
    <w:rsid w:val="00F374C7"/>
    <w:rsid w:val="00F43830"/>
    <w:rsid w:val="00F4595A"/>
    <w:rsid w:val="00F47B55"/>
    <w:rsid w:val="00F47BF9"/>
    <w:rsid w:val="00F47D39"/>
    <w:rsid w:val="00F510A2"/>
    <w:rsid w:val="00F533C9"/>
    <w:rsid w:val="00F567EB"/>
    <w:rsid w:val="00F62AAD"/>
    <w:rsid w:val="00F64AB2"/>
    <w:rsid w:val="00F65A3E"/>
    <w:rsid w:val="00F6759B"/>
    <w:rsid w:val="00F722EA"/>
    <w:rsid w:val="00F738DA"/>
    <w:rsid w:val="00F75128"/>
    <w:rsid w:val="00F7586E"/>
    <w:rsid w:val="00F768B6"/>
    <w:rsid w:val="00F77D73"/>
    <w:rsid w:val="00F80644"/>
    <w:rsid w:val="00F82A5F"/>
    <w:rsid w:val="00F82EBD"/>
    <w:rsid w:val="00F836E1"/>
    <w:rsid w:val="00F84E4A"/>
    <w:rsid w:val="00F86734"/>
    <w:rsid w:val="00F874FB"/>
    <w:rsid w:val="00F87F9E"/>
    <w:rsid w:val="00F913BF"/>
    <w:rsid w:val="00F91620"/>
    <w:rsid w:val="00F92775"/>
    <w:rsid w:val="00F92B1E"/>
    <w:rsid w:val="00F92D70"/>
    <w:rsid w:val="00F92D8F"/>
    <w:rsid w:val="00F94B0E"/>
    <w:rsid w:val="00F960BA"/>
    <w:rsid w:val="00FA1A4F"/>
    <w:rsid w:val="00FA2975"/>
    <w:rsid w:val="00FA5C84"/>
    <w:rsid w:val="00FA7B82"/>
    <w:rsid w:val="00FB4279"/>
    <w:rsid w:val="00FB7F65"/>
    <w:rsid w:val="00FC110F"/>
    <w:rsid w:val="00FC1663"/>
    <w:rsid w:val="00FC750E"/>
    <w:rsid w:val="00FC7FFE"/>
    <w:rsid w:val="00FD08B8"/>
    <w:rsid w:val="00FD0C90"/>
    <w:rsid w:val="00FD6225"/>
    <w:rsid w:val="00FD6305"/>
    <w:rsid w:val="00FD7A6C"/>
    <w:rsid w:val="00FE25F0"/>
    <w:rsid w:val="00FE44AF"/>
    <w:rsid w:val="00FF0E42"/>
    <w:rsid w:val="00FF3D2F"/>
    <w:rsid w:val="00FF4BD0"/>
    <w:rsid w:val="00FF68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,26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5564A7"/>
    <w:pPr>
      <w:widowControl w:val="0"/>
      <w:adjustRightInd w:val="0"/>
      <w:spacing w:before="60" w:after="60"/>
      <w:jc w:val="both"/>
      <w:textAlignment w:val="baseline"/>
    </w:pPr>
    <w:rPr>
      <w:rFonts w:ascii="Meta Normal" w:hAnsi="Meta Normal"/>
      <w:lang w:eastAsia="zh-TW"/>
    </w:rPr>
  </w:style>
  <w:style w:type="paragraph" w:styleId="1">
    <w:name w:val="heading 1"/>
    <w:basedOn w:val="a0"/>
    <w:next w:val="a0"/>
    <w:link w:val="1Char"/>
    <w:qFormat/>
    <w:rsid w:val="0036061A"/>
    <w:pPr>
      <w:keepNext/>
      <w:numPr>
        <w:numId w:val="12"/>
      </w:numPr>
      <w:spacing w:before="240" w:after="120"/>
      <w:outlineLvl w:val="0"/>
    </w:pPr>
    <w:rPr>
      <w:rFonts w:eastAsia="Meta Normal" w:cs="Arial"/>
      <w:b/>
      <w:bCs/>
      <w:kern w:val="52"/>
      <w:sz w:val="28"/>
      <w:szCs w:val="28"/>
    </w:rPr>
  </w:style>
  <w:style w:type="paragraph" w:styleId="2">
    <w:name w:val="heading 2"/>
    <w:basedOn w:val="a0"/>
    <w:next w:val="a0"/>
    <w:link w:val="2Char"/>
    <w:qFormat/>
    <w:rsid w:val="0036061A"/>
    <w:pPr>
      <w:keepNext/>
      <w:spacing w:before="120" w:after="120"/>
      <w:outlineLvl w:val="1"/>
    </w:pPr>
    <w:rPr>
      <w:rFonts w:eastAsia="Meta Normal" w:cs="Meta Normal"/>
      <w:b/>
      <w:bCs/>
      <w:sz w:val="26"/>
      <w:szCs w:val="26"/>
    </w:rPr>
  </w:style>
  <w:style w:type="paragraph" w:styleId="3">
    <w:name w:val="heading 3"/>
    <w:basedOn w:val="a0"/>
    <w:next w:val="a0"/>
    <w:link w:val="3Char"/>
    <w:qFormat/>
    <w:rsid w:val="0036061A"/>
    <w:pPr>
      <w:keepNext/>
      <w:numPr>
        <w:ilvl w:val="2"/>
        <w:numId w:val="12"/>
      </w:numPr>
      <w:spacing w:before="240" w:after="120"/>
      <w:outlineLvl w:val="2"/>
    </w:pPr>
    <w:rPr>
      <w:rFonts w:eastAsia="Meta Normal" w:cs="Meta Normal"/>
      <w:b/>
      <w:bCs/>
      <w:sz w:val="24"/>
      <w:szCs w:val="24"/>
    </w:rPr>
  </w:style>
  <w:style w:type="paragraph" w:styleId="4">
    <w:name w:val="heading 4"/>
    <w:basedOn w:val="a0"/>
    <w:next w:val="a0"/>
    <w:link w:val="4Char"/>
    <w:qFormat/>
    <w:rsid w:val="0036061A"/>
    <w:pPr>
      <w:keepNext/>
      <w:numPr>
        <w:ilvl w:val="3"/>
        <w:numId w:val="12"/>
      </w:numPr>
      <w:spacing w:before="240" w:after="120" w:line="240" w:lineRule="atLeast"/>
      <w:outlineLvl w:val="3"/>
    </w:pPr>
    <w:rPr>
      <w:rFonts w:eastAsia="Meta Normal" w:cs="Meta Normal"/>
      <w:b/>
      <w:sz w:val="24"/>
      <w:szCs w:val="24"/>
    </w:rPr>
  </w:style>
  <w:style w:type="paragraph" w:styleId="5">
    <w:name w:val="heading 5"/>
    <w:basedOn w:val="a0"/>
    <w:next w:val="a0"/>
    <w:qFormat/>
    <w:rsid w:val="0036061A"/>
    <w:pPr>
      <w:keepNext/>
      <w:numPr>
        <w:ilvl w:val="4"/>
        <w:numId w:val="12"/>
      </w:numPr>
      <w:spacing w:before="240" w:after="120" w:line="240" w:lineRule="atLeast"/>
      <w:outlineLvl w:val="4"/>
    </w:pPr>
    <w:rPr>
      <w:rFonts w:eastAsia="Meta Normal" w:cs="Meta Normal"/>
      <w:b/>
      <w:bCs/>
      <w:sz w:val="24"/>
      <w:szCs w:val="24"/>
    </w:rPr>
  </w:style>
  <w:style w:type="paragraph" w:styleId="6">
    <w:name w:val="heading 6"/>
    <w:basedOn w:val="a0"/>
    <w:next w:val="a0"/>
    <w:qFormat/>
    <w:rsid w:val="0036061A"/>
    <w:pPr>
      <w:keepNext/>
      <w:numPr>
        <w:ilvl w:val="5"/>
        <w:numId w:val="12"/>
      </w:numPr>
      <w:spacing w:line="720" w:lineRule="atLeast"/>
      <w:outlineLvl w:val="5"/>
    </w:pPr>
    <w:rPr>
      <w:rFonts w:ascii="Arial" w:eastAsia="PMingLiU" w:hAnsi="Arial" w:cs="Arial"/>
      <w:sz w:val="36"/>
      <w:szCs w:val="36"/>
    </w:rPr>
  </w:style>
  <w:style w:type="paragraph" w:styleId="7">
    <w:name w:val="heading 7"/>
    <w:basedOn w:val="a0"/>
    <w:next w:val="a0"/>
    <w:qFormat/>
    <w:rsid w:val="0036061A"/>
    <w:pPr>
      <w:keepNext/>
      <w:numPr>
        <w:ilvl w:val="6"/>
        <w:numId w:val="12"/>
      </w:numPr>
      <w:spacing w:line="720" w:lineRule="atLeast"/>
      <w:outlineLvl w:val="6"/>
    </w:pPr>
    <w:rPr>
      <w:rFonts w:ascii="Arial" w:eastAsia="PMingLiU" w:hAnsi="Arial" w:cs="Arial"/>
      <w:b/>
      <w:bCs/>
      <w:sz w:val="36"/>
      <w:szCs w:val="36"/>
    </w:rPr>
  </w:style>
  <w:style w:type="paragraph" w:styleId="8">
    <w:name w:val="heading 8"/>
    <w:basedOn w:val="a0"/>
    <w:next w:val="a0"/>
    <w:qFormat/>
    <w:rsid w:val="0036061A"/>
    <w:pPr>
      <w:keepNext/>
      <w:numPr>
        <w:ilvl w:val="7"/>
        <w:numId w:val="12"/>
      </w:numPr>
      <w:spacing w:line="720" w:lineRule="atLeast"/>
      <w:outlineLvl w:val="7"/>
    </w:pPr>
    <w:rPr>
      <w:rFonts w:ascii="Arial" w:eastAsia="PMingLiU" w:hAnsi="Arial" w:cs="Arial"/>
      <w:sz w:val="36"/>
      <w:szCs w:val="36"/>
    </w:rPr>
  </w:style>
  <w:style w:type="paragraph" w:styleId="9">
    <w:name w:val="heading 9"/>
    <w:basedOn w:val="a0"/>
    <w:next w:val="a0"/>
    <w:qFormat/>
    <w:rsid w:val="0036061A"/>
    <w:pPr>
      <w:keepNext/>
      <w:numPr>
        <w:ilvl w:val="8"/>
        <w:numId w:val="12"/>
      </w:numPr>
      <w:spacing w:line="720" w:lineRule="atLeast"/>
      <w:outlineLvl w:val="8"/>
    </w:pPr>
    <w:rPr>
      <w:rFonts w:ascii="Arial" w:eastAsia="PMingLiU" w:hAnsi="Arial" w:cs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0"/>
    <w:rsid w:val="00E445A0"/>
    <w:pPr>
      <w:ind w:left="480"/>
    </w:pPr>
  </w:style>
  <w:style w:type="paragraph" w:styleId="a5">
    <w:name w:val="header"/>
    <w:basedOn w:val="a0"/>
    <w:rsid w:val="00E445A0"/>
    <w:pPr>
      <w:tabs>
        <w:tab w:val="center" w:pos="4153"/>
        <w:tab w:val="right" w:pos="8306"/>
      </w:tabs>
    </w:pPr>
  </w:style>
  <w:style w:type="paragraph" w:styleId="a6">
    <w:name w:val="footer"/>
    <w:basedOn w:val="a0"/>
    <w:rsid w:val="00E445A0"/>
    <w:pPr>
      <w:tabs>
        <w:tab w:val="center" w:pos="4153"/>
        <w:tab w:val="right" w:pos="8306"/>
      </w:tabs>
    </w:pPr>
  </w:style>
  <w:style w:type="character" w:styleId="a7">
    <w:name w:val="page number"/>
    <w:basedOn w:val="a1"/>
    <w:rsid w:val="00E445A0"/>
    <w:rPr>
      <w:rFonts w:ascii="Times New Roman" w:hAnsi="Times New Roman" w:cs="Times New Roman"/>
    </w:rPr>
  </w:style>
  <w:style w:type="paragraph" w:styleId="10">
    <w:name w:val="toc 1"/>
    <w:basedOn w:val="a0"/>
    <w:next w:val="a0"/>
    <w:autoRedefine/>
    <w:uiPriority w:val="39"/>
    <w:rsid w:val="004F345D"/>
    <w:pPr>
      <w:tabs>
        <w:tab w:val="left" w:pos="480"/>
        <w:tab w:val="right" w:leader="dot" w:pos="9960"/>
      </w:tabs>
    </w:pPr>
    <w:rPr>
      <w:rFonts w:cs="MingLiU"/>
      <w:bCs/>
    </w:rPr>
  </w:style>
  <w:style w:type="paragraph" w:styleId="20">
    <w:name w:val="toc 2"/>
    <w:basedOn w:val="a0"/>
    <w:next w:val="a0"/>
    <w:autoRedefine/>
    <w:uiPriority w:val="39"/>
    <w:rsid w:val="004F345D"/>
    <w:pPr>
      <w:tabs>
        <w:tab w:val="left" w:pos="720"/>
        <w:tab w:val="right" w:leader="dot" w:pos="9960"/>
      </w:tabs>
    </w:pPr>
  </w:style>
  <w:style w:type="paragraph" w:styleId="30">
    <w:name w:val="toc 3"/>
    <w:basedOn w:val="a0"/>
    <w:next w:val="a0"/>
    <w:autoRedefine/>
    <w:uiPriority w:val="39"/>
    <w:rsid w:val="004F345D"/>
    <w:pPr>
      <w:tabs>
        <w:tab w:val="left" w:pos="960"/>
        <w:tab w:val="right" w:leader="dot" w:pos="9960"/>
      </w:tabs>
      <w:ind w:left="240"/>
    </w:pPr>
    <w:rPr>
      <w:i/>
      <w:iCs/>
    </w:rPr>
  </w:style>
  <w:style w:type="paragraph" w:styleId="40">
    <w:name w:val="toc 4"/>
    <w:basedOn w:val="a0"/>
    <w:next w:val="a0"/>
    <w:autoRedefine/>
    <w:uiPriority w:val="39"/>
    <w:rsid w:val="00E445A0"/>
    <w:pPr>
      <w:tabs>
        <w:tab w:val="right" w:leader="dot" w:pos="8313"/>
      </w:tabs>
      <w:ind w:left="480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E445A0"/>
    <w:pPr>
      <w:tabs>
        <w:tab w:val="right" w:leader="dot" w:pos="8313"/>
      </w:tabs>
      <w:ind w:left="720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E445A0"/>
    <w:pPr>
      <w:tabs>
        <w:tab w:val="right" w:leader="dot" w:pos="8313"/>
      </w:tabs>
      <w:ind w:left="960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E445A0"/>
    <w:pPr>
      <w:tabs>
        <w:tab w:val="right" w:leader="dot" w:pos="8313"/>
      </w:tabs>
      <w:ind w:left="1200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E445A0"/>
    <w:pPr>
      <w:tabs>
        <w:tab w:val="right" w:leader="dot" w:pos="8313"/>
      </w:tabs>
      <w:ind w:left="1440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E445A0"/>
    <w:pPr>
      <w:tabs>
        <w:tab w:val="right" w:leader="dot" w:pos="8313"/>
      </w:tabs>
      <w:ind w:left="1680"/>
    </w:pPr>
    <w:rPr>
      <w:sz w:val="18"/>
      <w:szCs w:val="18"/>
    </w:rPr>
  </w:style>
  <w:style w:type="paragraph" w:customStyle="1" w:styleId="11">
    <w:name w:val="內文 1"/>
    <w:basedOn w:val="a0"/>
    <w:rsid w:val="00E445A0"/>
    <w:pPr>
      <w:widowControl/>
      <w:overflowPunct w:val="0"/>
      <w:autoSpaceDE w:val="0"/>
      <w:autoSpaceDN w:val="0"/>
      <w:spacing w:line="240" w:lineRule="atLeast"/>
      <w:ind w:left="737"/>
    </w:pPr>
    <w:rPr>
      <w:rFonts w:hAnsi="Courier"/>
    </w:rPr>
  </w:style>
  <w:style w:type="paragraph" w:styleId="a8">
    <w:name w:val="Document Map"/>
    <w:basedOn w:val="a0"/>
    <w:semiHidden/>
    <w:rsid w:val="00E445A0"/>
    <w:pPr>
      <w:shd w:val="clear" w:color="auto" w:fill="000080"/>
    </w:pPr>
    <w:rPr>
      <w:rFonts w:ascii="Arial" w:eastAsia="PMingLiU" w:hAnsi="Arial" w:cs="Arial"/>
    </w:rPr>
  </w:style>
  <w:style w:type="paragraph" w:customStyle="1" w:styleId="DefaultText">
    <w:name w:val="Default Text"/>
    <w:basedOn w:val="a0"/>
    <w:rsid w:val="00E445A0"/>
    <w:pPr>
      <w:widowControl/>
      <w:adjustRightInd/>
      <w:textAlignment w:val="auto"/>
    </w:pPr>
    <w:rPr>
      <w:rFonts w:eastAsia="PMingLiU"/>
    </w:rPr>
  </w:style>
  <w:style w:type="paragraph" w:styleId="HTML">
    <w:name w:val="HTML Preformatted"/>
    <w:basedOn w:val="a0"/>
    <w:rsid w:val="00E445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textAlignment w:val="auto"/>
    </w:pPr>
    <w:rPr>
      <w:rFonts w:ascii="MingLiU" w:hAnsi="MingLiU" w:cs="MingLiU"/>
    </w:rPr>
  </w:style>
  <w:style w:type="paragraph" w:customStyle="1" w:styleId="12">
    <w:name w:val="表格1"/>
    <w:basedOn w:val="a0"/>
    <w:rsid w:val="00E445A0"/>
    <w:pPr>
      <w:widowControl/>
      <w:overflowPunct w:val="0"/>
      <w:autoSpaceDE w:val="0"/>
      <w:autoSpaceDN w:val="0"/>
      <w:spacing w:line="240" w:lineRule="atLeast"/>
    </w:pPr>
    <w:rPr>
      <w:rFonts w:hAnsi="Courier"/>
    </w:rPr>
  </w:style>
  <w:style w:type="paragraph" w:styleId="a9">
    <w:name w:val="Balloon Text"/>
    <w:basedOn w:val="a0"/>
    <w:semiHidden/>
    <w:rsid w:val="00E445A0"/>
    <w:rPr>
      <w:sz w:val="18"/>
      <w:szCs w:val="18"/>
    </w:rPr>
  </w:style>
  <w:style w:type="paragraph" w:styleId="21">
    <w:name w:val="Body Text 2"/>
    <w:basedOn w:val="aa"/>
    <w:next w:val="a0"/>
    <w:rsid w:val="00D8037B"/>
    <w:pPr>
      <w:ind w:left="480"/>
    </w:pPr>
    <w:rPr>
      <w:rFonts w:eastAsia="SimSun"/>
      <w:lang w:eastAsia="zh-CN"/>
    </w:rPr>
  </w:style>
  <w:style w:type="paragraph" w:styleId="22">
    <w:name w:val="Body Text Indent 2"/>
    <w:basedOn w:val="a0"/>
    <w:rsid w:val="00E445A0"/>
    <w:pPr>
      <w:ind w:left="480"/>
    </w:pPr>
    <w:rPr>
      <w:b/>
      <w:bCs/>
      <w:u w:val="thick"/>
    </w:rPr>
  </w:style>
  <w:style w:type="paragraph" w:customStyle="1" w:styleId="ItemlistTCR">
    <w:name w:val="Item list TCR"/>
    <w:basedOn w:val="a0"/>
    <w:rsid w:val="00E445A0"/>
    <w:pPr>
      <w:widowControl/>
      <w:tabs>
        <w:tab w:val="left" w:pos="261"/>
        <w:tab w:val="left" w:pos="2018"/>
      </w:tabs>
      <w:autoSpaceDE w:val="0"/>
      <w:autoSpaceDN w:val="0"/>
      <w:ind w:left="2455" w:hanging="2455"/>
      <w:textAlignment w:val="auto"/>
    </w:pPr>
    <w:rPr>
      <w:rFonts w:ascii="Arial" w:hAnsi="Arial" w:cs="Arial"/>
      <w:lang w:eastAsia="zh-CN"/>
    </w:rPr>
  </w:style>
  <w:style w:type="character" w:styleId="ab">
    <w:name w:val="Hyperlink"/>
    <w:basedOn w:val="a1"/>
    <w:uiPriority w:val="99"/>
    <w:rsid w:val="00F26C3B"/>
    <w:rPr>
      <w:color w:val="0000FF"/>
      <w:u w:val="single"/>
    </w:rPr>
  </w:style>
  <w:style w:type="table" w:styleId="ac">
    <w:name w:val="Table Grid"/>
    <w:basedOn w:val="a2"/>
    <w:uiPriority w:val="59"/>
    <w:rsid w:val="00F26C3B"/>
    <w:pPr>
      <w:widowControl w:val="0"/>
      <w:adjustRightInd w:val="0"/>
      <w:spacing w:before="12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0"/>
    <w:next w:val="a0"/>
    <w:qFormat/>
    <w:rsid w:val="004277AD"/>
    <w:pPr>
      <w:jc w:val="center"/>
    </w:pPr>
    <w:rPr>
      <w:b/>
      <w:bCs/>
    </w:rPr>
  </w:style>
  <w:style w:type="character" w:styleId="ae">
    <w:name w:val="FollowedHyperlink"/>
    <w:basedOn w:val="a1"/>
    <w:rsid w:val="004E74CD"/>
    <w:rPr>
      <w:color w:val="800080"/>
      <w:u w:val="single"/>
    </w:rPr>
  </w:style>
  <w:style w:type="paragraph" w:customStyle="1" w:styleId="212pt">
    <w:name w:val="樣式 標題 2 + 靠左 套用後:  12 pt"/>
    <w:basedOn w:val="2"/>
    <w:rsid w:val="00EC760D"/>
    <w:pPr>
      <w:spacing w:before="240" w:after="240"/>
      <w:jc w:val="left"/>
    </w:pPr>
    <w:rPr>
      <w:rFonts w:cs="Times New Roman"/>
      <w:szCs w:val="20"/>
    </w:rPr>
  </w:style>
  <w:style w:type="paragraph" w:customStyle="1" w:styleId="16pt6pt">
    <w:name w:val="樣式 標題 1 + 靠左 套用前:  6 pt 套用後:  6 pt"/>
    <w:basedOn w:val="1"/>
    <w:rsid w:val="00EC760D"/>
    <w:pPr>
      <w:numPr>
        <w:numId w:val="0"/>
      </w:numPr>
      <w:spacing w:after="240"/>
      <w:jc w:val="left"/>
    </w:pPr>
    <w:rPr>
      <w:rFonts w:cs="Times New Roman"/>
      <w:szCs w:val="20"/>
    </w:rPr>
  </w:style>
  <w:style w:type="paragraph" w:customStyle="1" w:styleId="36pt12pt">
    <w:name w:val="樣式 標題 3 + 套用前:  6 pt 套用後:  12 pt"/>
    <w:basedOn w:val="3"/>
    <w:rsid w:val="00EC760D"/>
    <w:pPr>
      <w:numPr>
        <w:ilvl w:val="0"/>
        <w:numId w:val="0"/>
      </w:numPr>
      <w:spacing w:after="240"/>
    </w:pPr>
    <w:rPr>
      <w:rFonts w:cs="Times New Roman"/>
      <w:szCs w:val="20"/>
    </w:rPr>
  </w:style>
  <w:style w:type="paragraph" w:customStyle="1" w:styleId="-Center">
    <w:name w:val="標號 - Center"/>
    <w:basedOn w:val="ad"/>
    <w:next w:val="a0"/>
    <w:rsid w:val="00AB2A84"/>
  </w:style>
  <w:style w:type="paragraph" w:customStyle="1" w:styleId="af">
    <w:name w:val="樣式 置中"/>
    <w:basedOn w:val="a0"/>
    <w:rsid w:val="00EC6CFF"/>
    <w:pPr>
      <w:jc w:val="center"/>
    </w:pPr>
  </w:style>
  <w:style w:type="numbering" w:customStyle="1" w:styleId="a">
    <w:name w:val="樣式 項目符號"/>
    <w:basedOn w:val="a3"/>
    <w:rsid w:val="000F2277"/>
    <w:pPr>
      <w:numPr>
        <w:numId w:val="9"/>
      </w:numPr>
    </w:pPr>
  </w:style>
  <w:style w:type="paragraph" w:customStyle="1" w:styleId="1SimSun">
    <w:name w:val="样式 标题 1 + (西文) SimSun"/>
    <w:basedOn w:val="1"/>
    <w:rsid w:val="00EF340C"/>
    <w:pPr>
      <w:numPr>
        <w:numId w:val="0"/>
      </w:numPr>
    </w:pPr>
  </w:style>
  <w:style w:type="paragraph" w:customStyle="1" w:styleId="23">
    <w:name w:val="样式 标题 2 + 宋体"/>
    <w:basedOn w:val="2"/>
    <w:next w:val="a0"/>
    <w:rsid w:val="005369C8"/>
    <w:rPr>
      <w:rFonts w:ascii="SimSun" w:eastAsia="SimSun" w:hAnsi="SimSun"/>
    </w:rPr>
  </w:style>
  <w:style w:type="paragraph" w:styleId="af0">
    <w:name w:val="Body Text Indent"/>
    <w:basedOn w:val="a0"/>
    <w:rsid w:val="00D8037B"/>
    <w:pPr>
      <w:spacing w:after="120"/>
      <w:ind w:leftChars="200" w:left="420"/>
    </w:pPr>
  </w:style>
  <w:style w:type="paragraph" w:styleId="af1">
    <w:name w:val="Body Text"/>
    <w:basedOn w:val="a0"/>
    <w:rsid w:val="00D8037B"/>
    <w:pPr>
      <w:spacing w:after="120"/>
    </w:pPr>
  </w:style>
  <w:style w:type="paragraph" w:styleId="aa">
    <w:name w:val="Body Text First Indent"/>
    <w:basedOn w:val="af1"/>
    <w:rsid w:val="00D8037B"/>
    <w:pPr>
      <w:ind w:firstLineChars="200" w:firstLine="200"/>
    </w:pPr>
    <w:rPr>
      <w:rFonts w:eastAsia="Times New Roman"/>
    </w:rPr>
  </w:style>
  <w:style w:type="paragraph" w:customStyle="1" w:styleId="24">
    <w:name w:val="样式 正文首行缩进 + (中文) 宋体 首行缩进:  2 字符"/>
    <w:basedOn w:val="aa"/>
    <w:autoRedefine/>
    <w:rsid w:val="00A1559F"/>
    <w:pPr>
      <w:ind w:firstLine="400"/>
    </w:pPr>
    <w:rPr>
      <w:rFonts w:eastAsia="楷体" w:cs="SimSun"/>
    </w:rPr>
  </w:style>
  <w:style w:type="paragraph" w:customStyle="1" w:styleId="PseudoCode">
    <w:name w:val="Pseudo Code"/>
    <w:basedOn w:val="a0"/>
    <w:autoRedefine/>
    <w:rsid w:val="00B11191"/>
    <w:pPr>
      <w:ind w:leftChars="400" w:left="400" w:rightChars="400" w:right="400"/>
    </w:pPr>
    <w:rPr>
      <w:rFonts w:ascii="Courier New" w:hAnsi="Courier New"/>
      <w:lang w:val="en-GB" w:eastAsia="zh-CN"/>
    </w:rPr>
  </w:style>
  <w:style w:type="character" w:styleId="af2">
    <w:name w:val="Strong"/>
    <w:basedOn w:val="a1"/>
    <w:qFormat/>
    <w:rsid w:val="00362010"/>
    <w:rPr>
      <w:b/>
      <w:bCs/>
    </w:rPr>
  </w:style>
  <w:style w:type="character" w:customStyle="1" w:styleId="1Char">
    <w:name w:val="标题 1 Char"/>
    <w:basedOn w:val="a1"/>
    <w:link w:val="1"/>
    <w:rsid w:val="002444CD"/>
    <w:rPr>
      <w:rFonts w:ascii="Meta Normal" w:eastAsia="Meta Normal" w:hAnsi="Meta Normal" w:cs="Arial"/>
      <w:b/>
      <w:bCs/>
      <w:kern w:val="52"/>
      <w:sz w:val="28"/>
      <w:szCs w:val="28"/>
      <w:lang w:eastAsia="zh-TW"/>
    </w:rPr>
  </w:style>
  <w:style w:type="character" w:customStyle="1" w:styleId="2Char">
    <w:name w:val="标题 2 Char"/>
    <w:basedOn w:val="a1"/>
    <w:link w:val="2"/>
    <w:rsid w:val="002444CD"/>
    <w:rPr>
      <w:rFonts w:ascii="Meta Normal" w:eastAsia="Meta Normal" w:hAnsi="Meta Normal" w:cs="Meta Normal"/>
      <w:b/>
      <w:bCs/>
      <w:sz w:val="26"/>
      <w:szCs w:val="26"/>
      <w:lang w:eastAsia="zh-TW"/>
    </w:rPr>
  </w:style>
  <w:style w:type="character" w:customStyle="1" w:styleId="3Char">
    <w:name w:val="标题 3 Char"/>
    <w:basedOn w:val="a1"/>
    <w:link w:val="3"/>
    <w:rsid w:val="002444CD"/>
    <w:rPr>
      <w:rFonts w:ascii="Meta Normal" w:eastAsia="Meta Normal" w:hAnsi="Meta Normal" w:cs="Meta Normal"/>
      <w:b/>
      <w:bCs/>
      <w:sz w:val="24"/>
      <w:szCs w:val="24"/>
      <w:lang w:eastAsia="zh-TW"/>
    </w:rPr>
  </w:style>
  <w:style w:type="character" w:customStyle="1" w:styleId="4Char">
    <w:name w:val="标题 4 Char"/>
    <w:basedOn w:val="a1"/>
    <w:link w:val="4"/>
    <w:rsid w:val="002444CD"/>
    <w:rPr>
      <w:rFonts w:ascii="Meta Normal" w:eastAsia="Meta Normal" w:hAnsi="Meta Normal" w:cs="Meta Normal"/>
      <w:b/>
      <w:sz w:val="24"/>
      <w:szCs w:val="24"/>
      <w:lang w:eastAsia="zh-TW"/>
    </w:rPr>
  </w:style>
  <w:style w:type="character" w:customStyle="1" w:styleId="Char">
    <w:name w:val="图 Char"/>
    <w:basedOn w:val="a1"/>
    <w:link w:val="af3"/>
    <w:locked/>
    <w:rsid w:val="002444CD"/>
    <w:rPr>
      <w:rFonts w:ascii="Meta Normal" w:hAnsi="Meta Normal"/>
      <w:b/>
      <w:lang w:val="en-GB"/>
    </w:rPr>
  </w:style>
  <w:style w:type="paragraph" w:customStyle="1" w:styleId="af3">
    <w:name w:val="图"/>
    <w:basedOn w:val="a0"/>
    <w:link w:val="Char"/>
    <w:qFormat/>
    <w:rsid w:val="002444CD"/>
    <w:pPr>
      <w:spacing w:line="360" w:lineRule="auto"/>
      <w:jc w:val="center"/>
      <w:textAlignment w:val="auto"/>
    </w:pPr>
    <w:rPr>
      <w:b/>
      <w:lang w:val="en-GB" w:eastAsia="zh-CN"/>
    </w:rPr>
  </w:style>
  <w:style w:type="paragraph" w:styleId="af4">
    <w:name w:val="List Paragraph"/>
    <w:basedOn w:val="a0"/>
    <w:uiPriority w:val="34"/>
    <w:qFormat/>
    <w:rsid w:val="0081755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upport@focaltech-systems.com" TargetMode="External"/><Relationship Id="rId13" Type="http://schemas.openxmlformats.org/officeDocument/2006/relationships/header" Target="header2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34" Type="http://schemas.openxmlformats.org/officeDocument/2006/relationships/image" Target="media/image13.emf"/><Relationship Id="rId42" Type="http://schemas.openxmlformats.org/officeDocument/2006/relationships/image" Target="media/image19.em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image" Target="media/image12.emf"/><Relationship Id="rId38" Type="http://schemas.openxmlformats.org/officeDocument/2006/relationships/image" Target="media/image17.emf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8.emf"/><Relationship Id="rId41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5.bin"/><Relationship Id="rId32" Type="http://schemas.openxmlformats.org/officeDocument/2006/relationships/image" Target="media/image11.emf"/><Relationship Id="rId37" Type="http://schemas.openxmlformats.org/officeDocument/2006/relationships/image" Target="media/image16.emf"/><Relationship Id="rId40" Type="http://schemas.openxmlformats.org/officeDocument/2006/relationships/image" Target="media/image18.e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5.emf"/><Relationship Id="rId28" Type="http://schemas.openxmlformats.org/officeDocument/2006/relationships/oleObject" Target="embeddings/oleObject7.bin"/><Relationship Id="rId36" Type="http://schemas.openxmlformats.org/officeDocument/2006/relationships/image" Target="media/image15.emf"/><Relationship Id="rId10" Type="http://schemas.openxmlformats.org/officeDocument/2006/relationships/header" Target="header1.xml"/><Relationship Id="rId19" Type="http://schemas.openxmlformats.org/officeDocument/2006/relationships/image" Target="media/image3.emf"/><Relationship Id="rId31" Type="http://schemas.openxmlformats.org/officeDocument/2006/relationships/image" Target="media/image10.emf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www.focaltech-systems.com" TargetMode="External"/><Relationship Id="rId14" Type="http://schemas.openxmlformats.org/officeDocument/2006/relationships/footer" Target="footer3.xml"/><Relationship Id="rId22" Type="http://schemas.openxmlformats.org/officeDocument/2006/relationships/oleObject" Target="embeddings/oleObject4.bin"/><Relationship Id="rId27" Type="http://schemas.openxmlformats.org/officeDocument/2006/relationships/image" Target="media/image7.emf"/><Relationship Id="rId30" Type="http://schemas.openxmlformats.org/officeDocument/2006/relationships/image" Target="media/image9.emf"/><Relationship Id="rId35" Type="http://schemas.openxmlformats.org/officeDocument/2006/relationships/image" Target="media/image14.emf"/><Relationship Id="rId43" Type="http://schemas.openxmlformats.org/officeDocument/2006/relationships/oleObject" Target="embeddings/oleObject10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File\AE_SVN\FW_Dev\Software\Longwy\doc\&#35774;&#35745;&#25991;&#26723;\fts_template_&#30740;&#21457;&#25991;&#26723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18934-0480-4001-A650-149E51C70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fts_template_研发文档模板.dot</Template>
  <TotalTime>17700</TotalTime>
  <Pages>22</Pages>
  <Words>1478</Words>
  <Characters>8427</Characters>
  <Application>Microsoft Office Word</Application>
  <DocSecurity>0</DocSecurity>
  <Lines>70</Lines>
  <Paragraphs>19</Paragraphs>
  <ScaleCrop>false</ScaleCrop>
  <Company>FocalTech Systems</Company>
  <LinksUpToDate>false</LinksUpToDate>
  <CharactersWithSpaces>9886</CharactersWithSpaces>
  <SharedDoc>false</SharedDoc>
  <HLinks>
    <vt:vector size="204" baseType="variant">
      <vt:variant>
        <vt:i4>985360243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_基本流程</vt:lpwstr>
      </vt:variant>
      <vt:variant>
        <vt:i4>67384320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_App合法性检测</vt:lpwstr>
      </vt:variant>
      <vt:variant>
        <vt:i4>-1017803792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_通讯协议</vt:lpwstr>
      </vt:variant>
      <vt:variant>
        <vt:i4>2031671</vt:i4>
      </vt:variant>
      <vt:variant>
        <vt:i4>187</vt:i4>
      </vt:variant>
      <vt:variant>
        <vt:i4>0</vt:i4>
      </vt:variant>
      <vt:variant>
        <vt:i4>5</vt:i4>
      </vt:variant>
      <vt:variant>
        <vt:lpwstr/>
      </vt:variant>
      <vt:variant>
        <vt:lpwstr>_Toc396900282</vt:lpwstr>
      </vt:variant>
      <vt:variant>
        <vt:i4>2031671</vt:i4>
      </vt:variant>
      <vt:variant>
        <vt:i4>181</vt:i4>
      </vt:variant>
      <vt:variant>
        <vt:i4>0</vt:i4>
      </vt:variant>
      <vt:variant>
        <vt:i4>5</vt:i4>
      </vt:variant>
      <vt:variant>
        <vt:lpwstr/>
      </vt:variant>
      <vt:variant>
        <vt:lpwstr>_Toc396900281</vt:lpwstr>
      </vt:variant>
      <vt:variant>
        <vt:i4>2031671</vt:i4>
      </vt:variant>
      <vt:variant>
        <vt:i4>175</vt:i4>
      </vt:variant>
      <vt:variant>
        <vt:i4>0</vt:i4>
      </vt:variant>
      <vt:variant>
        <vt:i4>5</vt:i4>
      </vt:variant>
      <vt:variant>
        <vt:lpwstr/>
      </vt:variant>
      <vt:variant>
        <vt:lpwstr>_Toc396900280</vt:lpwstr>
      </vt:variant>
      <vt:variant>
        <vt:i4>1048631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_Toc396900279</vt:lpwstr>
      </vt:variant>
      <vt:variant>
        <vt:i4>1048631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_Toc396900278</vt:lpwstr>
      </vt:variant>
      <vt:variant>
        <vt:i4>1048631</vt:i4>
      </vt:variant>
      <vt:variant>
        <vt:i4>157</vt:i4>
      </vt:variant>
      <vt:variant>
        <vt:i4>0</vt:i4>
      </vt:variant>
      <vt:variant>
        <vt:i4>5</vt:i4>
      </vt:variant>
      <vt:variant>
        <vt:lpwstr/>
      </vt:variant>
      <vt:variant>
        <vt:lpwstr>_Toc396900277</vt:lpwstr>
      </vt:variant>
      <vt:variant>
        <vt:i4>1048631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_Toc396900276</vt:lpwstr>
      </vt:variant>
      <vt:variant>
        <vt:i4>1048631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_Toc396900275</vt:lpwstr>
      </vt:variant>
      <vt:variant>
        <vt:i4>1048631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_Toc396900274</vt:lpwstr>
      </vt:variant>
      <vt:variant>
        <vt:i4>1048631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_Toc396900273</vt:lpwstr>
      </vt:variant>
      <vt:variant>
        <vt:i4>1048631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_Toc396900272</vt:lpwstr>
      </vt:variant>
      <vt:variant>
        <vt:i4>1048631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_Toc396900271</vt:lpwstr>
      </vt:variant>
      <vt:variant>
        <vt:i4>1048631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_Toc396900270</vt:lpwstr>
      </vt:variant>
      <vt:variant>
        <vt:i4>1114167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_Toc396900269</vt:lpwstr>
      </vt:variant>
      <vt:variant>
        <vt:i4>1114167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_Toc396900268</vt:lpwstr>
      </vt:variant>
      <vt:variant>
        <vt:i4>1114167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_Toc396900267</vt:lpwstr>
      </vt:variant>
      <vt:variant>
        <vt:i4>1114167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_Toc396900266</vt:lpwstr>
      </vt:variant>
      <vt:variant>
        <vt:i4>1114167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_Toc396900265</vt:lpwstr>
      </vt:variant>
      <vt:variant>
        <vt:i4>1114167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_Toc396900264</vt:lpwstr>
      </vt:variant>
      <vt:variant>
        <vt:i4>1114167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_Toc396900263</vt:lpwstr>
      </vt:variant>
      <vt:variant>
        <vt:i4>1114167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_Toc396900262</vt:lpwstr>
      </vt:variant>
      <vt:variant>
        <vt:i4>1114167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_Toc396900261</vt:lpwstr>
      </vt:variant>
      <vt:variant>
        <vt:i4>1114167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_Toc396900260</vt:lpwstr>
      </vt:variant>
      <vt:variant>
        <vt:i4>1179703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_Toc396900259</vt:lpwstr>
      </vt:variant>
      <vt:variant>
        <vt:i4>1179703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_Toc396900258</vt:lpwstr>
      </vt:variant>
      <vt:variant>
        <vt:i4>1179703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_Toc396900257</vt:lpwstr>
      </vt:variant>
      <vt:variant>
        <vt:i4>1179703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_Toc396900256</vt:lpwstr>
      </vt:variant>
      <vt:variant>
        <vt:i4>1179703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_Toc396900255</vt:lpwstr>
      </vt:variant>
      <vt:variant>
        <vt:i4>1179703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_Toc396900254</vt:lpwstr>
      </vt:variant>
      <vt:variant>
        <vt:i4>5636143</vt:i4>
      </vt:variant>
      <vt:variant>
        <vt:i4>14</vt:i4>
      </vt:variant>
      <vt:variant>
        <vt:i4>0</vt:i4>
      </vt:variant>
      <vt:variant>
        <vt:i4>5</vt:i4>
      </vt:variant>
      <vt:variant>
        <vt:lpwstr>C:\Documents and Settings\Tim Lu\Local Settings\Temporary Internet Files\Content.IE5\YYCZDF2P\www.focaltech-systems.com</vt:lpwstr>
      </vt:variant>
      <vt:variant>
        <vt:lpwstr/>
      </vt:variant>
      <vt:variant>
        <vt:i4>3670071</vt:i4>
      </vt:variant>
      <vt:variant>
        <vt:i4>11</vt:i4>
      </vt:variant>
      <vt:variant>
        <vt:i4>0</vt:i4>
      </vt:variant>
      <vt:variant>
        <vt:i4>5</vt:i4>
      </vt:variant>
      <vt:variant>
        <vt:lpwstr>C:\Documents and Settings\Tim Lu\Local Settings\Temporary Internet Files\Content.IE5\YYCZDF2P\support@focaltech-systems.com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FocalTech Systems Report Template</dc:title>
  <dc:creator>longwy</dc:creator>
  <cp:lastModifiedBy>qwer</cp:lastModifiedBy>
  <cp:revision>58</cp:revision>
  <cp:lastPrinted>2006-07-06T01:11:00Z</cp:lastPrinted>
  <dcterms:created xsi:type="dcterms:W3CDTF">2015-04-09T08:37:00Z</dcterms:created>
  <dcterms:modified xsi:type="dcterms:W3CDTF">2017-02-17T11:37:00Z</dcterms:modified>
</cp:coreProperties>
</file>